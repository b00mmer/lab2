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975F" w14:textId="7D697410" w:rsidR="00CD00E2" w:rsidRPr="000F1B10" w:rsidRDefault="00045B64" w:rsidP="00CD00E2">
      <w:sdt>
        <w:sdtPr>
          <w:rPr>
            <w:rStyle w:val="aff2"/>
          </w:rPr>
          <w:alias w:val="Title"/>
          <w:tag w:val=""/>
          <w:id w:val="1180619734"/>
          <w:placeholder>
            <w:docPart w:val="FDACB833225F458BBDEC8CDF900AAA4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aff2"/>
          </w:rPr>
        </w:sdtEndPr>
        <w:sdtContent>
          <w:r w:rsidR="00B20421" w:rsidRPr="0014611F">
            <w:rPr>
              <w:rStyle w:val="aff2"/>
              <w:lang w:val="ru"/>
            </w:rPr>
            <w:t>Лаборатория — настройка административных ролей</w:t>
          </w:r>
        </w:sdtContent>
      </w:sdt>
    </w:p>
    <w:p w14:paraId="619040AA" w14:textId="77777777" w:rsidR="003C6BCA" w:rsidRDefault="001E38E0" w:rsidP="00514DD9">
      <w:pPr>
        <w:pStyle w:val="1"/>
      </w:pPr>
      <w:r>
        <w:rPr>
          <w:lang w:val="ru"/>
        </w:rPr>
        <w:t>Топология</w:t>
      </w:r>
    </w:p>
    <w:p w14:paraId="760DA99F" w14:textId="512F9DA3" w:rsidR="008C4307" w:rsidRDefault="00CD00E2" w:rsidP="00A6283D">
      <w:pPr>
        <w:pStyle w:val="Visual"/>
      </w:pPr>
      <w:r>
        <w:rPr>
          <w:noProof/>
        </w:rPr>
        <w:drawing>
          <wp:inline distT="0" distB="0" distL="0" distR="0" wp14:anchorId="5FE52E1F" wp14:editId="1B04AB9F">
            <wp:extent cx="4914900" cy="4692714"/>
            <wp:effectExtent l="0" t="0" r="0" b="0"/>
            <wp:docPr id="3" name="Picture 3" descr="Эта топология имеет 3 маршрутизатора, 2 коммутатора и 2 П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is topology has 3 routers, 2 switches and 2 PC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36" cy="4710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90B25" w14:textId="77777777" w:rsidR="00902867" w:rsidRPr="00BB73FF" w:rsidRDefault="00902867" w:rsidP="00902867">
      <w:pPr>
        <w:pStyle w:val="1"/>
        <w:numPr>
          <w:ilvl w:val="0"/>
          <w:numId w:val="2"/>
        </w:numPr>
      </w:pPr>
      <w:r w:rsidRPr="00BB73FF">
        <w:rPr>
          <w:lang w:val="ru"/>
        </w:rPr>
        <w:t>Таблица адресации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устройства, интерфейса, IP-адреса, маски подсети, шлюза по умолчанию и порта swtich"/>
      </w:tblPr>
      <w:tblGrid>
        <w:gridCol w:w="1260"/>
        <w:gridCol w:w="1620"/>
        <w:gridCol w:w="1710"/>
        <w:gridCol w:w="1800"/>
        <w:gridCol w:w="1800"/>
        <w:gridCol w:w="1800"/>
      </w:tblGrid>
      <w:tr w:rsidR="00902867" w14:paraId="12F37AD2" w14:textId="77777777" w:rsidTr="00E9491F">
        <w:trPr>
          <w:cantSplit/>
          <w:tblHeader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D870D" w14:textId="77777777" w:rsidR="00902867" w:rsidRPr="00E87D62" w:rsidRDefault="00902867" w:rsidP="00E9491F">
            <w:pPr>
              <w:pStyle w:val="TableHeading"/>
            </w:pPr>
            <w:r w:rsidRPr="00E87D62">
              <w:rPr>
                <w:lang w:val="ru"/>
              </w:rPr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92B3D3" w14:textId="77777777" w:rsidR="00902867" w:rsidRPr="00E87D62" w:rsidRDefault="00902867" w:rsidP="00E9491F">
            <w:pPr>
              <w:pStyle w:val="TableHeading"/>
            </w:pPr>
            <w:r w:rsidRPr="00E87D62">
              <w:rPr>
                <w:lang w:val="ru"/>
              </w:rPr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095EAD" w14:textId="77777777" w:rsidR="00902867" w:rsidRPr="00E87D62" w:rsidRDefault="00902867" w:rsidP="00E9491F">
            <w:pPr>
              <w:pStyle w:val="TableHeading"/>
            </w:pPr>
            <w:r w:rsidRPr="00E87D62">
              <w:rPr>
                <w:lang w:val="ru"/>
              </w:rP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81CF16" w14:textId="77777777" w:rsidR="00902867" w:rsidRPr="00E87D62" w:rsidRDefault="00902867" w:rsidP="00E9491F">
            <w:pPr>
              <w:pStyle w:val="TableHeading"/>
            </w:pPr>
            <w:r w:rsidRPr="00E87D62">
              <w:rPr>
                <w:lang w:val="ru"/>
              </w:rPr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F280B2" w14:textId="77777777" w:rsidR="00902867" w:rsidRPr="00E87D62" w:rsidRDefault="00902867" w:rsidP="00E9491F">
            <w:pPr>
              <w:pStyle w:val="TableHeading"/>
            </w:pPr>
            <w:r w:rsidRPr="00E87D62">
              <w:rPr>
                <w:lang w:val="ru"/>
              </w:rPr>
              <w:t>Шлюз по умолчанию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F3FF053" w14:textId="77777777" w:rsidR="00902867" w:rsidRPr="00E87D62" w:rsidRDefault="00902867" w:rsidP="00E9491F">
            <w:pPr>
              <w:pStyle w:val="TableHeading"/>
            </w:pPr>
            <w:r>
              <w:rPr>
                <w:lang w:val="ru"/>
              </w:rPr>
              <w:t>Порт коммутатора</w:t>
            </w:r>
          </w:p>
        </w:tc>
      </w:tr>
      <w:tr w:rsidR="00902867" w14:paraId="713AFF65" w14:textId="77777777" w:rsidTr="00E9491F">
        <w:trPr>
          <w:cantSplit/>
          <w:jc w:val="center"/>
        </w:trPr>
        <w:tc>
          <w:tcPr>
            <w:tcW w:w="1260" w:type="dxa"/>
            <w:tcBorders>
              <w:bottom w:val="nil"/>
            </w:tcBorders>
            <w:vAlign w:val="center"/>
          </w:tcPr>
          <w:p w14:paraId="21BB7586" w14:textId="77777777" w:rsidR="00902867" w:rsidRPr="00AE42AB" w:rsidRDefault="00902867" w:rsidP="00E9491F">
            <w:pPr>
              <w:pStyle w:val="TableText"/>
            </w:pPr>
            <w:r>
              <w:rPr>
                <w:lang w:val="ru"/>
              </w:rPr>
              <w:t>Р1</w:t>
            </w:r>
          </w:p>
        </w:tc>
        <w:tc>
          <w:tcPr>
            <w:tcW w:w="1620" w:type="dxa"/>
            <w:vAlign w:val="bottom"/>
          </w:tcPr>
          <w:p w14:paraId="2F98681A" w14:textId="77777777" w:rsidR="00902867" w:rsidRDefault="00902867" w:rsidP="00E9491F">
            <w:pPr>
              <w:pStyle w:val="TableText"/>
            </w:pPr>
            <w:r>
              <w:rPr>
                <w:lang w:val="ru"/>
              </w:rPr>
              <w:t>Г0/0/0</w:t>
            </w:r>
          </w:p>
        </w:tc>
        <w:tc>
          <w:tcPr>
            <w:tcW w:w="1710" w:type="dxa"/>
            <w:vAlign w:val="bottom"/>
          </w:tcPr>
          <w:p w14:paraId="04DE7FCC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10.1.1.1</w:t>
            </w:r>
          </w:p>
        </w:tc>
        <w:tc>
          <w:tcPr>
            <w:tcW w:w="1800" w:type="dxa"/>
            <w:vAlign w:val="bottom"/>
          </w:tcPr>
          <w:p w14:paraId="66D95A1F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255.255.255.252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14:paraId="3B634D20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Н/Д</w:t>
            </w:r>
          </w:p>
        </w:tc>
        <w:tc>
          <w:tcPr>
            <w:tcW w:w="1800" w:type="dxa"/>
          </w:tcPr>
          <w:p w14:paraId="6B9293BF" w14:textId="77777777" w:rsidR="00902867" w:rsidRDefault="00902867" w:rsidP="00E9491F">
            <w:pPr>
              <w:pStyle w:val="TableText"/>
            </w:pPr>
            <w:r>
              <w:rPr>
                <w:lang w:val="ru"/>
              </w:rPr>
              <w:t>Н/Д</w:t>
            </w:r>
          </w:p>
        </w:tc>
      </w:tr>
      <w:tr w:rsidR="00902867" w14:paraId="798B529A" w14:textId="77777777" w:rsidTr="00E9491F">
        <w:trPr>
          <w:cantSplit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  <w:vAlign w:val="center"/>
          </w:tcPr>
          <w:p w14:paraId="7F64AD04" w14:textId="77777777" w:rsidR="00902867" w:rsidRPr="00AE42AB" w:rsidRDefault="00902867" w:rsidP="00E9491F">
            <w:pPr>
              <w:pStyle w:val="ConfigWindow"/>
            </w:pPr>
            <w:r w:rsidRPr="00AE42AB">
              <w:rPr>
                <w:lang w:val="ru"/>
              </w:rPr>
              <w:t>Р1</w:t>
            </w:r>
          </w:p>
        </w:tc>
        <w:tc>
          <w:tcPr>
            <w:tcW w:w="1620" w:type="dxa"/>
            <w:vAlign w:val="bottom"/>
          </w:tcPr>
          <w:p w14:paraId="544E5EE0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Г0/0/1</w:t>
            </w:r>
          </w:p>
        </w:tc>
        <w:tc>
          <w:tcPr>
            <w:tcW w:w="1710" w:type="dxa"/>
            <w:vAlign w:val="bottom"/>
          </w:tcPr>
          <w:p w14:paraId="5D9A8AEB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192.168.1.1</w:t>
            </w:r>
          </w:p>
        </w:tc>
        <w:tc>
          <w:tcPr>
            <w:tcW w:w="1800" w:type="dxa"/>
            <w:vAlign w:val="bottom"/>
          </w:tcPr>
          <w:p w14:paraId="0CD04785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546D3E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Н/Д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14:paraId="1AEFB8A5" w14:textId="77777777" w:rsidR="00902867" w:rsidRPr="00E87D62" w:rsidRDefault="00902867" w:rsidP="00E9491F">
            <w:pPr>
              <w:pStyle w:val="TableText"/>
            </w:pPr>
            <w:r>
              <w:rPr>
                <w:lang w:val="ru"/>
              </w:rPr>
              <w:t>С1 Ф0/5</w:t>
            </w:r>
          </w:p>
        </w:tc>
      </w:tr>
      <w:tr w:rsidR="00902867" w14:paraId="577D23D5" w14:textId="77777777" w:rsidTr="00E9491F">
        <w:trPr>
          <w:cantSplit/>
          <w:jc w:val="center"/>
        </w:trPr>
        <w:tc>
          <w:tcPr>
            <w:tcW w:w="1260" w:type="dxa"/>
            <w:tcBorders>
              <w:bottom w:val="nil"/>
            </w:tcBorders>
            <w:vAlign w:val="center"/>
          </w:tcPr>
          <w:p w14:paraId="70ECD4C7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Р2</w:t>
            </w:r>
          </w:p>
        </w:tc>
        <w:tc>
          <w:tcPr>
            <w:tcW w:w="1620" w:type="dxa"/>
            <w:vAlign w:val="bottom"/>
          </w:tcPr>
          <w:p w14:paraId="48ABD9CB" w14:textId="77777777" w:rsidR="00902867" w:rsidRPr="00E87D62" w:rsidRDefault="00902867" w:rsidP="00E9491F">
            <w:pPr>
              <w:pStyle w:val="TableText"/>
            </w:pPr>
            <w:r>
              <w:rPr>
                <w:lang w:val="ru"/>
              </w:rPr>
              <w:t>Г0/0/0</w:t>
            </w:r>
          </w:p>
        </w:tc>
        <w:tc>
          <w:tcPr>
            <w:tcW w:w="1710" w:type="dxa"/>
            <w:vAlign w:val="bottom"/>
          </w:tcPr>
          <w:p w14:paraId="03CF1232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10.1.1.2</w:t>
            </w:r>
          </w:p>
        </w:tc>
        <w:tc>
          <w:tcPr>
            <w:tcW w:w="1800" w:type="dxa"/>
            <w:vAlign w:val="bottom"/>
          </w:tcPr>
          <w:p w14:paraId="39F9CCA6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255.255.255.252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2CD6E5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Н/Д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63CD9D2" w14:textId="77777777" w:rsidR="00902867" w:rsidRPr="00E87D62" w:rsidRDefault="00902867" w:rsidP="00E9491F">
            <w:pPr>
              <w:pStyle w:val="TableText"/>
            </w:pPr>
            <w:r>
              <w:rPr>
                <w:lang w:val="ru"/>
              </w:rPr>
              <w:t>Н/Д</w:t>
            </w:r>
          </w:p>
        </w:tc>
      </w:tr>
      <w:tr w:rsidR="00902867" w14:paraId="1FB6B0DE" w14:textId="77777777" w:rsidTr="00E9491F">
        <w:trPr>
          <w:cantSplit/>
          <w:jc w:val="center"/>
        </w:trPr>
        <w:tc>
          <w:tcPr>
            <w:tcW w:w="1260" w:type="dxa"/>
            <w:tcBorders>
              <w:top w:val="nil"/>
              <w:bottom w:val="single" w:sz="2" w:space="0" w:color="auto"/>
            </w:tcBorders>
            <w:vAlign w:val="bottom"/>
          </w:tcPr>
          <w:p w14:paraId="76D47459" w14:textId="77777777" w:rsidR="00902867" w:rsidRPr="00E87D62" w:rsidRDefault="00902867" w:rsidP="00E9491F">
            <w:pPr>
              <w:pStyle w:val="ConfigWindow"/>
            </w:pPr>
            <w:r>
              <w:rPr>
                <w:lang w:val="ru"/>
              </w:rPr>
              <w:t>Р2</w:t>
            </w:r>
          </w:p>
        </w:tc>
        <w:tc>
          <w:tcPr>
            <w:tcW w:w="1620" w:type="dxa"/>
            <w:vAlign w:val="bottom"/>
          </w:tcPr>
          <w:p w14:paraId="4F806F98" w14:textId="77777777" w:rsidR="00902867" w:rsidRPr="00E87D62" w:rsidRDefault="00902867" w:rsidP="00E9491F">
            <w:pPr>
              <w:pStyle w:val="TableText"/>
            </w:pPr>
            <w:r>
              <w:rPr>
                <w:lang w:val="ru"/>
              </w:rPr>
              <w:t>Г0/0/1</w:t>
            </w:r>
          </w:p>
        </w:tc>
        <w:tc>
          <w:tcPr>
            <w:tcW w:w="1710" w:type="dxa"/>
            <w:vAlign w:val="bottom"/>
          </w:tcPr>
          <w:p w14:paraId="0D45FE67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10.2.2.2</w:t>
            </w:r>
          </w:p>
        </w:tc>
        <w:tc>
          <w:tcPr>
            <w:tcW w:w="1800" w:type="dxa"/>
            <w:vAlign w:val="bottom"/>
          </w:tcPr>
          <w:p w14:paraId="513D6346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255.255.255.252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65490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Н/Д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2B6F3E0" w14:textId="77777777" w:rsidR="00902867" w:rsidRPr="00E87D62" w:rsidRDefault="00902867" w:rsidP="00E9491F">
            <w:pPr>
              <w:pStyle w:val="TableText"/>
            </w:pPr>
            <w:r>
              <w:rPr>
                <w:lang w:val="ru"/>
              </w:rPr>
              <w:t>Н/Д</w:t>
            </w:r>
          </w:p>
        </w:tc>
      </w:tr>
      <w:tr w:rsidR="00902867" w14:paraId="66980631" w14:textId="77777777" w:rsidTr="00E9491F">
        <w:trPr>
          <w:cantSplit/>
          <w:jc w:val="center"/>
        </w:trPr>
        <w:tc>
          <w:tcPr>
            <w:tcW w:w="1260" w:type="dxa"/>
            <w:tcBorders>
              <w:bottom w:val="nil"/>
            </w:tcBorders>
            <w:vAlign w:val="center"/>
          </w:tcPr>
          <w:p w14:paraId="3EABFBFB" w14:textId="77777777" w:rsidR="00902867" w:rsidRPr="00E87D62" w:rsidRDefault="00902867" w:rsidP="00E9491F">
            <w:pPr>
              <w:pStyle w:val="TableText"/>
            </w:pPr>
            <w:r>
              <w:rPr>
                <w:lang w:val="ru"/>
              </w:rPr>
              <w:t>Р3</w:t>
            </w:r>
          </w:p>
        </w:tc>
        <w:tc>
          <w:tcPr>
            <w:tcW w:w="1620" w:type="dxa"/>
            <w:vAlign w:val="bottom"/>
          </w:tcPr>
          <w:p w14:paraId="66EEA306" w14:textId="77777777" w:rsidR="00902867" w:rsidRPr="00E87D62" w:rsidRDefault="00902867" w:rsidP="00E9491F">
            <w:pPr>
              <w:pStyle w:val="TableText"/>
            </w:pPr>
            <w:r>
              <w:rPr>
                <w:lang w:val="ru"/>
              </w:rPr>
              <w:t>Г0/0/0</w:t>
            </w:r>
          </w:p>
        </w:tc>
        <w:tc>
          <w:tcPr>
            <w:tcW w:w="1710" w:type="dxa"/>
            <w:vAlign w:val="bottom"/>
          </w:tcPr>
          <w:p w14:paraId="6BF10B06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10.2.2.1</w:t>
            </w:r>
          </w:p>
        </w:tc>
        <w:tc>
          <w:tcPr>
            <w:tcW w:w="1800" w:type="dxa"/>
            <w:vAlign w:val="bottom"/>
          </w:tcPr>
          <w:p w14:paraId="1940C9F6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255.255.255.252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90A1AE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Н/Д</w:t>
            </w:r>
          </w:p>
        </w:tc>
        <w:tc>
          <w:tcPr>
            <w:tcW w:w="1800" w:type="dxa"/>
          </w:tcPr>
          <w:p w14:paraId="78977CB4" w14:textId="77777777" w:rsidR="00902867" w:rsidRPr="00E87D62" w:rsidRDefault="00902867" w:rsidP="00E9491F">
            <w:pPr>
              <w:pStyle w:val="TableText"/>
            </w:pPr>
            <w:r>
              <w:rPr>
                <w:lang w:val="ru"/>
              </w:rPr>
              <w:t>Н/Д</w:t>
            </w:r>
          </w:p>
        </w:tc>
      </w:tr>
      <w:tr w:rsidR="00902867" w14:paraId="32F66127" w14:textId="77777777" w:rsidTr="00E9491F">
        <w:trPr>
          <w:cantSplit/>
          <w:jc w:val="center"/>
        </w:trPr>
        <w:tc>
          <w:tcPr>
            <w:tcW w:w="1260" w:type="dxa"/>
            <w:tcBorders>
              <w:top w:val="nil"/>
            </w:tcBorders>
            <w:vAlign w:val="bottom"/>
          </w:tcPr>
          <w:p w14:paraId="713268EE" w14:textId="77777777" w:rsidR="00902867" w:rsidRDefault="00902867" w:rsidP="00E9491F">
            <w:pPr>
              <w:pStyle w:val="ConfigWindow"/>
            </w:pPr>
            <w:r>
              <w:rPr>
                <w:lang w:val="ru"/>
              </w:rPr>
              <w:lastRenderedPageBreak/>
              <w:t>Р3</w:t>
            </w:r>
          </w:p>
        </w:tc>
        <w:tc>
          <w:tcPr>
            <w:tcW w:w="1620" w:type="dxa"/>
            <w:vAlign w:val="bottom"/>
          </w:tcPr>
          <w:p w14:paraId="35F05837" w14:textId="77777777" w:rsidR="00902867" w:rsidRDefault="00902867" w:rsidP="00E9491F">
            <w:pPr>
              <w:pStyle w:val="TableText"/>
            </w:pPr>
            <w:r w:rsidRPr="00E87D62">
              <w:rPr>
                <w:lang w:val="ru"/>
              </w:rPr>
              <w:t>Г0/0/1</w:t>
            </w:r>
          </w:p>
        </w:tc>
        <w:tc>
          <w:tcPr>
            <w:tcW w:w="1710" w:type="dxa"/>
            <w:vAlign w:val="bottom"/>
          </w:tcPr>
          <w:p w14:paraId="6075033B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192.168.3.1</w:t>
            </w:r>
          </w:p>
        </w:tc>
        <w:tc>
          <w:tcPr>
            <w:tcW w:w="1800" w:type="dxa"/>
            <w:vAlign w:val="bottom"/>
          </w:tcPr>
          <w:p w14:paraId="0409D2B1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14:paraId="07E48521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Н/Д</w:t>
            </w:r>
          </w:p>
        </w:tc>
        <w:tc>
          <w:tcPr>
            <w:tcW w:w="1800" w:type="dxa"/>
          </w:tcPr>
          <w:p w14:paraId="64D3F8A3" w14:textId="77777777" w:rsidR="00902867" w:rsidRDefault="00902867" w:rsidP="00E9491F">
            <w:pPr>
              <w:pStyle w:val="TableText"/>
            </w:pPr>
            <w:r>
              <w:rPr>
                <w:lang w:val="ru"/>
              </w:rPr>
              <w:t>С3 F0/5</w:t>
            </w:r>
          </w:p>
        </w:tc>
      </w:tr>
      <w:tr w:rsidR="00902867" w14:paraId="0A323568" w14:textId="77777777" w:rsidTr="00E9491F">
        <w:trPr>
          <w:cantSplit/>
          <w:jc w:val="center"/>
        </w:trPr>
        <w:tc>
          <w:tcPr>
            <w:tcW w:w="1260" w:type="dxa"/>
            <w:vAlign w:val="bottom"/>
          </w:tcPr>
          <w:p w14:paraId="30F9EA23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ПК-А</w:t>
            </w:r>
          </w:p>
        </w:tc>
        <w:tc>
          <w:tcPr>
            <w:tcW w:w="1620" w:type="dxa"/>
            <w:vAlign w:val="bottom"/>
          </w:tcPr>
          <w:p w14:paraId="7E9819CD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НИЧТО</w:t>
            </w:r>
          </w:p>
        </w:tc>
        <w:tc>
          <w:tcPr>
            <w:tcW w:w="1710" w:type="dxa"/>
            <w:vAlign w:val="bottom"/>
          </w:tcPr>
          <w:p w14:paraId="2C22CC8D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192.168.1.3</w:t>
            </w:r>
          </w:p>
        </w:tc>
        <w:tc>
          <w:tcPr>
            <w:tcW w:w="1800" w:type="dxa"/>
            <w:vAlign w:val="bottom"/>
          </w:tcPr>
          <w:p w14:paraId="4E0E1975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0DF38E59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192.168.1.1</w:t>
            </w:r>
          </w:p>
        </w:tc>
        <w:tc>
          <w:tcPr>
            <w:tcW w:w="1800" w:type="dxa"/>
          </w:tcPr>
          <w:p w14:paraId="53A8B4F0" w14:textId="77777777" w:rsidR="00902867" w:rsidRPr="00E87D62" w:rsidRDefault="00902867" w:rsidP="00E9491F">
            <w:pPr>
              <w:pStyle w:val="TableText"/>
            </w:pPr>
            <w:r>
              <w:rPr>
                <w:lang w:val="ru"/>
              </w:rPr>
              <w:t>С1 Ф0/6</w:t>
            </w:r>
          </w:p>
        </w:tc>
      </w:tr>
      <w:tr w:rsidR="00902867" w14:paraId="483A1098" w14:textId="77777777" w:rsidTr="00E9491F">
        <w:trPr>
          <w:cantSplit/>
          <w:jc w:val="center"/>
        </w:trPr>
        <w:tc>
          <w:tcPr>
            <w:tcW w:w="1260" w:type="dxa"/>
            <w:vAlign w:val="bottom"/>
          </w:tcPr>
          <w:p w14:paraId="43377E91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ПК-С</w:t>
            </w:r>
          </w:p>
        </w:tc>
        <w:tc>
          <w:tcPr>
            <w:tcW w:w="1620" w:type="dxa"/>
            <w:vAlign w:val="bottom"/>
          </w:tcPr>
          <w:p w14:paraId="42FF6BD3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НИЧТО</w:t>
            </w:r>
          </w:p>
        </w:tc>
        <w:tc>
          <w:tcPr>
            <w:tcW w:w="1710" w:type="dxa"/>
            <w:vAlign w:val="bottom"/>
          </w:tcPr>
          <w:p w14:paraId="5BD84DC0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192.168.3.3</w:t>
            </w:r>
          </w:p>
        </w:tc>
        <w:tc>
          <w:tcPr>
            <w:tcW w:w="1800" w:type="dxa"/>
            <w:vAlign w:val="bottom"/>
          </w:tcPr>
          <w:p w14:paraId="142B9F43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68897F04" w14:textId="77777777" w:rsidR="00902867" w:rsidRPr="00E87D62" w:rsidRDefault="00902867" w:rsidP="00E9491F">
            <w:pPr>
              <w:pStyle w:val="TableText"/>
            </w:pPr>
            <w:r w:rsidRPr="00E87D62">
              <w:rPr>
                <w:lang w:val="ru"/>
              </w:rPr>
              <w:t>192.168.3.1</w:t>
            </w:r>
          </w:p>
        </w:tc>
        <w:tc>
          <w:tcPr>
            <w:tcW w:w="1800" w:type="dxa"/>
          </w:tcPr>
          <w:p w14:paraId="7DDAA6B3" w14:textId="77777777" w:rsidR="00902867" w:rsidRPr="00E87D62" w:rsidRDefault="00902867" w:rsidP="00E9491F">
            <w:pPr>
              <w:pStyle w:val="TableText"/>
            </w:pPr>
            <w:r>
              <w:rPr>
                <w:lang w:val="ru"/>
              </w:rPr>
              <w:t>С3 F0/18</w:t>
            </w:r>
          </w:p>
        </w:tc>
      </w:tr>
    </w:tbl>
    <w:p w14:paraId="769B82E3" w14:textId="77777777" w:rsidR="00902867" w:rsidRDefault="00902867" w:rsidP="00902867">
      <w:pPr>
        <w:pStyle w:val="ConfigWindow"/>
      </w:pPr>
      <w:r>
        <w:rPr>
          <w:lang w:val="ru"/>
        </w:rPr>
        <w:t>Пустая строка, Нет дополнительной информации</w:t>
      </w:r>
    </w:p>
    <w:p w14:paraId="75B3748D" w14:textId="77777777" w:rsidR="00BC4DD8" w:rsidRPr="00BB73FF" w:rsidRDefault="00BC4DD8" w:rsidP="00514DD9">
      <w:pPr>
        <w:pStyle w:val="1"/>
      </w:pPr>
      <w:r w:rsidRPr="00BB73FF">
        <w:rPr>
          <w:lang w:val="ru"/>
        </w:rPr>
        <w:t>Цели</w:t>
      </w:r>
    </w:p>
    <w:p w14:paraId="008B3818" w14:textId="77777777" w:rsidR="00BC4DD8" w:rsidRPr="00627EE2" w:rsidRDefault="00BC4DD8" w:rsidP="00BC4DD8">
      <w:pPr>
        <w:pStyle w:val="BodyTextL25Bold"/>
      </w:pPr>
      <w:r w:rsidRPr="00627EE2">
        <w:rPr>
          <w:lang w:val="ru"/>
        </w:rPr>
        <w:t xml:space="preserve">Часть 1: </w:t>
      </w:r>
      <w:r w:rsidR="004E6133">
        <w:rPr>
          <w:lang w:val="ru"/>
        </w:rPr>
        <w:t>Настройка основных параметров устройства</w:t>
      </w:r>
    </w:p>
    <w:p w14:paraId="77F38F5D" w14:textId="77777777" w:rsidR="00BC4DD8" w:rsidRPr="00045B64" w:rsidRDefault="00BC4DD8" w:rsidP="00BC4DD8">
      <w:pPr>
        <w:pStyle w:val="Bulletlevel1"/>
        <w:rPr>
          <w:lang w:val="ru-RU"/>
        </w:rPr>
      </w:pPr>
      <w:r>
        <w:rPr>
          <w:lang w:val="ru"/>
        </w:rPr>
        <w:t>Подключите сеть к сети, как показано в топологии.</w:t>
      </w:r>
    </w:p>
    <w:p w14:paraId="55CFC7CA" w14:textId="77777777" w:rsidR="00BC4DD8" w:rsidRPr="00045B64" w:rsidRDefault="00BC4DD8" w:rsidP="00BC4DD8">
      <w:pPr>
        <w:pStyle w:val="Bulletlevel1"/>
        <w:rPr>
          <w:lang w:val="ru-RU"/>
        </w:rPr>
      </w:pPr>
      <w:r>
        <w:rPr>
          <w:lang w:val="ru"/>
        </w:rPr>
        <w:t>Настройте базовую IP-адресацию для маршрутизаторов и ПК.</w:t>
      </w:r>
    </w:p>
    <w:p w14:paraId="1F307012" w14:textId="77777777" w:rsidR="00BC4DD8" w:rsidRDefault="006F7421" w:rsidP="00BC4DD8">
      <w:pPr>
        <w:pStyle w:val="Bulletlevel1"/>
      </w:pPr>
      <w:r>
        <w:rPr>
          <w:lang w:val="ru"/>
        </w:rPr>
        <w:t>Настройте маршрутизацию OSPF.</w:t>
      </w:r>
    </w:p>
    <w:p w14:paraId="2048144B" w14:textId="77777777" w:rsidR="00FC064E" w:rsidRDefault="00FC064E" w:rsidP="00BC4DD8">
      <w:pPr>
        <w:pStyle w:val="Bulletlevel1"/>
      </w:pPr>
      <w:r>
        <w:rPr>
          <w:lang w:val="ru"/>
        </w:rPr>
        <w:t>Настройка узлов ПК.</w:t>
      </w:r>
    </w:p>
    <w:p w14:paraId="083F4C1A" w14:textId="77777777" w:rsidR="00BC4DD8" w:rsidRPr="00045B64" w:rsidRDefault="00BC4DD8" w:rsidP="00BC4DD8">
      <w:pPr>
        <w:pStyle w:val="Bulletlevel1"/>
        <w:rPr>
          <w:lang w:val="ru-RU"/>
        </w:rPr>
      </w:pPr>
      <w:r>
        <w:rPr>
          <w:lang w:val="ru"/>
        </w:rPr>
        <w:t>Проверьте связь между узлами и маршрутизаторами.</w:t>
      </w:r>
    </w:p>
    <w:p w14:paraId="2736589A" w14:textId="4706B6A7" w:rsidR="00BC4DD8" w:rsidRPr="00627EE2" w:rsidRDefault="00BC4DD8" w:rsidP="00BC4DD8">
      <w:pPr>
        <w:pStyle w:val="BodyTextL25Bold"/>
      </w:pPr>
      <w:r w:rsidRPr="00627EE2">
        <w:rPr>
          <w:lang w:val="ru"/>
        </w:rPr>
        <w:t xml:space="preserve">Часть </w:t>
      </w:r>
      <w:r w:rsidR="00514DD9">
        <w:rPr>
          <w:lang w:val="ru"/>
        </w:rPr>
        <w:t>2</w:t>
      </w:r>
      <w:r w:rsidRPr="00627EE2">
        <w:rPr>
          <w:lang w:val="ru"/>
        </w:rPr>
        <w:t>: Настройка административных ролей</w:t>
      </w:r>
    </w:p>
    <w:p w14:paraId="6AF1DF7D" w14:textId="77777777" w:rsidR="00BC4DD8" w:rsidRPr="00045B64" w:rsidRDefault="00BC4DD8" w:rsidP="00BC4DD8">
      <w:pPr>
        <w:pStyle w:val="Bulletlevel1"/>
        <w:rPr>
          <w:lang w:val="ru-RU"/>
        </w:rPr>
      </w:pPr>
      <w:r w:rsidRPr="00DB03DF">
        <w:rPr>
          <w:lang w:val="ru"/>
        </w:rPr>
        <w:t>Создайте несколько представлений ролей и предоставьте различные привилегии.</w:t>
      </w:r>
    </w:p>
    <w:p w14:paraId="5C17AC8E" w14:textId="77777777" w:rsidR="00BC4DD8" w:rsidRPr="00DB03DF" w:rsidRDefault="00BC4DD8" w:rsidP="00BC4DD8">
      <w:pPr>
        <w:pStyle w:val="Bulletlevel1"/>
      </w:pPr>
      <w:r w:rsidRPr="00DB03DF">
        <w:rPr>
          <w:lang w:val="ru"/>
        </w:rPr>
        <w:t>Проверка и сопоставление представлений.</w:t>
      </w:r>
    </w:p>
    <w:p w14:paraId="3C7202C1" w14:textId="77777777" w:rsidR="00BC4DD8" w:rsidRPr="00C07FD9" w:rsidRDefault="00BC4DD8" w:rsidP="00514DD9">
      <w:pPr>
        <w:pStyle w:val="1"/>
      </w:pPr>
      <w:r>
        <w:rPr>
          <w:lang w:val="ru"/>
        </w:rPr>
        <w:t>Предыстория / Сценарий</w:t>
      </w:r>
    </w:p>
    <w:p w14:paraId="7CE06905" w14:textId="77777777" w:rsidR="00BC4DD8" w:rsidRPr="00045B64" w:rsidRDefault="00BC4DD8" w:rsidP="00BC4DD8">
      <w:pPr>
        <w:pStyle w:val="BodyTextL25"/>
        <w:rPr>
          <w:lang w:val="ru-RU"/>
        </w:rPr>
      </w:pPr>
      <w:r w:rsidRPr="007A29FF">
        <w:rPr>
          <w:lang w:val="ru"/>
        </w:rPr>
        <w:t xml:space="preserve">Маршрутизатор является </w:t>
      </w:r>
      <w:r w:rsidR="00DB7831">
        <w:rPr>
          <w:lang w:val="ru"/>
        </w:rPr>
        <w:t>критически важным</w:t>
      </w:r>
      <w:r w:rsidRPr="007A29FF">
        <w:rPr>
          <w:lang w:val="ru"/>
        </w:rPr>
        <w:t xml:space="preserve"> компонентом</w:t>
      </w:r>
      <w:r w:rsidR="00DB7831">
        <w:rPr>
          <w:lang w:val="ru"/>
        </w:rPr>
        <w:t xml:space="preserve"> в любой сети. Он</w:t>
      </w:r>
      <w:r w:rsidRPr="007A29FF">
        <w:rPr>
          <w:lang w:val="ru"/>
        </w:rPr>
        <w:t xml:space="preserve"> контролирует перемещение данных в сеть и из нее, а также между устройствами внутри сети. Особенно важно защитить сетевые маршрутизаторы, поскольку сбой устройства маршрутизации может сделать недоступными участки сети</w:t>
      </w:r>
      <w:r>
        <w:rPr>
          <w:lang w:val="ru"/>
        </w:rPr>
        <w:t xml:space="preserve"> </w:t>
      </w:r>
      <w:r w:rsidR="00E611F7">
        <w:rPr>
          <w:lang w:val="ru"/>
        </w:rPr>
        <w:t xml:space="preserve">или </w:t>
      </w:r>
      <w:r w:rsidRPr="007A29FF">
        <w:rPr>
          <w:lang w:val="ru"/>
        </w:rPr>
        <w:t>всю сеть. Управление доступом к маршрутизаторам и включение отчетов о маршрутизаторах имеет решающее значение для сетевой безопасности и должно быть частью комплексной политики безопасности.</w:t>
      </w:r>
      <w:r w:rsidR="00DB7831">
        <w:rPr>
          <w:lang w:val="ru"/>
        </w:rPr>
        <w:t xml:space="preserve"> </w:t>
      </w:r>
    </w:p>
    <w:p w14:paraId="4829ECE3" w14:textId="4C990A4E" w:rsidR="00BC4DD8" w:rsidRPr="00045B64" w:rsidRDefault="00BC4DD8" w:rsidP="00BC4DD8">
      <w:pPr>
        <w:pStyle w:val="BodyTextL25"/>
        <w:rPr>
          <w:lang w:val="ru-RU"/>
        </w:rPr>
      </w:pPr>
      <w:r w:rsidRPr="007A29FF">
        <w:rPr>
          <w:lang w:val="ru"/>
        </w:rPr>
        <w:t>В этой лабораторной работе вы</w:t>
      </w:r>
      <w:r w:rsidR="00DB7831">
        <w:rPr>
          <w:lang w:val="ru"/>
        </w:rPr>
        <w:t xml:space="preserve"> </w:t>
      </w:r>
      <w:r w:rsidRPr="007A29FF">
        <w:rPr>
          <w:lang w:val="ru"/>
        </w:rPr>
        <w:t xml:space="preserve"> построите сеть с несколькими маршрутизаторами и </w:t>
      </w:r>
      <w:r w:rsidRPr="00003FE9">
        <w:rPr>
          <w:lang w:val="ru"/>
        </w:rPr>
        <w:t>настроите маршрутизаторы и хосты.</w:t>
      </w:r>
      <w:r>
        <w:rPr>
          <w:lang w:val="ru"/>
        </w:rPr>
        <w:t xml:space="preserve"> </w:t>
      </w:r>
      <w:r w:rsidR="00FA4805">
        <w:rPr>
          <w:lang w:val="ru"/>
        </w:rPr>
        <w:t xml:space="preserve"> Вы будете настраивать административные роли с различными уровнями привилегий</w:t>
      </w:r>
      <w:r w:rsidR="00FA4805" w:rsidRPr="00003FE9">
        <w:rPr>
          <w:lang w:val="ru"/>
        </w:rPr>
        <w:t>.</w:t>
      </w:r>
    </w:p>
    <w:p w14:paraId="712FC5E5" w14:textId="20739196" w:rsidR="00B4298A" w:rsidRPr="00045B64" w:rsidRDefault="00B4298A" w:rsidP="00B4298A">
      <w:pPr>
        <w:pStyle w:val="BodyTextL25"/>
        <w:rPr>
          <w:rFonts w:eastAsia="Arial"/>
          <w:lang w:val="ru-RU"/>
        </w:rPr>
      </w:pPr>
      <w:r w:rsidRPr="00A86660">
        <w:rPr>
          <w:b/>
          <w:lang w:val="ru"/>
        </w:rPr>
        <w:t>Примечание</w:t>
      </w:r>
      <w:r w:rsidRPr="00216F46">
        <w:rPr>
          <w:lang w:val="ru"/>
        </w:rPr>
        <w:t>:</w:t>
      </w:r>
      <w:r w:rsidRPr="00A86660">
        <w:rPr>
          <w:lang w:val="ru"/>
        </w:rPr>
        <w:t xml:space="preserve"> </w:t>
      </w:r>
      <w:r>
        <w:rPr>
          <w:lang w:val="ru"/>
        </w:rPr>
        <w:t xml:space="preserve">Маршрутизаторы, используемые с практическими </w:t>
      </w:r>
      <w:r w:rsidRPr="00A86660">
        <w:rPr>
          <w:lang w:val="ru"/>
        </w:rPr>
        <w:t xml:space="preserve">лабораторными работами, - cisco </w:t>
      </w:r>
      <w:r>
        <w:rPr>
          <w:lang w:val="ru"/>
        </w:rPr>
        <w:t xml:space="preserve">4221 </w:t>
      </w:r>
      <w:r w:rsidRPr="00A86660">
        <w:rPr>
          <w:lang w:val="ru"/>
        </w:rPr>
        <w:t xml:space="preserve">с </w:t>
      </w:r>
      <w:r>
        <w:rPr>
          <w:lang w:val="ru"/>
        </w:rPr>
        <w:t xml:space="preserve">Cisco </w:t>
      </w:r>
      <w:r w:rsidRPr="00A86660">
        <w:rPr>
          <w:lang w:val="ru"/>
        </w:rPr>
        <w:t xml:space="preserve">IOS </w:t>
      </w:r>
      <w:r>
        <w:rPr>
          <w:lang w:val="ru"/>
        </w:rPr>
        <w:t xml:space="preserve">XE Release </w:t>
      </w:r>
      <w:r w:rsidRPr="00A86660">
        <w:rPr>
          <w:lang w:val="ru"/>
        </w:rPr>
        <w:t>1</w:t>
      </w:r>
      <w:r>
        <w:rPr>
          <w:lang w:val="ru"/>
        </w:rPr>
        <w:t>6.9.6 (образ universalk9</w:t>
      </w:r>
      <w:r w:rsidRPr="00A86660">
        <w:rPr>
          <w:lang w:val="ru"/>
        </w:rPr>
        <w:t xml:space="preserve">). В </w:t>
      </w:r>
      <w:r>
        <w:rPr>
          <w:lang w:val="ru"/>
        </w:rPr>
        <w:t xml:space="preserve">лабораториях используются коммутаторы </w:t>
      </w:r>
      <w:r w:rsidRPr="00A86660">
        <w:rPr>
          <w:lang w:val="ru"/>
        </w:rPr>
        <w:t xml:space="preserve">Cisco </w:t>
      </w:r>
      <w:r>
        <w:rPr>
          <w:lang w:val="ru"/>
        </w:rPr>
        <w:t>Catalyst 2960+</w:t>
      </w:r>
      <w:r w:rsidRPr="00A86660">
        <w:rPr>
          <w:lang w:val="ru"/>
        </w:rPr>
        <w:t xml:space="preserve"> с </w:t>
      </w:r>
      <w:r>
        <w:rPr>
          <w:lang w:val="ru"/>
        </w:rPr>
        <w:t xml:space="preserve">Cisco </w:t>
      </w:r>
      <w:r w:rsidRPr="00A86660">
        <w:rPr>
          <w:lang w:val="ru"/>
        </w:rPr>
        <w:t xml:space="preserve">IOS </w:t>
      </w:r>
      <w:r>
        <w:rPr>
          <w:lang w:val="ru"/>
        </w:rPr>
        <w:t xml:space="preserve">Release </w:t>
      </w:r>
      <w:r w:rsidRPr="00A86660">
        <w:rPr>
          <w:lang w:val="ru"/>
        </w:rPr>
        <w:t>1</w:t>
      </w:r>
      <w:r>
        <w:rPr>
          <w:lang w:val="ru"/>
        </w:rPr>
        <w:t>5.2(7) (образ lanbasek9</w:t>
      </w:r>
      <w:r w:rsidRPr="00A86660">
        <w:rPr>
          <w:lang w:val="ru"/>
        </w:rPr>
        <w:t>).</w:t>
      </w:r>
      <w:r>
        <w:rPr>
          <w:lang w:val="ru"/>
        </w:rPr>
        <w:t xml:space="preserve">  Можно использовать другие </w:t>
      </w:r>
      <w:r w:rsidRPr="00A86660">
        <w:rPr>
          <w:lang w:val="ru"/>
        </w:rPr>
        <w:t>маршрутизаторы</w:t>
      </w:r>
      <w:r>
        <w:rPr>
          <w:lang w:val="ru"/>
        </w:rPr>
        <w:t xml:space="preserve">, коммутаторы и </w:t>
      </w:r>
      <w:r w:rsidRPr="00A86660">
        <w:rPr>
          <w:lang w:val="ru"/>
        </w:rPr>
        <w:t>версии Cisco IOS</w:t>
      </w:r>
      <w:r>
        <w:rPr>
          <w:lang w:val="ru"/>
        </w:rPr>
        <w:t xml:space="preserve">.  </w:t>
      </w:r>
      <w:r w:rsidRPr="00A86660">
        <w:rPr>
          <w:lang w:val="ru"/>
        </w:rPr>
        <w:t>В зависимости от модели</w:t>
      </w:r>
      <w:r>
        <w:rPr>
          <w:lang w:val="ru"/>
        </w:rPr>
        <w:t xml:space="preserve"> и версии Cisco IOS </w:t>
      </w:r>
      <w:r w:rsidRPr="00A86660">
        <w:rPr>
          <w:lang w:val="ru"/>
        </w:rPr>
        <w:t xml:space="preserve">доступные команды и </w:t>
      </w:r>
      <w:r>
        <w:rPr>
          <w:lang w:val="ru"/>
        </w:rPr>
        <w:t xml:space="preserve">полученные выходные </w:t>
      </w:r>
      <w:r w:rsidRPr="00A86660">
        <w:rPr>
          <w:lang w:val="ru"/>
        </w:rPr>
        <w:t>данные могут отличаться от того, что показано в</w:t>
      </w:r>
      <w:r>
        <w:rPr>
          <w:lang w:val="ru"/>
        </w:rPr>
        <w:t>лабораториях.  Обратитесь к сводке интерфейса маршрутизатора T</w:t>
      </w:r>
      <w:r w:rsidRPr="00A86660">
        <w:rPr>
          <w:lang w:val="ru"/>
        </w:rPr>
        <w:t xml:space="preserve">в конце лаборатории </w:t>
      </w:r>
      <w:r>
        <w:rPr>
          <w:lang w:val="ru"/>
        </w:rPr>
        <w:t xml:space="preserve">для получения правильных </w:t>
      </w:r>
      <w:r w:rsidRPr="00A86660">
        <w:rPr>
          <w:lang w:val="ru"/>
        </w:rPr>
        <w:t>идентификаторов интерфейса</w:t>
      </w:r>
      <w:r>
        <w:rPr>
          <w:lang w:val="ru"/>
        </w:rPr>
        <w:t>.</w:t>
      </w:r>
    </w:p>
    <w:p w14:paraId="1F6A7D52" w14:textId="77777777" w:rsidR="00BC4DD8" w:rsidRPr="00045B64" w:rsidRDefault="00BC4DD8" w:rsidP="00BC4DD8">
      <w:pPr>
        <w:pStyle w:val="BodyTextL25"/>
        <w:rPr>
          <w:lang w:val="ru-RU"/>
        </w:rPr>
      </w:pPr>
      <w:r w:rsidRPr="007A29FF">
        <w:rPr>
          <w:b/>
          <w:bCs/>
          <w:lang w:val="ru"/>
        </w:rPr>
        <w:t>N</w:t>
      </w:r>
      <w:r>
        <w:rPr>
          <w:b/>
          <w:bCs/>
          <w:lang w:val="ru"/>
        </w:rPr>
        <w:t>ote</w:t>
      </w:r>
      <w:r w:rsidRPr="00A6031D">
        <w:rPr>
          <w:bCs/>
          <w:lang w:val="ru"/>
        </w:rPr>
        <w:t xml:space="preserve">: </w:t>
      </w:r>
      <w:r w:rsidR="00DB7831">
        <w:rPr>
          <w:bCs/>
          <w:lang w:val="ru"/>
        </w:rPr>
        <w:t xml:space="preserve">Прежде чем начать, </w:t>
      </w:r>
      <w:r w:rsidRPr="007A29FF">
        <w:rPr>
          <w:lang w:val="ru"/>
        </w:rPr>
        <w:t>убедитесь, что маршрутизаторы и коммутаторы были стерты и не имеют конфигураций запуска.</w:t>
      </w:r>
    </w:p>
    <w:p w14:paraId="38C5A086" w14:textId="77777777" w:rsidR="00BC4DD8" w:rsidRDefault="00BC4DD8" w:rsidP="00514DD9">
      <w:pPr>
        <w:pStyle w:val="1"/>
      </w:pPr>
      <w:r>
        <w:rPr>
          <w:lang w:val="ru"/>
        </w:rPr>
        <w:t>Необходимые ресурсы</w:t>
      </w:r>
    </w:p>
    <w:p w14:paraId="3C463098" w14:textId="77777777" w:rsidR="0074578B" w:rsidRPr="00045B64" w:rsidRDefault="0074578B" w:rsidP="00B4298A">
      <w:pPr>
        <w:pStyle w:val="Bulletlevel1"/>
        <w:rPr>
          <w:lang w:val="ru-RU"/>
        </w:rPr>
      </w:pPr>
      <w:bookmarkStart w:id="0" w:name="_Hlk54883414"/>
      <w:r w:rsidRPr="00B4298A">
        <w:rPr>
          <w:lang w:val="ru"/>
        </w:rPr>
        <w:t>3 маршрутизатора (Cisco 4221 с универсальным образом Cisco XE Release 16.9.6 или сопоставимым с лицензией на пакет технологий безопасности)</w:t>
      </w:r>
    </w:p>
    <w:p w14:paraId="6BC2FFBF" w14:textId="43C90D87" w:rsidR="0074578B" w:rsidRPr="00045B64" w:rsidRDefault="0074578B" w:rsidP="00B4298A">
      <w:pPr>
        <w:pStyle w:val="Bulletlevel1"/>
        <w:rPr>
          <w:lang w:val="ru-RU"/>
        </w:rPr>
      </w:pPr>
      <w:r w:rsidRPr="00B4298A">
        <w:rPr>
          <w:lang w:val="ru"/>
        </w:rPr>
        <w:t>2 коммутатора (образ Cisco 2960+ с Cisco IOS версии 15.2(7) lanbasek9 или аналогичный)</w:t>
      </w:r>
    </w:p>
    <w:p w14:paraId="32DA3BFF" w14:textId="10E722AE" w:rsidR="0074578B" w:rsidRPr="00045B64" w:rsidRDefault="0074578B" w:rsidP="00B4298A">
      <w:pPr>
        <w:pStyle w:val="Bulletlevel1"/>
        <w:rPr>
          <w:lang w:val="ru-RU"/>
        </w:rPr>
      </w:pPr>
      <w:r w:rsidRPr="00B4298A">
        <w:rPr>
          <w:lang w:val="ru"/>
        </w:rPr>
        <w:t>2 ПК (ОС Windows с установленной</w:t>
      </w:r>
      <w:r w:rsidR="007A5DA2">
        <w:rPr>
          <w:lang w:val="ru"/>
        </w:rPr>
        <w:t xml:space="preserve"> программой</w:t>
      </w:r>
      <w:r>
        <w:rPr>
          <w:lang w:val="ru"/>
        </w:rPr>
        <w:t xml:space="preserve"> эмуляции </w:t>
      </w:r>
      <w:r w:rsidRPr="00B4298A">
        <w:rPr>
          <w:lang w:val="ru"/>
        </w:rPr>
        <w:t>терминала, такой как PuTTY или Tera Term)</w:t>
      </w:r>
    </w:p>
    <w:p w14:paraId="793C77FB" w14:textId="77777777" w:rsidR="0074578B" w:rsidRPr="00045B64" w:rsidRDefault="0074578B" w:rsidP="00B4298A">
      <w:pPr>
        <w:pStyle w:val="Bulletlevel1"/>
        <w:rPr>
          <w:lang w:val="ru-RU"/>
        </w:rPr>
      </w:pPr>
      <w:r w:rsidRPr="00B4298A">
        <w:rPr>
          <w:lang w:val="ru"/>
        </w:rPr>
        <w:lastRenderedPageBreak/>
        <w:t>Консольные кабели для настройки сетевых устройств Cisco</w:t>
      </w:r>
    </w:p>
    <w:p w14:paraId="1FD3C9ED" w14:textId="77777777" w:rsidR="0074578B" w:rsidRPr="00045B64" w:rsidRDefault="0074578B" w:rsidP="00B4298A">
      <w:pPr>
        <w:pStyle w:val="Bulletlevel1"/>
        <w:rPr>
          <w:lang w:val="ru-RU"/>
        </w:rPr>
      </w:pPr>
      <w:r w:rsidRPr="00B4298A">
        <w:rPr>
          <w:lang w:val="ru"/>
        </w:rPr>
        <w:t>Кабели Ethernet, как показано в топологии</w:t>
      </w:r>
    </w:p>
    <w:bookmarkEnd w:id="0"/>
    <w:p w14:paraId="4791614A" w14:textId="62B900D9" w:rsidR="00096A8D" w:rsidRDefault="00096A8D" w:rsidP="00096A8D">
      <w:pPr>
        <w:pStyle w:val="1"/>
      </w:pPr>
      <w:r>
        <w:rPr>
          <w:lang w:val="ru"/>
        </w:rPr>
        <w:t>Резолюция</w:t>
      </w:r>
    </w:p>
    <w:p w14:paraId="580853F7" w14:textId="0CFFACB5" w:rsidR="0074578B" w:rsidRPr="0014611F" w:rsidRDefault="0074578B" w:rsidP="0014611F">
      <w:pPr>
        <w:pStyle w:val="2"/>
      </w:pPr>
      <w:r w:rsidRPr="0014611F">
        <w:rPr>
          <w:lang w:val="ru"/>
        </w:rPr>
        <w:t>Настройка основных параметров устройства</w:t>
      </w:r>
    </w:p>
    <w:p w14:paraId="528A00E6" w14:textId="77777777" w:rsidR="0074578B" w:rsidRPr="00045B64" w:rsidRDefault="0074578B" w:rsidP="0074578B">
      <w:pPr>
        <w:pStyle w:val="BodyTextL25"/>
        <w:rPr>
          <w:lang w:val="ru-RU"/>
        </w:rPr>
      </w:pPr>
      <w:r>
        <w:rPr>
          <w:lang w:val="ru"/>
        </w:rPr>
        <w:t>В этой части настройте топологию сети и настройте основные параметры, такие как IP-адреса интерфейса.</w:t>
      </w:r>
    </w:p>
    <w:p w14:paraId="13514D0D" w14:textId="77777777" w:rsidR="0074578B" w:rsidRPr="001F4F1B" w:rsidRDefault="0074578B" w:rsidP="00096A8D">
      <w:pPr>
        <w:pStyle w:val="3"/>
      </w:pPr>
      <w:r w:rsidRPr="001F4F1B">
        <w:rPr>
          <w:lang w:val="ru"/>
        </w:rPr>
        <w:t xml:space="preserve">Подключите сеть </w:t>
      </w:r>
      <w:r w:rsidRPr="00BC4DD8">
        <w:rPr>
          <w:lang w:val="ru"/>
        </w:rPr>
        <w:t>к</w:t>
      </w:r>
      <w:r w:rsidRPr="001F4F1B">
        <w:rPr>
          <w:lang w:val="ru"/>
        </w:rPr>
        <w:t xml:space="preserve"> сети.</w:t>
      </w:r>
    </w:p>
    <w:p w14:paraId="3105A8DE" w14:textId="77777777" w:rsidR="0074578B" w:rsidRPr="00045B64" w:rsidRDefault="0074578B" w:rsidP="0074578B">
      <w:pPr>
        <w:pStyle w:val="BodyTextL25"/>
        <w:rPr>
          <w:lang w:val="ru-RU"/>
        </w:rPr>
      </w:pPr>
      <w:r w:rsidRPr="00D76448">
        <w:rPr>
          <w:lang w:val="ru"/>
        </w:rPr>
        <w:t>Подключите устройства, как показано на схеме топологии, и кабель по мере необходимости.</w:t>
      </w:r>
    </w:p>
    <w:p w14:paraId="412C0884" w14:textId="77777777" w:rsidR="0074578B" w:rsidRPr="00045B64" w:rsidRDefault="0074578B" w:rsidP="00096A8D">
      <w:pPr>
        <w:pStyle w:val="3"/>
        <w:rPr>
          <w:lang w:val="ru-RU"/>
        </w:rPr>
      </w:pPr>
      <w:r w:rsidRPr="00BC4DD8">
        <w:rPr>
          <w:lang w:val="ru"/>
        </w:rPr>
        <w:t>Настройте</w:t>
      </w:r>
      <w:r w:rsidRPr="001F4F1B">
        <w:rPr>
          <w:lang w:val="ru"/>
        </w:rPr>
        <w:t xml:space="preserve"> основные параметры для каждого маршрутизатора.</w:t>
      </w:r>
    </w:p>
    <w:p w14:paraId="514F8ED0" w14:textId="77777777" w:rsidR="0074578B" w:rsidRPr="006B2A70" w:rsidRDefault="0074578B" w:rsidP="0074578B">
      <w:pPr>
        <w:pStyle w:val="ConfigWindow"/>
      </w:pPr>
      <w:r>
        <w:rPr>
          <w:lang w:val="ru"/>
        </w:rPr>
        <w:t>Открыть окно конфигурации</w:t>
      </w:r>
    </w:p>
    <w:p w14:paraId="742699C0" w14:textId="77777777" w:rsidR="0074578B" w:rsidRPr="00045B64" w:rsidRDefault="0074578B" w:rsidP="00096A8D">
      <w:pPr>
        <w:pStyle w:val="SubStepAlpha"/>
        <w:spacing w:before="0"/>
        <w:rPr>
          <w:lang w:val="ru-RU"/>
        </w:rPr>
      </w:pPr>
      <w:r>
        <w:rPr>
          <w:lang w:val="ru"/>
        </w:rPr>
        <w:t>Подключитесь к маршрутизатору и включите привилегированный режим EXEC.</w:t>
      </w:r>
    </w:p>
    <w:p w14:paraId="07E552F0" w14:textId="77777777" w:rsidR="0074578B" w:rsidRPr="00045B64" w:rsidRDefault="0074578B" w:rsidP="0074578B">
      <w:pPr>
        <w:pStyle w:val="CMD"/>
        <w:rPr>
          <w:lang w:val="ru-RU"/>
        </w:rPr>
      </w:pPr>
      <w:r>
        <w:rPr>
          <w:lang w:val="ru"/>
        </w:rPr>
        <w:t xml:space="preserve">Маршрутизатор&gt; </w:t>
      </w:r>
      <w:r w:rsidRPr="00F76117">
        <w:rPr>
          <w:b/>
          <w:bCs/>
          <w:lang w:val="ru"/>
        </w:rPr>
        <w:t>включить</w:t>
      </w:r>
    </w:p>
    <w:p w14:paraId="03AB8228" w14:textId="77777777" w:rsidR="0074578B" w:rsidRPr="00045B64" w:rsidRDefault="0074578B" w:rsidP="0074578B">
      <w:pPr>
        <w:pStyle w:val="CMD"/>
        <w:rPr>
          <w:lang w:val="ru-RU"/>
        </w:rPr>
      </w:pPr>
      <w:r>
        <w:rPr>
          <w:lang w:val="ru"/>
        </w:rPr>
        <w:t xml:space="preserve">Маршрутизатор# </w:t>
      </w:r>
      <w:r w:rsidRPr="00F76117">
        <w:rPr>
          <w:b/>
          <w:bCs/>
          <w:lang w:val="ru"/>
        </w:rPr>
        <w:t>настройка терминала</w:t>
      </w:r>
    </w:p>
    <w:p w14:paraId="65ACD826" w14:textId="77777777" w:rsidR="0074578B" w:rsidRPr="00045B64" w:rsidRDefault="0074578B" w:rsidP="0074578B">
      <w:pPr>
        <w:pStyle w:val="BodyTextL50"/>
        <w:rPr>
          <w:lang w:val="ru-RU"/>
        </w:rPr>
      </w:pPr>
      <w:r w:rsidRPr="00BC4DD8">
        <w:rPr>
          <w:lang w:val="ru"/>
        </w:rPr>
        <w:t>Настройте</w:t>
      </w:r>
      <w:r w:rsidRPr="00ED3895">
        <w:rPr>
          <w:lang w:val="ru"/>
        </w:rPr>
        <w:t xml:space="preserve"> имена узлов, как показано в топологии.</w:t>
      </w:r>
    </w:p>
    <w:p w14:paraId="32ED1CAC" w14:textId="77777777" w:rsidR="0074578B" w:rsidRPr="00045B64" w:rsidRDefault="0074578B" w:rsidP="0074578B">
      <w:pPr>
        <w:pStyle w:val="CMD"/>
        <w:rPr>
          <w:b/>
          <w:bCs/>
          <w:lang w:val="ru-RU"/>
        </w:rPr>
      </w:pPr>
      <w:r>
        <w:rPr>
          <w:lang w:val="ru"/>
        </w:rPr>
        <w:t xml:space="preserve">R1(config)# </w:t>
      </w:r>
      <w:r>
        <w:rPr>
          <w:b/>
          <w:bCs/>
          <w:lang w:val="ru"/>
        </w:rPr>
        <w:t>имя хоста R1</w:t>
      </w:r>
    </w:p>
    <w:p w14:paraId="4D71B76B" w14:textId="77777777" w:rsidR="0074578B" w:rsidRPr="00045B64" w:rsidRDefault="0074578B" w:rsidP="0074578B">
      <w:pPr>
        <w:pStyle w:val="BodyTextL50"/>
        <w:rPr>
          <w:lang w:val="ru-RU"/>
        </w:rPr>
      </w:pPr>
      <w:r w:rsidRPr="00BC4DD8">
        <w:rPr>
          <w:lang w:val="ru"/>
        </w:rPr>
        <w:t>Настройте IP-адреса интерфейса, как показано в таблице IP-адресации.</w:t>
      </w:r>
    </w:p>
    <w:p w14:paraId="1E9661E9" w14:textId="77777777" w:rsidR="0074578B" w:rsidRDefault="0074578B" w:rsidP="0074578B">
      <w:pPr>
        <w:pStyle w:val="CMD"/>
      </w:pPr>
      <w:r>
        <w:rPr>
          <w:lang w:val="ru"/>
        </w:rPr>
        <w:t xml:space="preserve">R1(конфигурация)# </w:t>
      </w:r>
      <w:r w:rsidRPr="00F76117">
        <w:rPr>
          <w:b/>
          <w:bCs/>
          <w:lang w:val="ru"/>
        </w:rPr>
        <w:t>интерфейс g0/0/0</w:t>
      </w:r>
    </w:p>
    <w:p w14:paraId="0A36D98D" w14:textId="77777777" w:rsidR="0074578B" w:rsidRDefault="0074578B" w:rsidP="0074578B">
      <w:pPr>
        <w:pStyle w:val="CMD"/>
      </w:pPr>
      <w:r w:rsidRPr="00045B64">
        <w:t>R1(config-</w:t>
      </w:r>
      <w:proofErr w:type="gramStart"/>
      <w:r w:rsidRPr="00045B64">
        <w:t>if)#</w:t>
      </w:r>
      <w:proofErr w:type="gramEnd"/>
      <w:r w:rsidRPr="00045B64">
        <w:rPr>
          <w:b/>
          <w:bCs/>
        </w:rPr>
        <w:t xml:space="preserve"> IP-</w:t>
      </w:r>
      <w:r w:rsidRPr="00F76117">
        <w:rPr>
          <w:b/>
          <w:bCs/>
          <w:lang w:val="ru"/>
        </w:rPr>
        <w:t>адрес</w:t>
      </w:r>
      <w:r w:rsidRPr="00045B64">
        <w:rPr>
          <w:b/>
          <w:bCs/>
        </w:rPr>
        <w:t xml:space="preserve"> 10.1.1.1 255.255.255.0</w:t>
      </w:r>
    </w:p>
    <w:p w14:paraId="7544A8A5" w14:textId="77777777" w:rsidR="0074578B" w:rsidRPr="00045B64" w:rsidRDefault="0074578B" w:rsidP="0074578B">
      <w:pPr>
        <w:pStyle w:val="CMD"/>
        <w:rPr>
          <w:b/>
          <w:bCs/>
          <w:lang w:val="ru-RU"/>
        </w:rPr>
      </w:pPr>
      <w:r>
        <w:rPr>
          <w:lang w:val="ru"/>
        </w:rPr>
        <w:t>R1(config-</w:t>
      </w:r>
      <w:proofErr w:type="gramStart"/>
      <w:r>
        <w:rPr>
          <w:lang w:val="ru"/>
        </w:rPr>
        <w:t>if)#</w:t>
      </w:r>
      <w:proofErr w:type="gramEnd"/>
      <w:r w:rsidRPr="00F76117">
        <w:rPr>
          <w:b/>
          <w:bCs/>
          <w:lang w:val="ru"/>
        </w:rPr>
        <w:t xml:space="preserve"> нет завершения работы</w:t>
      </w:r>
    </w:p>
    <w:p w14:paraId="6606CB82" w14:textId="77777777" w:rsidR="0074578B" w:rsidRPr="00045B64" w:rsidRDefault="0074578B" w:rsidP="0074578B">
      <w:pPr>
        <w:pStyle w:val="CMD"/>
        <w:rPr>
          <w:lang w:val="ru-RU"/>
        </w:rPr>
      </w:pPr>
    </w:p>
    <w:p w14:paraId="2DBA26F3" w14:textId="77777777" w:rsidR="0074578B" w:rsidRDefault="0074578B" w:rsidP="0074578B">
      <w:pPr>
        <w:pStyle w:val="CMD"/>
      </w:pPr>
      <w:r>
        <w:rPr>
          <w:lang w:val="ru"/>
        </w:rPr>
        <w:t xml:space="preserve">R1(конфигурация)# </w:t>
      </w:r>
      <w:r w:rsidRPr="005C7B51">
        <w:rPr>
          <w:b/>
          <w:bCs/>
          <w:lang w:val="ru"/>
        </w:rPr>
        <w:t>интерфейс g0/0/</w:t>
      </w:r>
      <w:r>
        <w:rPr>
          <w:b/>
          <w:bCs/>
          <w:lang w:val="ru"/>
        </w:rPr>
        <w:t>1</w:t>
      </w:r>
    </w:p>
    <w:p w14:paraId="59750142" w14:textId="77777777" w:rsidR="0074578B" w:rsidRDefault="0074578B" w:rsidP="0074578B">
      <w:pPr>
        <w:pStyle w:val="CMD"/>
      </w:pPr>
      <w:r w:rsidRPr="00045B64">
        <w:t>R1(config-</w:t>
      </w:r>
      <w:proofErr w:type="gramStart"/>
      <w:r w:rsidRPr="00045B64">
        <w:t>if)#</w:t>
      </w:r>
      <w:proofErr w:type="gramEnd"/>
      <w:r w:rsidRPr="00045B64">
        <w:rPr>
          <w:b/>
          <w:bCs/>
        </w:rPr>
        <w:t xml:space="preserve"> IP-</w:t>
      </w:r>
      <w:r w:rsidRPr="005C7B51">
        <w:rPr>
          <w:b/>
          <w:bCs/>
          <w:lang w:val="ru"/>
        </w:rPr>
        <w:t>адрес</w:t>
      </w:r>
      <w:r w:rsidRPr="00045B64">
        <w:rPr>
          <w:b/>
          <w:bCs/>
        </w:rPr>
        <w:t xml:space="preserve"> 192.168.</w:t>
      </w:r>
      <w:r w:rsidRPr="00045B64">
        <w:t xml:space="preserve"> </w:t>
      </w:r>
      <w:r w:rsidRPr="005C7B51">
        <w:rPr>
          <w:b/>
          <w:bCs/>
          <w:lang w:val="ru"/>
        </w:rPr>
        <w:t>1.1 255.255.255.0</w:t>
      </w:r>
    </w:p>
    <w:p w14:paraId="78BE17AA" w14:textId="77777777" w:rsidR="0074578B" w:rsidRPr="00045B64" w:rsidRDefault="0074578B" w:rsidP="0074578B">
      <w:pPr>
        <w:pStyle w:val="CMD"/>
        <w:rPr>
          <w:lang w:val="ru-RU"/>
        </w:rPr>
      </w:pPr>
      <w:r>
        <w:rPr>
          <w:lang w:val="ru"/>
        </w:rPr>
        <w:t>R1(config-</w:t>
      </w:r>
      <w:proofErr w:type="gramStart"/>
      <w:r>
        <w:rPr>
          <w:lang w:val="ru"/>
        </w:rPr>
        <w:t>if)#</w:t>
      </w:r>
      <w:proofErr w:type="gramEnd"/>
      <w:r w:rsidRPr="005C7B51">
        <w:rPr>
          <w:b/>
          <w:bCs/>
          <w:lang w:val="ru"/>
        </w:rPr>
        <w:t xml:space="preserve"> нет завершения работы</w:t>
      </w:r>
    </w:p>
    <w:p w14:paraId="2F9EDB08" w14:textId="77777777" w:rsidR="0074578B" w:rsidRPr="00605B4B" w:rsidRDefault="0074578B" w:rsidP="00096A8D">
      <w:pPr>
        <w:pStyle w:val="SubStepAlpha"/>
      </w:pPr>
      <w:r w:rsidRPr="00BC4DD8">
        <w:rPr>
          <w:lang w:val="ru"/>
        </w:rPr>
        <w:t>Чтобы маршрутизатор не пытался перевести неправильно введенные команды, как если бы они были именами узлов, отключите поиск DNS. R1 показан здесь в качестве примера.</w:t>
      </w:r>
    </w:p>
    <w:p w14:paraId="7C45888F" w14:textId="77777777" w:rsidR="0074578B" w:rsidRDefault="0074578B" w:rsidP="0074578B">
      <w:pPr>
        <w:pStyle w:val="CMD"/>
      </w:pPr>
      <w:r w:rsidRPr="00045B64">
        <w:t xml:space="preserve">R1(config)# </w:t>
      </w:r>
      <w:r w:rsidRPr="00045B64">
        <w:rPr>
          <w:b/>
        </w:rPr>
        <w:t>no ip-</w:t>
      </w:r>
      <w:r w:rsidRPr="00410497">
        <w:rPr>
          <w:b/>
          <w:lang w:val="ru"/>
        </w:rPr>
        <w:t>поиск</w:t>
      </w:r>
      <w:r w:rsidRPr="00045B64">
        <w:rPr>
          <w:b/>
        </w:rPr>
        <w:t xml:space="preserve"> </w:t>
      </w:r>
      <w:r w:rsidRPr="00410497">
        <w:rPr>
          <w:b/>
          <w:lang w:val="ru"/>
        </w:rPr>
        <w:t>домена</w:t>
      </w:r>
    </w:p>
    <w:p w14:paraId="1294E12B" w14:textId="77777777" w:rsidR="0074578B" w:rsidRPr="00045B64" w:rsidRDefault="0074578B" w:rsidP="00096A8D">
      <w:pPr>
        <w:pStyle w:val="3"/>
        <w:rPr>
          <w:lang w:val="ru-RU"/>
        </w:rPr>
      </w:pPr>
      <w:r w:rsidRPr="001F4F1B">
        <w:rPr>
          <w:lang w:val="ru"/>
        </w:rPr>
        <w:t>Настройте маршрутизацию OSPF на маршрутизаторах.</w:t>
      </w:r>
    </w:p>
    <w:p w14:paraId="748EF4FA" w14:textId="77777777" w:rsidR="0074578B" w:rsidRPr="00045B64" w:rsidRDefault="0074578B" w:rsidP="0014611F">
      <w:pPr>
        <w:pStyle w:val="SubStepAlpha"/>
        <w:rPr>
          <w:lang w:val="ru-RU"/>
        </w:rPr>
      </w:pPr>
      <w:r>
        <w:rPr>
          <w:lang w:val="ru"/>
        </w:rPr>
        <w:t xml:space="preserve">Используйте команду </w:t>
      </w:r>
      <w:r w:rsidRPr="00D97C18">
        <w:rPr>
          <w:b/>
          <w:lang w:val="ru"/>
        </w:rPr>
        <w:t>router ospf</w:t>
      </w:r>
      <w:r>
        <w:rPr>
          <w:lang w:val="ru"/>
        </w:rPr>
        <w:t xml:space="preserve"> в режиме глобальной конфигурации, чтобы включить OSPF на R1.</w:t>
      </w:r>
    </w:p>
    <w:p w14:paraId="2B590A2A" w14:textId="77777777" w:rsidR="0074578B" w:rsidRDefault="0074578B" w:rsidP="0074578B">
      <w:pPr>
        <w:pStyle w:val="CMD"/>
        <w:rPr>
          <w:b/>
        </w:rPr>
      </w:pPr>
      <w:r>
        <w:rPr>
          <w:lang w:val="ru"/>
        </w:rPr>
        <w:t>R1(</w:t>
      </w:r>
      <w:proofErr w:type="spellStart"/>
      <w:r>
        <w:rPr>
          <w:lang w:val="ru"/>
        </w:rPr>
        <w:t>config</w:t>
      </w:r>
      <w:proofErr w:type="spellEnd"/>
      <w:r>
        <w:rPr>
          <w:lang w:val="ru"/>
        </w:rPr>
        <w:t xml:space="preserve">)# </w:t>
      </w:r>
      <w:r w:rsidRPr="00163EF2">
        <w:rPr>
          <w:b/>
          <w:lang w:val="ru"/>
        </w:rPr>
        <w:t xml:space="preserve">маршрутизатор </w:t>
      </w:r>
      <w:proofErr w:type="spellStart"/>
      <w:r w:rsidRPr="00163EF2">
        <w:rPr>
          <w:b/>
          <w:lang w:val="ru"/>
        </w:rPr>
        <w:t>ospf</w:t>
      </w:r>
      <w:proofErr w:type="spellEnd"/>
      <w:r w:rsidRPr="00163EF2">
        <w:rPr>
          <w:b/>
          <w:lang w:val="ru"/>
        </w:rPr>
        <w:t xml:space="preserve"> 1</w:t>
      </w:r>
    </w:p>
    <w:p w14:paraId="11E7C41A" w14:textId="77777777" w:rsidR="0074578B" w:rsidRDefault="0074578B" w:rsidP="0014611F">
      <w:pPr>
        <w:pStyle w:val="SubStepAlpha"/>
      </w:pPr>
      <w:r>
        <w:rPr>
          <w:lang w:val="ru"/>
        </w:rPr>
        <w:t>Настройте  сетевые операторы для сетей на R1. Используйте идентификатор области 0.</w:t>
      </w:r>
    </w:p>
    <w:p w14:paraId="035AE0EE" w14:textId="77777777" w:rsidR="0074578B" w:rsidRPr="00C31459" w:rsidRDefault="0074578B" w:rsidP="0074578B">
      <w:pPr>
        <w:pStyle w:val="CMD"/>
      </w:pPr>
      <w:r w:rsidRPr="00C31459">
        <w:rPr>
          <w:lang w:val="ru"/>
        </w:rPr>
        <w:t>R1(config-router)#</w:t>
      </w:r>
      <w:r w:rsidRPr="005F1DB3">
        <w:rPr>
          <w:b/>
          <w:lang w:val="ru"/>
        </w:rPr>
        <w:t xml:space="preserve"> сеть 192.168.1.0 0.0.0.255 область 0</w:t>
      </w:r>
    </w:p>
    <w:p w14:paraId="5073C8E0" w14:textId="77777777" w:rsidR="0074578B" w:rsidRPr="00045B64" w:rsidRDefault="0074578B" w:rsidP="0074578B">
      <w:pPr>
        <w:pStyle w:val="CMD"/>
        <w:rPr>
          <w:b/>
          <w:lang w:val="ru-RU"/>
        </w:rPr>
      </w:pPr>
      <w:r w:rsidRPr="00C31459">
        <w:rPr>
          <w:lang w:val="ru"/>
        </w:rPr>
        <w:t>R1(конфигурация-маршрутизатор)#</w:t>
      </w:r>
      <w:r w:rsidRPr="006F7421">
        <w:rPr>
          <w:b/>
          <w:lang w:val="ru"/>
        </w:rPr>
        <w:t xml:space="preserve"> сеть</w:t>
      </w:r>
      <w:r w:rsidRPr="005F1DB3">
        <w:rPr>
          <w:b/>
          <w:lang w:val="ru"/>
        </w:rPr>
        <w:t xml:space="preserve"> 10.1.1.0 0.0.0.3 область 0</w:t>
      </w:r>
    </w:p>
    <w:p w14:paraId="04EE1EFB" w14:textId="77777777" w:rsidR="0074578B" w:rsidRPr="00045B64" w:rsidRDefault="0074578B" w:rsidP="0014611F">
      <w:pPr>
        <w:pStyle w:val="SubStepAlpha"/>
        <w:rPr>
          <w:lang w:val="ru-RU"/>
        </w:rPr>
      </w:pPr>
      <w:r w:rsidRPr="00605B4B">
        <w:rPr>
          <w:lang w:val="ru"/>
        </w:rPr>
        <w:t>Настройте OSPF на R2 и R3.</w:t>
      </w:r>
    </w:p>
    <w:p w14:paraId="3E274259" w14:textId="77777777" w:rsidR="0074578B" w:rsidRPr="00045B64" w:rsidRDefault="0074578B" w:rsidP="0074578B">
      <w:pPr>
        <w:pStyle w:val="CMD"/>
        <w:rPr>
          <w:lang w:val="ru-RU"/>
        </w:rPr>
      </w:pPr>
      <w:r w:rsidRPr="00C31459">
        <w:rPr>
          <w:lang w:val="ru"/>
        </w:rPr>
        <w:t>R2(</w:t>
      </w:r>
      <w:proofErr w:type="spellStart"/>
      <w:r w:rsidRPr="00C31459">
        <w:rPr>
          <w:lang w:val="ru"/>
        </w:rPr>
        <w:t>config</w:t>
      </w:r>
      <w:proofErr w:type="spellEnd"/>
      <w:r w:rsidRPr="00C31459">
        <w:rPr>
          <w:lang w:val="ru"/>
        </w:rPr>
        <w:t>)#</w:t>
      </w:r>
      <w:r w:rsidRPr="00B80BC1">
        <w:rPr>
          <w:b/>
          <w:bCs/>
          <w:lang w:val="ru"/>
        </w:rPr>
        <w:t xml:space="preserve"> маршрутизатор </w:t>
      </w:r>
      <w:proofErr w:type="spellStart"/>
      <w:r w:rsidRPr="00B80BC1">
        <w:rPr>
          <w:b/>
          <w:bCs/>
          <w:lang w:val="ru"/>
        </w:rPr>
        <w:t>ospf</w:t>
      </w:r>
      <w:proofErr w:type="spellEnd"/>
      <w:r w:rsidRPr="00B80BC1">
        <w:rPr>
          <w:b/>
          <w:bCs/>
          <w:lang w:val="ru"/>
        </w:rPr>
        <w:t xml:space="preserve"> 1</w:t>
      </w:r>
    </w:p>
    <w:p w14:paraId="03292EE5" w14:textId="77777777" w:rsidR="0074578B" w:rsidRPr="00045B64" w:rsidRDefault="0074578B" w:rsidP="0074578B">
      <w:pPr>
        <w:pStyle w:val="CMD"/>
        <w:rPr>
          <w:lang w:val="ru-RU"/>
        </w:rPr>
      </w:pPr>
      <w:r w:rsidRPr="00C31459">
        <w:rPr>
          <w:lang w:val="ru"/>
        </w:rPr>
        <w:t>R2(config-router)#</w:t>
      </w:r>
      <w:r w:rsidRPr="00B80BC1">
        <w:rPr>
          <w:b/>
          <w:bCs/>
          <w:lang w:val="ru"/>
        </w:rPr>
        <w:t xml:space="preserve"> сеть 10.1.1.0 0.0.0.3 область 0</w:t>
      </w:r>
    </w:p>
    <w:p w14:paraId="5DF8C382" w14:textId="77777777" w:rsidR="0074578B" w:rsidRPr="00045B64" w:rsidRDefault="0074578B" w:rsidP="0074578B">
      <w:pPr>
        <w:pStyle w:val="CMD"/>
        <w:rPr>
          <w:b/>
          <w:bCs/>
          <w:lang w:val="ru-RU"/>
        </w:rPr>
      </w:pPr>
      <w:r w:rsidRPr="00C31459">
        <w:rPr>
          <w:lang w:val="ru"/>
        </w:rPr>
        <w:t>R2(конфигурация-маршрутизатор)#</w:t>
      </w:r>
      <w:r w:rsidRPr="00B80BC1">
        <w:rPr>
          <w:b/>
          <w:bCs/>
          <w:lang w:val="ru"/>
        </w:rPr>
        <w:t xml:space="preserve"> сеть 10.</w:t>
      </w:r>
      <w:r>
        <w:rPr>
          <w:lang w:val="ru"/>
        </w:rPr>
        <w:t xml:space="preserve"> </w:t>
      </w:r>
      <w:r>
        <w:rPr>
          <w:b/>
          <w:bCs/>
          <w:lang w:val="ru"/>
        </w:rPr>
        <w:t>2.2.0</w:t>
      </w:r>
      <w:r>
        <w:rPr>
          <w:lang w:val="ru"/>
        </w:rPr>
        <w:t xml:space="preserve"> </w:t>
      </w:r>
      <w:r w:rsidRPr="00B80BC1">
        <w:rPr>
          <w:b/>
          <w:bCs/>
          <w:lang w:val="ru"/>
        </w:rPr>
        <w:t>0.0.0.3 площадь 0</w:t>
      </w:r>
    </w:p>
    <w:p w14:paraId="2B713489" w14:textId="77777777" w:rsidR="0074578B" w:rsidRPr="00045B64" w:rsidRDefault="0074578B" w:rsidP="0074578B">
      <w:pPr>
        <w:pStyle w:val="CMD"/>
        <w:rPr>
          <w:lang w:val="ru-RU"/>
        </w:rPr>
      </w:pPr>
    </w:p>
    <w:p w14:paraId="30F9423D" w14:textId="77777777" w:rsidR="0074578B" w:rsidRPr="00045B64" w:rsidRDefault="0074578B" w:rsidP="0074578B">
      <w:pPr>
        <w:pStyle w:val="CMD"/>
        <w:rPr>
          <w:lang w:val="ru-RU"/>
        </w:rPr>
      </w:pPr>
      <w:r w:rsidRPr="00C31459">
        <w:rPr>
          <w:lang w:val="ru"/>
        </w:rPr>
        <w:t>R3(</w:t>
      </w:r>
      <w:proofErr w:type="spellStart"/>
      <w:r w:rsidRPr="00C31459">
        <w:rPr>
          <w:lang w:val="ru"/>
        </w:rPr>
        <w:t>config</w:t>
      </w:r>
      <w:proofErr w:type="spellEnd"/>
      <w:r w:rsidRPr="00C31459">
        <w:rPr>
          <w:lang w:val="ru"/>
        </w:rPr>
        <w:t>)#</w:t>
      </w:r>
      <w:r w:rsidRPr="00B80BC1">
        <w:rPr>
          <w:b/>
          <w:bCs/>
          <w:lang w:val="ru"/>
        </w:rPr>
        <w:t xml:space="preserve"> маршрутизатор </w:t>
      </w:r>
      <w:proofErr w:type="spellStart"/>
      <w:r w:rsidRPr="00B80BC1">
        <w:rPr>
          <w:b/>
          <w:bCs/>
          <w:lang w:val="ru"/>
        </w:rPr>
        <w:t>ospf</w:t>
      </w:r>
      <w:proofErr w:type="spellEnd"/>
      <w:r w:rsidRPr="00B80BC1">
        <w:rPr>
          <w:b/>
          <w:bCs/>
          <w:lang w:val="ru"/>
        </w:rPr>
        <w:t xml:space="preserve"> 1</w:t>
      </w:r>
    </w:p>
    <w:p w14:paraId="656EE929" w14:textId="77777777" w:rsidR="0074578B" w:rsidRPr="00045B64" w:rsidRDefault="0074578B" w:rsidP="0074578B">
      <w:pPr>
        <w:pStyle w:val="CMD"/>
        <w:rPr>
          <w:b/>
          <w:bCs/>
          <w:lang w:val="ru-RU"/>
        </w:rPr>
      </w:pPr>
      <w:r w:rsidRPr="00C31459">
        <w:rPr>
          <w:lang w:val="ru"/>
        </w:rPr>
        <w:lastRenderedPageBreak/>
        <w:t>R3(конфигурация-маршрутизатор)#</w:t>
      </w:r>
      <w:r w:rsidRPr="00B80BC1">
        <w:rPr>
          <w:b/>
          <w:bCs/>
          <w:lang w:val="ru"/>
        </w:rPr>
        <w:t xml:space="preserve"> сеть 10.</w:t>
      </w:r>
      <w:r>
        <w:rPr>
          <w:lang w:val="ru"/>
        </w:rPr>
        <w:t xml:space="preserve"> </w:t>
      </w:r>
      <w:r>
        <w:rPr>
          <w:b/>
          <w:bCs/>
          <w:lang w:val="ru"/>
        </w:rPr>
        <w:t>2.2.0</w:t>
      </w:r>
      <w:r>
        <w:rPr>
          <w:lang w:val="ru"/>
        </w:rPr>
        <w:t xml:space="preserve"> </w:t>
      </w:r>
      <w:r w:rsidRPr="00B80BC1">
        <w:rPr>
          <w:b/>
          <w:bCs/>
          <w:lang w:val="ru"/>
        </w:rPr>
        <w:t>0.0.0.3 площадь 0</w:t>
      </w:r>
    </w:p>
    <w:p w14:paraId="6AF3C347" w14:textId="77777777" w:rsidR="0074578B" w:rsidRPr="00045B64" w:rsidRDefault="0074578B" w:rsidP="0074578B">
      <w:pPr>
        <w:pStyle w:val="CMD"/>
        <w:rPr>
          <w:lang w:val="ru-RU"/>
        </w:rPr>
      </w:pPr>
      <w:r w:rsidRPr="00C31459">
        <w:rPr>
          <w:lang w:val="ru"/>
        </w:rPr>
        <w:t>R3(config-router)#</w:t>
      </w:r>
      <w:r w:rsidRPr="00B80BC1">
        <w:rPr>
          <w:b/>
          <w:bCs/>
          <w:lang w:val="ru"/>
        </w:rPr>
        <w:t xml:space="preserve"> сеть </w:t>
      </w:r>
      <w:r>
        <w:rPr>
          <w:b/>
          <w:bCs/>
          <w:lang w:val="ru"/>
        </w:rPr>
        <w:t>192.168.3.0 0.0.0.255</w:t>
      </w:r>
      <w:r w:rsidRPr="00B80BC1">
        <w:rPr>
          <w:b/>
          <w:bCs/>
          <w:lang w:val="ru"/>
        </w:rPr>
        <w:t xml:space="preserve"> область 0</w:t>
      </w:r>
    </w:p>
    <w:p w14:paraId="24975E86" w14:textId="77777777" w:rsidR="0074578B" w:rsidRPr="00045B64" w:rsidRDefault="0074578B" w:rsidP="0014611F">
      <w:pPr>
        <w:pStyle w:val="SubStepAlpha"/>
        <w:rPr>
          <w:lang w:val="ru-RU"/>
        </w:rPr>
      </w:pPr>
      <w:r>
        <w:rPr>
          <w:lang w:val="ru"/>
        </w:rPr>
        <w:t xml:space="preserve">Выполните команду </w:t>
      </w:r>
      <w:r w:rsidRPr="005F1DB3">
        <w:rPr>
          <w:b/>
          <w:lang w:val="ru"/>
        </w:rPr>
        <w:t>пассивного интерфейса</w:t>
      </w:r>
      <w:r>
        <w:rPr>
          <w:lang w:val="ru"/>
        </w:rPr>
        <w:t xml:space="preserve"> , чтобы изменить интерфейс G0/0/1 на R1 и R3 на пассивный.</w:t>
      </w:r>
    </w:p>
    <w:p w14:paraId="5E120B87" w14:textId="77777777" w:rsidR="0074578B" w:rsidRPr="00045B64" w:rsidRDefault="0074578B" w:rsidP="0074578B">
      <w:pPr>
        <w:pStyle w:val="CMD"/>
        <w:rPr>
          <w:b/>
          <w:lang w:val="ru-RU"/>
        </w:rPr>
      </w:pPr>
      <w:r w:rsidRPr="00C31459">
        <w:rPr>
          <w:lang w:val="ru"/>
        </w:rPr>
        <w:t>R1(</w:t>
      </w:r>
      <w:proofErr w:type="spellStart"/>
      <w:r w:rsidRPr="00C31459">
        <w:rPr>
          <w:lang w:val="ru"/>
        </w:rPr>
        <w:t>config</w:t>
      </w:r>
      <w:proofErr w:type="spellEnd"/>
      <w:r w:rsidRPr="00C31459">
        <w:rPr>
          <w:lang w:val="ru"/>
        </w:rPr>
        <w:t xml:space="preserve">)# </w:t>
      </w:r>
      <w:r w:rsidRPr="005F1DB3">
        <w:rPr>
          <w:b/>
          <w:lang w:val="ru"/>
        </w:rPr>
        <w:t xml:space="preserve">маршрутизатор </w:t>
      </w:r>
      <w:proofErr w:type="spellStart"/>
      <w:r w:rsidRPr="005F1DB3">
        <w:rPr>
          <w:b/>
          <w:lang w:val="ru"/>
        </w:rPr>
        <w:t>ospf</w:t>
      </w:r>
      <w:proofErr w:type="spellEnd"/>
      <w:r w:rsidRPr="005F1DB3">
        <w:rPr>
          <w:b/>
          <w:lang w:val="ru"/>
        </w:rPr>
        <w:t xml:space="preserve"> 1</w:t>
      </w:r>
    </w:p>
    <w:p w14:paraId="75511381" w14:textId="77777777" w:rsidR="0074578B" w:rsidRPr="00045B64" w:rsidRDefault="0074578B" w:rsidP="0074578B">
      <w:pPr>
        <w:pStyle w:val="CMD"/>
        <w:rPr>
          <w:b/>
          <w:lang w:val="ru-RU"/>
        </w:rPr>
      </w:pPr>
      <w:r w:rsidRPr="00C31459">
        <w:rPr>
          <w:lang w:val="ru"/>
        </w:rPr>
        <w:t>R1(конфигурационный маршрутизатор)#</w:t>
      </w:r>
      <w:r w:rsidRPr="005F1DB3">
        <w:rPr>
          <w:b/>
          <w:lang w:val="ru"/>
        </w:rPr>
        <w:t xml:space="preserve"> пассивный интерфейс g0/</w:t>
      </w:r>
      <w:r>
        <w:rPr>
          <w:b/>
          <w:lang w:val="ru"/>
        </w:rPr>
        <w:t>0/1</w:t>
      </w:r>
    </w:p>
    <w:p w14:paraId="4266376C" w14:textId="77777777" w:rsidR="0074578B" w:rsidRPr="00045B64" w:rsidRDefault="0074578B" w:rsidP="0074578B">
      <w:pPr>
        <w:pStyle w:val="CMD"/>
        <w:rPr>
          <w:lang w:val="ru-RU"/>
        </w:rPr>
      </w:pPr>
    </w:p>
    <w:p w14:paraId="6668F1F0" w14:textId="77777777" w:rsidR="0074578B" w:rsidRPr="00045B64" w:rsidRDefault="0074578B" w:rsidP="0074578B">
      <w:pPr>
        <w:pStyle w:val="CMD"/>
        <w:rPr>
          <w:b/>
          <w:lang w:val="ru-RU"/>
        </w:rPr>
      </w:pPr>
      <w:r w:rsidRPr="00E912AB">
        <w:rPr>
          <w:lang w:val="ru"/>
        </w:rPr>
        <w:t>R3(</w:t>
      </w:r>
      <w:proofErr w:type="spellStart"/>
      <w:r w:rsidRPr="00E912AB">
        <w:rPr>
          <w:lang w:val="ru"/>
        </w:rPr>
        <w:t>config</w:t>
      </w:r>
      <w:proofErr w:type="spellEnd"/>
      <w:r w:rsidRPr="00E912AB">
        <w:rPr>
          <w:lang w:val="ru"/>
        </w:rPr>
        <w:t xml:space="preserve">)# </w:t>
      </w:r>
      <w:r w:rsidRPr="00E912AB">
        <w:rPr>
          <w:b/>
          <w:lang w:val="ru"/>
        </w:rPr>
        <w:t xml:space="preserve">маршрутизатор </w:t>
      </w:r>
      <w:proofErr w:type="spellStart"/>
      <w:r w:rsidRPr="00E912AB">
        <w:rPr>
          <w:b/>
          <w:lang w:val="ru"/>
        </w:rPr>
        <w:t>ospf</w:t>
      </w:r>
      <w:proofErr w:type="spellEnd"/>
      <w:r w:rsidRPr="00E912AB">
        <w:rPr>
          <w:b/>
          <w:lang w:val="ru"/>
        </w:rPr>
        <w:t xml:space="preserve"> 1</w:t>
      </w:r>
    </w:p>
    <w:p w14:paraId="63167DDF" w14:textId="77777777" w:rsidR="0074578B" w:rsidRPr="00045B64" w:rsidRDefault="0074578B" w:rsidP="0074578B">
      <w:pPr>
        <w:pStyle w:val="CMD"/>
        <w:rPr>
          <w:lang w:val="ru-RU"/>
        </w:rPr>
      </w:pPr>
      <w:r w:rsidRPr="00E912AB">
        <w:rPr>
          <w:lang w:val="ru"/>
        </w:rPr>
        <w:t>R3(конфигурационный маршрутизатор)#</w:t>
      </w:r>
      <w:r w:rsidRPr="00E912AB">
        <w:rPr>
          <w:b/>
          <w:lang w:val="ru"/>
        </w:rPr>
        <w:t xml:space="preserve"> пассивный интерфейс</w:t>
      </w:r>
      <w:r w:rsidRPr="005F1DB3">
        <w:rPr>
          <w:b/>
          <w:lang w:val="ru"/>
        </w:rPr>
        <w:t xml:space="preserve"> g0/</w:t>
      </w:r>
      <w:r>
        <w:rPr>
          <w:b/>
          <w:lang w:val="ru"/>
        </w:rPr>
        <w:t>0/1</w:t>
      </w:r>
    </w:p>
    <w:p w14:paraId="70E7AD40" w14:textId="77777777" w:rsidR="0074578B" w:rsidRPr="00045B64" w:rsidRDefault="0074578B" w:rsidP="0014611F">
      <w:pPr>
        <w:pStyle w:val="3"/>
        <w:rPr>
          <w:lang w:val="ru-RU"/>
        </w:rPr>
      </w:pPr>
      <w:r w:rsidRPr="00E912AB">
        <w:rPr>
          <w:lang w:val="ru"/>
        </w:rPr>
        <w:t>Проверьте соседей OSPF и информацию о маршрутизации.</w:t>
      </w:r>
    </w:p>
    <w:p w14:paraId="02EE56E8" w14:textId="77777777" w:rsidR="0074578B" w:rsidRPr="00045B64" w:rsidRDefault="0074578B" w:rsidP="0014611F">
      <w:pPr>
        <w:pStyle w:val="SubStepAlpha"/>
        <w:rPr>
          <w:lang w:val="ru-RU"/>
        </w:rPr>
      </w:pPr>
      <w:r>
        <w:rPr>
          <w:lang w:val="ru"/>
        </w:rPr>
        <w:t xml:space="preserve">Выполните команду </w:t>
      </w:r>
      <w:proofErr w:type="spellStart"/>
      <w:r w:rsidRPr="005F1DB3">
        <w:rPr>
          <w:b/>
          <w:lang w:val="ru"/>
        </w:rPr>
        <w:t>show</w:t>
      </w:r>
      <w:proofErr w:type="spellEnd"/>
      <w:r w:rsidRPr="005F1DB3">
        <w:rPr>
          <w:b/>
          <w:lang w:val="ru"/>
        </w:rPr>
        <w:t xml:space="preserve"> </w:t>
      </w:r>
      <w:proofErr w:type="spellStart"/>
      <w:r w:rsidRPr="005F1DB3">
        <w:rPr>
          <w:b/>
          <w:lang w:val="ru"/>
        </w:rPr>
        <w:t>ip</w:t>
      </w:r>
      <w:proofErr w:type="spellEnd"/>
      <w:r w:rsidRPr="00C22E2B">
        <w:rPr>
          <w:b/>
          <w:lang w:val="ru"/>
        </w:rPr>
        <w:t xml:space="preserve"> </w:t>
      </w:r>
      <w:proofErr w:type="spellStart"/>
      <w:r w:rsidRPr="00C22E2B">
        <w:rPr>
          <w:b/>
          <w:lang w:val="ru"/>
        </w:rPr>
        <w:t>ospf</w:t>
      </w:r>
      <w:proofErr w:type="spellEnd"/>
      <w:r w:rsidRPr="0076748E">
        <w:rPr>
          <w:b/>
          <w:lang w:val="ru"/>
        </w:rPr>
        <w:t xml:space="preserve"> </w:t>
      </w:r>
      <w:proofErr w:type="spellStart"/>
      <w:r w:rsidRPr="0076748E">
        <w:rPr>
          <w:b/>
          <w:lang w:val="ru"/>
        </w:rPr>
        <w:t>neighbor</w:t>
      </w:r>
      <w:proofErr w:type="spellEnd"/>
      <w:r>
        <w:rPr>
          <w:lang w:val="ru"/>
        </w:rPr>
        <w:t xml:space="preserve"> , чтобы убедиться, что каждый маршрутизатор перечисляет другие маршрутизаторы в сети как соседей.</w:t>
      </w:r>
    </w:p>
    <w:p w14:paraId="0C88B011" w14:textId="77777777" w:rsidR="0074578B" w:rsidRDefault="0074578B" w:rsidP="0074578B">
      <w:pPr>
        <w:pStyle w:val="CMD"/>
        <w:rPr>
          <w:b/>
        </w:rPr>
      </w:pPr>
      <w:r w:rsidRPr="00045B64">
        <w:t xml:space="preserve">R1# </w:t>
      </w:r>
      <w:r w:rsidRPr="005F1DB3">
        <w:rPr>
          <w:b/>
          <w:lang w:val="ru"/>
        </w:rPr>
        <w:t>показать</w:t>
      </w:r>
      <w:r w:rsidRPr="00045B64">
        <w:rPr>
          <w:b/>
        </w:rPr>
        <w:t xml:space="preserve"> ip ospf </w:t>
      </w:r>
      <w:r w:rsidRPr="005F1DB3">
        <w:rPr>
          <w:b/>
          <w:lang w:val="ru"/>
        </w:rPr>
        <w:t>сосед</w:t>
      </w:r>
    </w:p>
    <w:p w14:paraId="72D72EFA" w14:textId="77777777" w:rsidR="0074578B" w:rsidRDefault="0074578B" w:rsidP="0074578B">
      <w:pPr>
        <w:pStyle w:val="CMDOutput"/>
      </w:pPr>
    </w:p>
    <w:p w14:paraId="4432237F" w14:textId="77777777" w:rsidR="0074578B" w:rsidRPr="009F6A51" w:rsidRDefault="0074578B" w:rsidP="0074578B">
      <w:pPr>
        <w:pStyle w:val="CMDOutput"/>
      </w:pPr>
      <w:r w:rsidRPr="00045B64">
        <w:t>Neighbor ID Pri State Dead Time Address Interface</w:t>
      </w:r>
    </w:p>
    <w:p w14:paraId="5288A56A" w14:textId="77777777" w:rsidR="0074578B" w:rsidRPr="009F6A51" w:rsidRDefault="0074578B" w:rsidP="0074578B">
      <w:pPr>
        <w:pStyle w:val="CMDOutput"/>
        <w:rPr>
          <w:rFonts w:ascii="Arial" w:hAnsi="Arial"/>
          <w:sz w:val="20"/>
        </w:rPr>
      </w:pPr>
      <w:r w:rsidRPr="009F6A51">
        <w:rPr>
          <w:lang w:val="ru"/>
        </w:rPr>
        <w:t>10.2.2.2 1 FULL/BDR 00:00:37 10.1.1.2 GigabitEthernet0/0/0</w:t>
      </w:r>
    </w:p>
    <w:p w14:paraId="5F3EAB06" w14:textId="77777777" w:rsidR="0074578B" w:rsidRPr="00045B64" w:rsidRDefault="0074578B" w:rsidP="0014611F">
      <w:pPr>
        <w:pStyle w:val="SubStepAlpha"/>
        <w:rPr>
          <w:lang w:val="ru-RU"/>
        </w:rPr>
      </w:pPr>
      <w:r>
        <w:rPr>
          <w:lang w:val="ru"/>
        </w:rPr>
        <w:t xml:space="preserve">Выполните команду </w:t>
      </w:r>
      <w:r w:rsidRPr="005F1DB3">
        <w:rPr>
          <w:b/>
          <w:lang w:val="ru"/>
        </w:rPr>
        <w:t>show ip route</w:t>
      </w:r>
      <w:r>
        <w:rPr>
          <w:lang w:val="ru"/>
        </w:rPr>
        <w:t xml:space="preserve"> , чтобы убедиться, что все сети отображаются в таблице маршрутизации на всех маршрутизаторах.</w:t>
      </w:r>
    </w:p>
    <w:p w14:paraId="0233E504" w14:textId="77777777" w:rsidR="0074578B" w:rsidRPr="00045B64" w:rsidRDefault="0074578B" w:rsidP="0074578B">
      <w:pPr>
        <w:pStyle w:val="CMD"/>
        <w:rPr>
          <w:lang w:val="ru-RU"/>
        </w:rPr>
      </w:pPr>
      <w:r>
        <w:rPr>
          <w:lang w:val="ru"/>
        </w:rPr>
        <w:t xml:space="preserve">R1# </w:t>
      </w:r>
      <w:r w:rsidRPr="005F1DB3">
        <w:rPr>
          <w:b/>
          <w:lang w:val="ru"/>
        </w:rPr>
        <w:t>показать IP-маршрут</w:t>
      </w:r>
    </w:p>
    <w:p w14:paraId="1BE58A25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>Коды: L - локальный, C - подключенный, S - статический, R - RIP, M - мобильный, B - BGP</w:t>
      </w:r>
    </w:p>
    <w:p w14:paraId="4FF1700E" w14:textId="77777777" w:rsidR="0074578B" w:rsidRPr="00045B64" w:rsidRDefault="0074578B" w:rsidP="0074578B">
      <w:pPr>
        <w:pStyle w:val="CMDOutput"/>
        <w:rPr>
          <w:lang w:val="ru"/>
        </w:rPr>
      </w:pPr>
      <w:r w:rsidRPr="009F6A51">
        <w:rPr>
          <w:lang w:val="ru"/>
        </w:rPr>
        <w:t xml:space="preserve">       D - EIGRP, EX - EIGRP внешний, O - OSPF, IA - OSPF межпрофильный</w:t>
      </w:r>
    </w:p>
    <w:p w14:paraId="7C64A5EB" w14:textId="77777777" w:rsidR="0074578B" w:rsidRPr="00045B64" w:rsidRDefault="0074578B" w:rsidP="0074578B">
      <w:pPr>
        <w:pStyle w:val="CMDOutput"/>
        <w:rPr>
          <w:lang w:val="ru"/>
        </w:rPr>
      </w:pPr>
      <w:r w:rsidRPr="009F6A51">
        <w:rPr>
          <w:lang w:val="ru"/>
        </w:rPr>
        <w:t xml:space="preserve">       N1 - OSPF NSSA внешний тип 1, N2 - OSPF NSSA внешний тип 2</w:t>
      </w:r>
    </w:p>
    <w:p w14:paraId="3C3E2A99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 xml:space="preserve">       E1 - внешний тип OSPF 1, E2 - внешний OSPF типа 2</w:t>
      </w:r>
    </w:p>
    <w:p w14:paraId="37F4FDBC" w14:textId="77777777" w:rsidR="0074578B" w:rsidRPr="009F6A51" w:rsidRDefault="0074578B" w:rsidP="0074578B">
      <w:pPr>
        <w:pStyle w:val="CMDOutput"/>
      </w:pPr>
      <w:r w:rsidRPr="009F6A51">
        <w:rPr>
          <w:lang w:val="ru"/>
        </w:rPr>
        <w:t xml:space="preserve">       </w:t>
      </w:r>
      <w:r w:rsidRPr="00045B64">
        <w:t xml:space="preserve">i - IS-IS, su - IS-IS </w:t>
      </w:r>
      <w:r w:rsidRPr="009F6A51">
        <w:rPr>
          <w:lang w:val="ru"/>
        </w:rPr>
        <w:t>резюме</w:t>
      </w:r>
      <w:r w:rsidRPr="00045B64">
        <w:t xml:space="preserve">, L1 - IS-IS </w:t>
      </w:r>
      <w:r w:rsidRPr="009F6A51">
        <w:rPr>
          <w:lang w:val="ru"/>
        </w:rPr>
        <w:t>уровень</w:t>
      </w:r>
      <w:r w:rsidRPr="00045B64">
        <w:t xml:space="preserve">-1, L2 - IS-IS </w:t>
      </w:r>
      <w:r w:rsidRPr="009F6A51">
        <w:rPr>
          <w:lang w:val="ru"/>
        </w:rPr>
        <w:t>уровень</w:t>
      </w:r>
      <w:r w:rsidRPr="00045B64">
        <w:t>-2</w:t>
      </w:r>
    </w:p>
    <w:p w14:paraId="4CB6DA15" w14:textId="77777777" w:rsidR="0074578B" w:rsidRPr="00045B64" w:rsidRDefault="0074578B" w:rsidP="0074578B">
      <w:pPr>
        <w:pStyle w:val="CMDOutput"/>
        <w:rPr>
          <w:lang w:val="ru-RU"/>
        </w:rPr>
      </w:pPr>
      <w:r w:rsidRPr="00045B64">
        <w:t xml:space="preserve">       </w:t>
      </w:r>
      <w:proofErr w:type="spellStart"/>
      <w:r w:rsidRPr="009F6A51">
        <w:rPr>
          <w:lang w:val="ru"/>
        </w:rPr>
        <w:t>ia</w:t>
      </w:r>
      <w:proofErr w:type="spellEnd"/>
      <w:r w:rsidRPr="009F6A51">
        <w:rPr>
          <w:lang w:val="ru"/>
        </w:rPr>
        <w:t xml:space="preserve"> - IS-IS </w:t>
      </w:r>
      <w:proofErr w:type="spellStart"/>
      <w:r w:rsidRPr="009F6A51">
        <w:rPr>
          <w:lang w:val="ru"/>
        </w:rPr>
        <w:t>inter</w:t>
      </w:r>
      <w:proofErr w:type="spellEnd"/>
      <w:r w:rsidRPr="009F6A51">
        <w:rPr>
          <w:lang w:val="ru"/>
        </w:rPr>
        <w:t xml:space="preserve"> </w:t>
      </w:r>
      <w:proofErr w:type="spellStart"/>
      <w:r w:rsidRPr="009F6A51">
        <w:rPr>
          <w:lang w:val="ru"/>
        </w:rPr>
        <w:t>area</w:t>
      </w:r>
      <w:proofErr w:type="spellEnd"/>
      <w:r w:rsidRPr="009F6A51">
        <w:rPr>
          <w:lang w:val="ru"/>
        </w:rPr>
        <w:t>, * - кандидат по умолчанию, U - статический маршрут для каждого пользователя</w:t>
      </w:r>
    </w:p>
    <w:p w14:paraId="1DD927BB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 xml:space="preserve">       o - ODR, P - периодически загружаемый статический маршрут, H - NHRP, l - LISP</w:t>
      </w:r>
    </w:p>
    <w:p w14:paraId="2ED5EB14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 xml:space="preserve">       a - маршрут приложения</w:t>
      </w:r>
    </w:p>
    <w:p w14:paraId="5FA8364E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 xml:space="preserve">       + - реплицированный маршрут, % - переопределение следующего прыжка, p - переопределение из </w:t>
      </w:r>
      <w:proofErr w:type="spellStart"/>
      <w:r w:rsidRPr="009F6A51">
        <w:rPr>
          <w:lang w:val="ru"/>
        </w:rPr>
        <w:t>PfR</w:t>
      </w:r>
      <w:proofErr w:type="spellEnd"/>
    </w:p>
    <w:p w14:paraId="53383895" w14:textId="77777777" w:rsidR="0074578B" w:rsidRPr="00045B64" w:rsidRDefault="0074578B" w:rsidP="0074578B">
      <w:pPr>
        <w:pStyle w:val="CMDOutput"/>
        <w:rPr>
          <w:lang w:val="ru-RU"/>
        </w:rPr>
      </w:pPr>
    </w:p>
    <w:p w14:paraId="2EDF9BB3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>Шлюз последней инстанции не установлен</w:t>
      </w:r>
    </w:p>
    <w:p w14:paraId="5364E743" w14:textId="77777777" w:rsidR="0074578B" w:rsidRPr="00045B64" w:rsidRDefault="0074578B" w:rsidP="0074578B">
      <w:pPr>
        <w:pStyle w:val="CMDOutput"/>
        <w:rPr>
          <w:lang w:val="ru-RU"/>
        </w:rPr>
      </w:pPr>
    </w:p>
    <w:p w14:paraId="6108C8E2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 xml:space="preserve">      10.0.0.0/8 имеет различную подсеть, 3 подсети, 2 маски</w:t>
      </w:r>
    </w:p>
    <w:p w14:paraId="290F743F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>C 10.1.1.0/30 напрямую подключен, GigabitEthernet0/0/0</w:t>
      </w:r>
    </w:p>
    <w:p w14:paraId="50EB6F2D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>L 10.1.1.1/32 напрямую подключен, GigabitEthernet0/0/0</w:t>
      </w:r>
    </w:p>
    <w:p w14:paraId="7314E677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>10.2.2.0/30 [110/2] через 10.1.1.2, 00:01:11, GigabitEthernet0/0/0</w:t>
      </w:r>
    </w:p>
    <w:p w14:paraId="03DA4A43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 xml:space="preserve">      192.168.1.0/24 по-разному связан с подсетями, 2 подсетями, 2 масками</w:t>
      </w:r>
    </w:p>
    <w:p w14:paraId="685F9686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>C 192.168.1.0/24 напрямую подключен, GigabitEthernet0/0/1</w:t>
      </w:r>
    </w:p>
    <w:p w14:paraId="361E76A3" w14:textId="77777777" w:rsidR="0074578B" w:rsidRPr="00045B64" w:rsidRDefault="0074578B" w:rsidP="0074578B">
      <w:pPr>
        <w:pStyle w:val="CMDOutput"/>
        <w:rPr>
          <w:lang w:val="ru-RU"/>
        </w:rPr>
      </w:pPr>
      <w:r w:rsidRPr="009F6A51">
        <w:rPr>
          <w:lang w:val="ru"/>
        </w:rPr>
        <w:t>L 192.168.1.1/32 напрямую подключен, GigabitEthernet0/0/1</w:t>
      </w:r>
    </w:p>
    <w:p w14:paraId="49BA0A87" w14:textId="77777777" w:rsidR="0074578B" w:rsidRPr="009F6A51" w:rsidRDefault="0074578B" w:rsidP="0074578B">
      <w:pPr>
        <w:pStyle w:val="CMDOutput"/>
        <w:rPr>
          <w:rFonts w:ascii="Arial" w:eastAsia="Times New Roman" w:hAnsi="Arial"/>
          <w:b/>
          <w:bCs/>
          <w:sz w:val="22"/>
          <w:szCs w:val="26"/>
        </w:rPr>
      </w:pPr>
      <w:r w:rsidRPr="009F6A51">
        <w:rPr>
          <w:lang w:val="ru"/>
        </w:rPr>
        <w:t>192.168.3.0/24 [110/3] через 10.1.1.2, 00:01:07, GigabitEthernet0/0/0</w:t>
      </w:r>
    </w:p>
    <w:p w14:paraId="0132C98B" w14:textId="77777777" w:rsidR="0074578B" w:rsidRPr="00045B64" w:rsidRDefault="0074578B" w:rsidP="0014611F">
      <w:pPr>
        <w:pStyle w:val="3"/>
        <w:rPr>
          <w:lang w:val="ru-RU"/>
        </w:rPr>
      </w:pPr>
      <w:r w:rsidRPr="001F4F1B">
        <w:rPr>
          <w:lang w:val="ru"/>
        </w:rPr>
        <w:t>Настройте параметры IP-адреса узла ПК.</w:t>
      </w:r>
    </w:p>
    <w:p w14:paraId="146A8D93" w14:textId="77777777" w:rsidR="0074578B" w:rsidRPr="00045B64" w:rsidRDefault="0074578B" w:rsidP="0074578B">
      <w:pPr>
        <w:pStyle w:val="BodyTextL25"/>
        <w:rPr>
          <w:lang w:val="ru-RU"/>
        </w:rPr>
      </w:pPr>
      <w:r w:rsidRPr="00605B4B">
        <w:rPr>
          <w:lang w:val="ru"/>
        </w:rPr>
        <w:t xml:space="preserve">Настройте статический IP-адрес, маску подсети и шлюз по умолчанию для PC-A и PC-C </w:t>
      </w:r>
      <w:r w:rsidRPr="00D15417">
        <w:rPr>
          <w:lang w:val="ru"/>
        </w:rPr>
        <w:t>, как показано в таблице IP-адресации</w:t>
      </w:r>
      <w:r w:rsidRPr="00605B4B">
        <w:rPr>
          <w:lang w:val="ru"/>
        </w:rPr>
        <w:t>.</w:t>
      </w:r>
    </w:p>
    <w:p w14:paraId="56C5FD18" w14:textId="77777777" w:rsidR="0074578B" w:rsidRPr="00045B64" w:rsidRDefault="0074578B" w:rsidP="0014611F">
      <w:pPr>
        <w:pStyle w:val="3"/>
        <w:rPr>
          <w:lang w:val="ru-RU"/>
        </w:rPr>
      </w:pPr>
      <w:r w:rsidRPr="001F4F1B">
        <w:rPr>
          <w:lang w:val="ru"/>
        </w:rPr>
        <w:lastRenderedPageBreak/>
        <w:t xml:space="preserve">Проверьте связь </w:t>
      </w:r>
      <w:r w:rsidRPr="00BC4DD8">
        <w:rPr>
          <w:lang w:val="ru"/>
        </w:rPr>
        <w:t>между</w:t>
      </w:r>
      <w:r w:rsidRPr="001F4F1B">
        <w:rPr>
          <w:lang w:val="ru"/>
        </w:rPr>
        <w:t xml:space="preserve"> PC-A и PC-C.</w:t>
      </w:r>
    </w:p>
    <w:p w14:paraId="048B6C02" w14:textId="77777777" w:rsidR="0074578B" w:rsidRPr="00045B64" w:rsidRDefault="0074578B" w:rsidP="0014611F">
      <w:pPr>
        <w:pStyle w:val="SubStepAlpha"/>
        <w:rPr>
          <w:lang w:val="ru-RU"/>
        </w:rPr>
      </w:pPr>
      <w:r w:rsidRPr="00BC4DD8">
        <w:rPr>
          <w:lang w:val="ru"/>
        </w:rPr>
        <w:t>Пинг</w:t>
      </w:r>
      <w:r w:rsidRPr="00605B4B">
        <w:rPr>
          <w:lang w:val="ru"/>
        </w:rPr>
        <w:t xml:space="preserve"> от R1 до R3.</w:t>
      </w:r>
    </w:p>
    <w:p w14:paraId="73BB4245" w14:textId="77777777" w:rsidR="0074578B" w:rsidRPr="00045B64" w:rsidRDefault="0074578B" w:rsidP="0074578B">
      <w:pPr>
        <w:pStyle w:val="BodyTextL50"/>
        <w:rPr>
          <w:lang w:val="ru-RU"/>
        </w:rPr>
      </w:pPr>
      <w:r>
        <w:rPr>
          <w:lang w:val="ru"/>
        </w:rPr>
        <w:t>Если проверка связи не увенчалась успехом, перед продолжением устраните неполадки в основных конфигурациях устройств.</w:t>
      </w:r>
    </w:p>
    <w:p w14:paraId="71EA3E16" w14:textId="77777777" w:rsidR="0074578B" w:rsidRPr="00045B64" w:rsidRDefault="0074578B" w:rsidP="0014611F">
      <w:pPr>
        <w:pStyle w:val="SubStepAlpha"/>
        <w:rPr>
          <w:lang w:val="ru-RU"/>
        </w:rPr>
      </w:pPr>
      <w:r w:rsidRPr="00605B4B">
        <w:rPr>
          <w:lang w:val="ru"/>
        </w:rPr>
        <w:t xml:space="preserve">Пинг </w:t>
      </w:r>
      <w:r w:rsidRPr="00BC4DD8">
        <w:rPr>
          <w:lang w:val="ru"/>
        </w:rPr>
        <w:t>с</w:t>
      </w:r>
      <w:r w:rsidRPr="00605B4B">
        <w:rPr>
          <w:lang w:val="ru"/>
        </w:rPr>
        <w:t xml:space="preserve"> PC-A, на R1 LAN, на PC-C, на R3 LAN.</w:t>
      </w:r>
    </w:p>
    <w:p w14:paraId="425CB6EC" w14:textId="77777777" w:rsidR="0074578B" w:rsidRPr="00045B64" w:rsidRDefault="0074578B" w:rsidP="0074578B">
      <w:pPr>
        <w:pStyle w:val="BodyTextL50"/>
        <w:rPr>
          <w:lang w:val="ru-RU"/>
        </w:rPr>
      </w:pPr>
      <w:r>
        <w:rPr>
          <w:lang w:val="ru"/>
        </w:rPr>
        <w:t>Если проверка связи не увенчалась успехом, перед продолжением устраните неполадки в основных конфигурациях устройств.</w:t>
      </w:r>
    </w:p>
    <w:p w14:paraId="79E248FB" w14:textId="77777777" w:rsidR="0074578B" w:rsidRPr="00045B64" w:rsidRDefault="0074578B" w:rsidP="0074578B">
      <w:pPr>
        <w:pStyle w:val="BodyTextL25"/>
        <w:rPr>
          <w:lang w:val="ru-RU"/>
        </w:rPr>
      </w:pPr>
      <w:r w:rsidRPr="0036318F">
        <w:rPr>
          <w:b/>
          <w:lang w:val="ru"/>
        </w:rPr>
        <w:t>Примечание</w:t>
      </w:r>
      <w:r w:rsidRPr="00730D5A">
        <w:rPr>
          <w:lang w:val="ru"/>
        </w:rPr>
        <w:t xml:space="preserve">: Если вы можете пинговать с PC-A на PC-C, вы продемонстрировали, что маршрутизация OSPF настроена и функционирует правильно. Если вы не можете проверить связь, но интерфейсы устройства работают, а IP-адреса правильные, используйте </w:t>
      </w:r>
      <w:proofErr w:type="spellStart"/>
      <w:r w:rsidRPr="005E2E48">
        <w:rPr>
          <w:b/>
          <w:lang w:val="ru"/>
        </w:rPr>
        <w:t>show</w:t>
      </w:r>
      <w:proofErr w:type="spellEnd"/>
      <w:r w:rsidRPr="005E2E48">
        <w:rPr>
          <w:b/>
          <w:lang w:val="ru"/>
        </w:rPr>
        <w:t xml:space="preserve"> </w:t>
      </w:r>
      <w:proofErr w:type="spellStart"/>
      <w:r w:rsidRPr="005E2E48">
        <w:rPr>
          <w:b/>
          <w:lang w:val="ru"/>
        </w:rPr>
        <w:t>run</w:t>
      </w:r>
      <w:proofErr w:type="spellEnd"/>
      <w:r>
        <w:rPr>
          <w:b/>
          <w:lang w:val="ru"/>
        </w:rPr>
        <w:t xml:space="preserve">, </w:t>
      </w:r>
      <w:proofErr w:type="spellStart"/>
      <w:r>
        <w:rPr>
          <w:b/>
          <w:lang w:val="ru"/>
        </w:rPr>
        <w:t>show</w:t>
      </w:r>
      <w:proofErr w:type="spellEnd"/>
      <w:r>
        <w:rPr>
          <w:b/>
          <w:lang w:val="ru"/>
        </w:rPr>
        <w:t xml:space="preserve"> </w:t>
      </w:r>
      <w:proofErr w:type="spellStart"/>
      <w:r>
        <w:rPr>
          <w:b/>
          <w:lang w:val="ru"/>
        </w:rPr>
        <w:t>ip</w:t>
      </w:r>
      <w:proofErr w:type="spellEnd"/>
      <w:r>
        <w:rPr>
          <w:b/>
          <w:lang w:val="ru"/>
        </w:rPr>
        <w:t xml:space="preserve"> </w:t>
      </w:r>
      <w:proofErr w:type="spellStart"/>
      <w:r>
        <w:rPr>
          <w:b/>
          <w:lang w:val="ru"/>
        </w:rPr>
        <w:t>ospf</w:t>
      </w:r>
      <w:proofErr w:type="spellEnd"/>
      <w:r>
        <w:rPr>
          <w:b/>
          <w:lang w:val="ru"/>
        </w:rPr>
        <w:t xml:space="preserve"> </w:t>
      </w:r>
      <w:proofErr w:type="spellStart"/>
      <w:r>
        <w:rPr>
          <w:b/>
          <w:lang w:val="ru"/>
        </w:rPr>
        <w:t>neighbor</w:t>
      </w:r>
      <w:proofErr w:type="spellEnd"/>
      <w:r>
        <w:rPr>
          <w:lang w:val="ru"/>
        </w:rPr>
        <w:t xml:space="preserve"> и </w:t>
      </w:r>
      <w:proofErr w:type="spellStart"/>
      <w:r w:rsidRPr="005E2E48">
        <w:rPr>
          <w:b/>
          <w:lang w:val="ru"/>
        </w:rPr>
        <w:t>show</w:t>
      </w:r>
      <w:proofErr w:type="spellEnd"/>
      <w:r w:rsidRPr="005E2E48">
        <w:rPr>
          <w:b/>
          <w:lang w:val="ru"/>
        </w:rPr>
        <w:t xml:space="preserve"> ip route</w:t>
      </w:r>
      <w:r>
        <w:rPr>
          <w:lang w:val="ru"/>
        </w:rPr>
        <w:t xml:space="preserve"> команды, чтобы помочь выявить проблемы, связанные с протоколом маршрутизации.</w:t>
      </w:r>
    </w:p>
    <w:p w14:paraId="7916CFCC" w14:textId="77777777" w:rsidR="0074578B" w:rsidRPr="00045B64" w:rsidRDefault="0074578B" w:rsidP="0014611F">
      <w:pPr>
        <w:pStyle w:val="3"/>
        <w:rPr>
          <w:lang w:val="ru-RU"/>
        </w:rPr>
      </w:pPr>
      <w:r w:rsidRPr="00BC4DD8">
        <w:rPr>
          <w:lang w:val="ru"/>
        </w:rPr>
        <w:t>Сохраните</w:t>
      </w:r>
      <w:r w:rsidRPr="00EE4C27">
        <w:rPr>
          <w:lang w:val="ru"/>
        </w:rPr>
        <w:t xml:space="preserve"> базовую текущую конфигурацию для каждого маршрутизатора.</w:t>
      </w:r>
    </w:p>
    <w:p w14:paraId="7B2EC6CF" w14:textId="77777777" w:rsidR="0074578B" w:rsidRPr="00045B64" w:rsidRDefault="0074578B" w:rsidP="0014611F">
      <w:pPr>
        <w:pStyle w:val="BodyTextL25"/>
        <w:spacing w:after="0"/>
        <w:rPr>
          <w:lang w:val="ru-RU"/>
        </w:rPr>
      </w:pPr>
      <w:r w:rsidRPr="00661FA3">
        <w:rPr>
          <w:lang w:val="ru"/>
        </w:rPr>
        <w:t>Сохраните базовую текущую конфигурацию маршрутизаторов в виде текстовых файлов на вашем ПК. Эти текстовые файлы можно использовать для восстановления конфигураций позже в лаборатории.</w:t>
      </w:r>
    </w:p>
    <w:p w14:paraId="4C8DDD39" w14:textId="77777777" w:rsidR="0074578B" w:rsidRDefault="0074578B" w:rsidP="0074578B">
      <w:pPr>
        <w:pStyle w:val="ConfigWindow"/>
      </w:pPr>
      <w:r>
        <w:rPr>
          <w:lang w:val="ru"/>
        </w:rPr>
        <w:t>Закрыть окно конфигурации</w:t>
      </w:r>
    </w:p>
    <w:p w14:paraId="666C0DD9" w14:textId="77777777" w:rsidR="004353EB" w:rsidRPr="0014611F" w:rsidRDefault="004353EB" w:rsidP="0014611F">
      <w:pPr>
        <w:pStyle w:val="2"/>
      </w:pPr>
      <w:r w:rsidRPr="0014611F">
        <w:rPr>
          <w:lang w:val="ru"/>
        </w:rPr>
        <w:t>Настройка административных ролей</w:t>
      </w:r>
    </w:p>
    <w:p w14:paraId="5A5C28FA" w14:textId="39755021" w:rsidR="004353EB" w:rsidRPr="00045B64" w:rsidRDefault="00514DD9" w:rsidP="004353EB">
      <w:pPr>
        <w:pStyle w:val="BodyTextL25"/>
        <w:rPr>
          <w:lang w:val="ru-RU"/>
        </w:rPr>
      </w:pPr>
      <w:r>
        <w:rPr>
          <w:lang w:val="ru"/>
        </w:rPr>
        <w:t>В этой части лаборатории вы сможете:</w:t>
      </w:r>
    </w:p>
    <w:p w14:paraId="1C9CF549" w14:textId="77777777" w:rsidR="004353EB" w:rsidRPr="00045B64" w:rsidRDefault="004353EB" w:rsidP="004E38AC">
      <w:pPr>
        <w:pStyle w:val="Bulletlevel1"/>
        <w:rPr>
          <w:lang w:val="ru-RU"/>
        </w:rPr>
      </w:pPr>
      <w:r w:rsidRPr="00520385">
        <w:rPr>
          <w:lang w:val="ru"/>
        </w:rPr>
        <w:t xml:space="preserve">Создайте несколько </w:t>
      </w:r>
      <w:r w:rsidR="00243D6B">
        <w:rPr>
          <w:lang w:val="ru"/>
        </w:rPr>
        <w:t>административных ролей</w:t>
      </w:r>
      <w:r w:rsidRPr="00520385">
        <w:rPr>
          <w:lang w:val="ru"/>
        </w:rPr>
        <w:t xml:space="preserve"> или представлений на маршрутизаторах R1 и R3.</w:t>
      </w:r>
    </w:p>
    <w:p w14:paraId="4C7AABAA" w14:textId="77777777" w:rsidR="004353EB" w:rsidRPr="00045B64" w:rsidRDefault="004353EB" w:rsidP="004E38AC">
      <w:pPr>
        <w:pStyle w:val="Bulletlevel1"/>
        <w:rPr>
          <w:lang w:val="ru-RU"/>
        </w:rPr>
      </w:pPr>
      <w:r w:rsidRPr="00DB03DF">
        <w:rPr>
          <w:lang w:val="ru"/>
        </w:rPr>
        <w:t>Предоставьте каждому представлению различные привилегии.</w:t>
      </w:r>
    </w:p>
    <w:p w14:paraId="191870CD" w14:textId="77777777" w:rsidR="004353EB" w:rsidRPr="00DB03DF" w:rsidRDefault="004353EB" w:rsidP="004E38AC">
      <w:pPr>
        <w:pStyle w:val="Bulletlevel1"/>
      </w:pPr>
      <w:r w:rsidRPr="00DB03DF">
        <w:rPr>
          <w:lang w:val="ru"/>
        </w:rPr>
        <w:t>Проверяйте и сопоставляйте представления.</w:t>
      </w:r>
    </w:p>
    <w:p w14:paraId="59AC2C5B" w14:textId="77777777" w:rsidR="004353EB" w:rsidRPr="00045B64" w:rsidRDefault="004353EB" w:rsidP="004353EB">
      <w:pPr>
        <w:pStyle w:val="BodyTextL25"/>
        <w:rPr>
          <w:lang w:val="ru-RU"/>
        </w:rPr>
      </w:pPr>
      <w:r w:rsidRPr="0045260A">
        <w:rPr>
          <w:lang w:val="ru"/>
        </w:rPr>
        <w:t>Функция доступа CLI на основе ролей позволяет сетевому администратору определять представления, которые представляют собой набор рабочих команд и возможностей конфигурации, обеспечивающих выборочный или частичный доступ к Cisco IOS EXEC и командам режима конфигурации (config). Представления ограничивают доступ пользователей к интерфейсу командной строки Cisco IOS и информации о конфигурации. Представление может определять, какие команды принимаются и какие сведения о конфигурации отображаются.</w:t>
      </w:r>
    </w:p>
    <w:p w14:paraId="3D2E8EA1" w14:textId="77777777" w:rsidR="004353EB" w:rsidRPr="00045B64" w:rsidRDefault="004353EB" w:rsidP="004353EB">
      <w:pPr>
        <w:pStyle w:val="BodyTextL25"/>
        <w:rPr>
          <w:lang w:val="ru-RU"/>
        </w:rPr>
      </w:pPr>
      <w:r w:rsidRPr="00B8279D">
        <w:rPr>
          <w:b/>
          <w:lang w:val="ru"/>
        </w:rPr>
        <w:t>Примечание</w:t>
      </w:r>
      <w:r w:rsidRPr="009C45B5">
        <w:rPr>
          <w:lang w:val="ru"/>
        </w:rPr>
        <w:t>: Выполните все задачи как на R1, так и на R3. Процедуры и выходные данные для R1 показаны здесь.</w:t>
      </w:r>
    </w:p>
    <w:p w14:paraId="4BF13BC0" w14:textId="77777777" w:rsidR="004353EB" w:rsidRPr="00045B64" w:rsidRDefault="004353EB" w:rsidP="004353EB">
      <w:pPr>
        <w:pStyle w:val="BodyTextL25"/>
        <w:rPr>
          <w:lang w:val="ru-RU"/>
        </w:rPr>
      </w:pPr>
      <w:bookmarkStart w:id="1" w:name="wp1068654"/>
      <w:bookmarkStart w:id="2" w:name="wp1068656"/>
      <w:bookmarkEnd w:id="1"/>
      <w:bookmarkEnd w:id="2"/>
      <w:r w:rsidRPr="00C951B9">
        <w:rPr>
          <w:lang w:val="ru"/>
        </w:rPr>
        <w:t>Если</w:t>
      </w:r>
      <w:r w:rsidRPr="00CA189A">
        <w:rPr>
          <w:lang w:val="ru"/>
        </w:rPr>
        <w:t xml:space="preserve"> администратор хочет настроить другое представление системы, система должна находиться в корневом представлении.</w:t>
      </w:r>
      <w:r>
        <w:rPr>
          <w:lang w:val="ru"/>
        </w:rPr>
        <w:t xml:space="preserve"> </w:t>
      </w:r>
      <w:r w:rsidRPr="00C951B9">
        <w:rPr>
          <w:lang w:val="ru"/>
        </w:rPr>
        <w:t xml:space="preserve"> Когда система находится в корневом представлении, пользователь имеет те же привилегии доступа, что и пользователь с привилегиями 15-го уровня, но пользователь корневого представления также может настраивать новое представление и добавлять или удалять команды из представления. Когда вы находитесь в представлении CLI, у вас есть доступ только к командам, которые были добавлены в это представление пользователем корневого представления.</w:t>
      </w:r>
      <w:bookmarkStart w:id="3" w:name="wp1067597"/>
      <w:bookmarkEnd w:id="3"/>
    </w:p>
    <w:p w14:paraId="008E22E6" w14:textId="77777777" w:rsidR="004353EB" w:rsidRPr="00045B64" w:rsidRDefault="004353EB" w:rsidP="006A28D1">
      <w:pPr>
        <w:pStyle w:val="3"/>
        <w:spacing w:after="60"/>
        <w:rPr>
          <w:lang w:val="ru-RU"/>
        </w:rPr>
      </w:pPr>
      <w:r w:rsidRPr="0045260A">
        <w:rPr>
          <w:lang w:val="ru"/>
        </w:rPr>
        <w:t xml:space="preserve">Включите AAA на маршрутизаторе </w:t>
      </w:r>
      <w:r w:rsidRPr="00B20D90">
        <w:rPr>
          <w:lang w:val="ru"/>
        </w:rPr>
        <w:t>R1.</w:t>
      </w:r>
    </w:p>
    <w:p w14:paraId="6144A54B" w14:textId="2672AAF0" w:rsidR="00222ED6" w:rsidRPr="00045B64" w:rsidRDefault="00222ED6" w:rsidP="00222ED6">
      <w:pPr>
        <w:pStyle w:val="ConfigWindow"/>
        <w:rPr>
          <w:lang w:val="ru-RU"/>
        </w:rPr>
      </w:pPr>
      <w:r>
        <w:rPr>
          <w:lang w:val="ru"/>
        </w:rPr>
        <w:t>Открыть окно конфигурации</w:t>
      </w:r>
    </w:p>
    <w:p w14:paraId="01B88072" w14:textId="014DEFCE" w:rsidR="00237F85" w:rsidRPr="00045B64" w:rsidRDefault="00237F85" w:rsidP="006A28D1">
      <w:pPr>
        <w:pStyle w:val="BodyTextL25"/>
        <w:spacing w:before="0"/>
        <w:rPr>
          <w:lang w:val="ru-RU"/>
        </w:rPr>
      </w:pPr>
      <w:r>
        <w:rPr>
          <w:lang w:val="ru"/>
        </w:rPr>
        <w:t xml:space="preserve">Чтобы определить представления, включите </w:t>
      </w:r>
      <w:r w:rsidR="00DB2912">
        <w:rPr>
          <w:lang w:val="ru"/>
        </w:rPr>
        <w:t>AAA на маршрутизаторе.</w:t>
      </w:r>
    </w:p>
    <w:p w14:paraId="2ECFC730" w14:textId="5D40DA73" w:rsidR="00DB2912" w:rsidRPr="00045B64" w:rsidRDefault="00DB2912" w:rsidP="0014611F">
      <w:pPr>
        <w:pStyle w:val="CMD"/>
        <w:rPr>
          <w:lang w:val="ru-RU"/>
        </w:rPr>
      </w:pPr>
      <w:r w:rsidRPr="0014611F">
        <w:rPr>
          <w:b/>
          <w:bCs/>
          <w:lang w:val="ru"/>
        </w:rPr>
        <w:t>Терминал настройки</w:t>
      </w:r>
      <w:r>
        <w:rPr>
          <w:lang w:val="ru"/>
        </w:rPr>
        <w:t xml:space="preserve"> R1#</w:t>
      </w:r>
    </w:p>
    <w:p w14:paraId="67DD857A" w14:textId="0EFEB0F9" w:rsidR="002A27E9" w:rsidRPr="00045B64" w:rsidRDefault="00DB2912" w:rsidP="00DB2912">
      <w:pPr>
        <w:pStyle w:val="CMD"/>
        <w:rPr>
          <w:b/>
          <w:bCs/>
          <w:lang w:val="ru-RU"/>
        </w:rPr>
      </w:pPr>
      <w:r>
        <w:rPr>
          <w:lang w:val="ru"/>
        </w:rPr>
        <w:t>R1(</w:t>
      </w:r>
      <w:proofErr w:type="spellStart"/>
      <w:r>
        <w:rPr>
          <w:lang w:val="ru"/>
        </w:rPr>
        <w:t>config</w:t>
      </w:r>
      <w:proofErr w:type="spellEnd"/>
      <w:r>
        <w:rPr>
          <w:lang w:val="ru"/>
        </w:rPr>
        <w:t xml:space="preserve">)# </w:t>
      </w:r>
      <w:proofErr w:type="spellStart"/>
      <w:r w:rsidR="000A578D" w:rsidRPr="0014611F">
        <w:rPr>
          <w:b/>
          <w:bCs/>
          <w:lang w:val="ru"/>
        </w:rPr>
        <w:t>aaa</w:t>
      </w:r>
      <w:proofErr w:type="spellEnd"/>
      <w:r w:rsidR="000A578D" w:rsidRPr="0014611F">
        <w:rPr>
          <w:b/>
          <w:bCs/>
          <w:lang w:val="ru"/>
        </w:rPr>
        <w:t xml:space="preserve"> новая модель</w:t>
      </w:r>
    </w:p>
    <w:p w14:paraId="59FE4231" w14:textId="4CC03C8F" w:rsidR="000B43CE" w:rsidRPr="00045B64" w:rsidRDefault="000B43CE" w:rsidP="0014611F">
      <w:pPr>
        <w:pStyle w:val="3"/>
        <w:rPr>
          <w:lang w:val="ru-RU"/>
        </w:rPr>
      </w:pPr>
      <w:r>
        <w:rPr>
          <w:lang w:val="ru"/>
        </w:rPr>
        <w:t>Настройте пароль привилегированного режима EXEC.</w:t>
      </w:r>
    </w:p>
    <w:p w14:paraId="3CB452DD" w14:textId="6F744169" w:rsidR="00DB2912" w:rsidRPr="00045B64" w:rsidRDefault="002177F6" w:rsidP="002177F6">
      <w:pPr>
        <w:pStyle w:val="BodyTextL25"/>
        <w:rPr>
          <w:lang w:val="ru-RU"/>
        </w:rPr>
      </w:pPr>
      <w:r>
        <w:rPr>
          <w:lang w:val="ru"/>
        </w:rPr>
        <w:t xml:space="preserve">Для доступа к корневому представлению требуется пароль привилегированного режима EXEC. В  этом примере используется пароль </w:t>
      </w:r>
      <w:r>
        <w:rPr>
          <w:b/>
          <w:bCs/>
          <w:lang w:val="ru"/>
        </w:rPr>
        <w:t>cisco12345</w:t>
      </w:r>
      <w:r>
        <w:rPr>
          <w:lang w:val="ru"/>
        </w:rPr>
        <w:t>.</w:t>
      </w:r>
    </w:p>
    <w:p w14:paraId="1D484A3B" w14:textId="41F9E5D0" w:rsidR="002177F6" w:rsidRPr="00045B64" w:rsidRDefault="002177F6" w:rsidP="002177F6">
      <w:pPr>
        <w:pStyle w:val="CMD"/>
        <w:rPr>
          <w:b/>
          <w:bCs/>
          <w:lang w:val="ru-RU"/>
        </w:rPr>
      </w:pPr>
      <w:r>
        <w:rPr>
          <w:lang w:val="ru"/>
        </w:rPr>
        <w:t xml:space="preserve">R1(config)# </w:t>
      </w:r>
      <w:r w:rsidRPr="0014611F">
        <w:rPr>
          <w:b/>
          <w:bCs/>
          <w:lang w:val="ru"/>
        </w:rPr>
        <w:t>включить секретный cisco12345</w:t>
      </w:r>
    </w:p>
    <w:p w14:paraId="2AF2374D" w14:textId="282F8C28" w:rsidR="002177F6" w:rsidRPr="0014611F" w:rsidRDefault="002177F6" w:rsidP="0014611F">
      <w:pPr>
        <w:pStyle w:val="CMD"/>
      </w:pPr>
      <w:r w:rsidRPr="0014611F">
        <w:rPr>
          <w:b/>
          <w:bCs/>
          <w:lang w:val="ru"/>
        </w:rPr>
        <w:lastRenderedPageBreak/>
        <w:t>Выход</w:t>
      </w:r>
      <w:r>
        <w:rPr>
          <w:lang w:val="ru"/>
        </w:rPr>
        <w:t xml:space="preserve"> R1#</w:t>
      </w:r>
    </w:p>
    <w:p w14:paraId="385694CE" w14:textId="4A79C62C" w:rsidR="004353EB" w:rsidRDefault="004353EB" w:rsidP="0014611F">
      <w:pPr>
        <w:pStyle w:val="3"/>
      </w:pPr>
      <w:r w:rsidRPr="0045260A">
        <w:rPr>
          <w:lang w:val="ru"/>
        </w:rPr>
        <w:t>Включите корневое представление.</w:t>
      </w:r>
    </w:p>
    <w:p w14:paraId="6C976EF6" w14:textId="1929B44B" w:rsidR="002A27E9" w:rsidRPr="00045B64" w:rsidRDefault="004353EB">
      <w:pPr>
        <w:pStyle w:val="BodyTextL25"/>
        <w:rPr>
          <w:b/>
          <w:lang w:val="ru-RU"/>
        </w:rPr>
      </w:pPr>
      <w:r w:rsidRPr="004E38AC">
        <w:rPr>
          <w:lang w:val="ru"/>
        </w:rPr>
        <w:t xml:space="preserve">Используйте команду </w:t>
      </w:r>
      <w:r w:rsidRPr="009C45B5">
        <w:rPr>
          <w:b/>
          <w:lang w:val="ru"/>
        </w:rPr>
        <w:t>enable view</w:t>
      </w:r>
      <w:r w:rsidRPr="004E38AC">
        <w:rPr>
          <w:lang w:val="ru"/>
        </w:rPr>
        <w:t xml:space="preserve"> , чтобы включить корневое представление.</w:t>
      </w:r>
    </w:p>
    <w:p w14:paraId="0888C231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 xml:space="preserve">R1# </w:t>
      </w:r>
      <w:r w:rsidRPr="004E38AC">
        <w:rPr>
          <w:b/>
          <w:lang w:val="ru"/>
        </w:rPr>
        <w:t>включить представление</w:t>
      </w:r>
    </w:p>
    <w:p w14:paraId="018E77CB" w14:textId="77777777" w:rsidR="009A151B" w:rsidRDefault="004353EB" w:rsidP="00D96643">
      <w:pPr>
        <w:pStyle w:val="CMD"/>
        <w:rPr>
          <w:lang w:eastAsia="ko-KR"/>
        </w:rPr>
      </w:pPr>
      <w:r w:rsidRPr="0045260A">
        <w:rPr>
          <w:lang w:val="ru"/>
        </w:rPr>
        <w:t xml:space="preserve">Пароль: </w:t>
      </w:r>
      <w:r w:rsidRPr="004E38AC">
        <w:rPr>
          <w:b/>
          <w:lang w:val="ru"/>
        </w:rPr>
        <w:t>cisco12345</w:t>
      </w:r>
      <w:bookmarkStart w:id="4" w:name="wp1068661"/>
      <w:bookmarkEnd w:id="4"/>
    </w:p>
    <w:p w14:paraId="1097284E" w14:textId="77777777" w:rsidR="004353EB" w:rsidRPr="00045B64" w:rsidRDefault="004353EB" w:rsidP="0014611F">
      <w:pPr>
        <w:pStyle w:val="3"/>
        <w:rPr>
          <w:lang w:val="ru-RU"/>
        </w:rPr>
      </w:pPr>
      <w:r>
        <w:rPr>
          <w:lang w:val="ru"/>
        </w:rPr>
        <w:t>Создайте представление admin1, установите пароль и назначьте привилегии</w:t>
      </w:r>
      <w:r w:rsidRPr="009C45B5">
        <w:rPr>
          <w:sz w:val="24"/>
          <w:lang w:val="ru"/>
        </w:rPr>
        <w:t>.</w:t>
      </w:r>
    </w:p>
    <w:p w14:paraId="11F1F4F5" w14:textId="77777777" w:rsidR="004353EB" w:rsidRPr="00045B64" w:rsidRDefault="004353EB" w:rsidP="0014611F">
      <w:pPr>
        <w:pStyle w:val="SubStepAlpha"/>
        <w:rPr>
          <w:lang w:val="ru-RU" w:eastAsia="ko-KR"/>
        </w:rPr>
      </w:pPr>
      <w:r w:rsidRPr="004E38AC">
        <w:rPr>
          <w:lang w:val="ru"/>
        </w:rPr>
        <w:t xml:space="preserve">Пользователь admin1 — это пользователь верхнего уровня ниже root, которому разрешен доступ к этому маршрутизатору. Он обладает наибольшим авторитетом. Пользователь admin1 может использовать все команды </w:t>
      </w:r>
      <w:r w:rsidR="005E2E48" w:rsidRPr="005E2E48">
        <w:rPr>
          <w:b/>
          <w:lang w:val="ru"/>
        </w:rPr>
        <w:t>show</w:t>
      </w:r>
      <w:r w:rsidRPr="004E38AC">
        <w:rPr>
          <w:lang w:val="ru"/>
        </w:rPr>
        <w:t xml:space="preserve">, </w:t>
      </w:r>
      <w:r w:rsidR="005E2E48" w:rsidRPr="005E2E48">
        <w:rPr>
          <w:b/>
          <w:lang w:val="ru"/>
        </w:rPr>
        <w:t>config</w:t>
      </w:r>
      <w:r>
        <w:rPr>
          <w:lang w:val="ru"/>
        </w:rPr>
        <w:t xml:space="preserve"> </w:t>
      </w:r>
      <w:r w:rsidRPr="004E38AC">
        <w:rPr>
          <w:lang w:val="ru"/>
        </w:rPr>
        <w:t xml:space="preserve">и </w:t>
      </w:r>
      <w:r w:rsidR="005E2E48" w:rsidRPr="005E2E48">
        <w:rPr>
          <w:b/>
          <w:lang w:val="ru"/>
        </w:rPr>
        <w:t>debug</w:t>
      </w:r>
      <w:r w:rsidRPr="004E38AC">
        <w:rPr>
          <w:lang w:val="ru"/>
        </w:rPr>
        <w:t>. Используйте следующую команду, чтобы создать</w:t>
      </w:r>
      <w:r>
        <w:rPr>
          <w:lang w:val="ru"/>
        </w:rPr>
        <w:t xml:space="preserve"> представление admin1 в корневом представлении.</w:t>
      </w:r>
    </w:p>
    <w:p w14:paraId="4FB3373E" w14:textId="77777777" w:rsidR="002177F6" w:rsidRPr="00045B64" w:rsidRDefault="002177F6" w:rsidP="004E38AC">
      <w:pPr>
        <w:pStyle w:val="CMD"/>
        <w:rPr>
          <w:lang w:val="ru-RU" w:eastAsia="ko-KR"/>
        </w:rPr>
      </w:pPr>
      <w:r w:rsidRPr="0014611F">
        <w:rPr>
          <w:b/>
          <w:lang w:val="ru"/>
        </w:rPr>
        <w:t>Терминал настройки</w:t>
      </w:r>
      <w:r>
        <w:rPr>
          <w:lang w:val="ru"/>
        </w:rPr>
        <w:t xml:space="preserve"> R1#</w:t>
      </w:r>
    </w:p>
    <w:p w14:paraId="0A4F0C76" w14:textId="212CD34F" w:rsidR="004353EB" w:rsidRPr="00045B64" w:rsidRDefault="004353EB" w:rsidP="004E38AC">
      <w:pPr>
        <w:pStyle w:val="CMD"/>
        <w:rPr>
          <w:lang w:val="ru-RU" w:eastAsia="ko-KR"/>
        </w:rPr>
      </w:pPr>
      <w:r>
        <w:rPr>
          <w:lang w:val="ru"/>
        </w:rPr>
        <w:t>R1</w:t>
      </w:r>
      <w:r w:rsidRPr="0045260A">
        <w:rPr>
          <w:lang w:val="ru"/>
        </w:rPr>
        <w:t>(config)</w:t>
      </w:r>
      <w:r>
        <w:rPr>
          <w:lang w:val="ru"/>
        </w:rPr>
        <w:t xml:space="preserve"># </w:t>
      </w:r>
      <w:r w:rsidRPr="004E38AC">
        <w:rPr>
          <w:b/>
          <w:lang w:val="ru"/>
        </w:rPr>
        <w:t>представление синтаксического анализа admin1</w:t>
      </w:r>
    </w:p>
    <w:p w14:paraId="159DB9DA" w14:textId="77777777" w:rsidR="004353EB" w:rsidRPr="00045B64" w:rsidRDefault="004353EB" w:rsidP="004E38AC">
      <w:pPr>
        <w:pStyle w:val="CMD"/>
        <w:rPr>
          <w:lang w:val="ru-RU" w:eastAsia="ko-KR"/>
        </w:rPr>
      </w:pPr>
      <w:r>
        <w:rPr>
          <w:lang w:val="ru"/>
        </w:rPr>
        <w:t>R1</w:t>
      </w:r>
      <w:r w:rsidRPr="0045260A">
        <w:rPr>
          <w:lang w:val="ru"/>
        </w:rPr>
        <w:t>(config-</w:t>
      </w:r>
      <w:proofErr w:type="gramStart"/>
      <w:r w:rsidRPr="0045260A">
        <w:rPr>
          <w:lang w:val="ru"/>
        </w:rPr>
        <w:t>view)</w:t>
      </w:r>
      <w:r>
        <w:rPr>
          <w:lang w:val="ru"/>
        </w:rPr>
        <w:t>#</w:t>
      </w:r>
      <w:proofErr w:type="gramEnd"/>
    </w:p>
    <w:p w14:paraId="5EEF8F66" w14:textId="77777777" w:rsidR="004353EB" w:rsidRPr="00045B64" w:rsidRDefault="004353EB" w:rsidP="004E38AC">
      <w:pPr>
        <w:pStyle w:val="BodyTextL50"/>
        <w:rPr>
          <w:rFonts w:cs="Arial"/>
          <w:lang w:val="ru-RU" w:eastAsia="ko-KR"/>
        </w:rPr>
      </w:pPr>
      <w:r w:rsidRPr="00DB0CE9">
        <w:rPr>
          <w:b/>
          <w:lang w:val="ru"/>
        </w:rPr>
        <w:t>Примечание</w:t>
      </w:r>
      <w:r w:rsidRPr="0062179F">
        <w:rPr>
          <w:lang w:val="ru"/>
        </w:rPr>
        <w:t>:</w:t>
      </w:r>
      <w:r>
        <w:rPr>
          <w:lang w:val="ru"/>
        </w:rPr>
        <w:t xml:space="preserve"> Чтобы удалить представление, используйте команду </w:t>
      </w:r>
      <w:proofErr w:type="spellStart"/>
      <w:r w:rsidRPr="00307ECA">
        <w:rPr>
          <w:b/>
          <w:lang w:val="ru"/>
        </w:rPr>
        <w:t>no</w:t>
      </w:r>
      <w:proofErr w:type="spellEnd"/>
      <w:r w:rsidRPr="00307ECA">
        <w:rPr>
          <w:b/>
          <w:lang w:val="ru"/>
        </w:rPr>
        <w:t xml:space="preserve"> </w:t>
      </w:r>
      <w:proofErr w:type="spellStart"/>
      <w:r w:rsidRPr="00307ECA">
        <w:rPr>
          <w:b/>
          <w:lang w:val="ru"/>
        </w:rPr>
        <w:t>parser</w:t>
      </w:r>
      <w:proofErr w:type="spellEnd"/>
      <w:r w:rsidRPr="00307ECA">
        <w:rPr>
          <w:b/>
          <w:lang w:val="ru"/>
        </w:rPr>
        <w:t xml:space="preserve"> </w:t>
      </w:r>
      <w:proofErr w:type="spellStart"/>
      <w:r w:rsidRPr="00307ECA">
        <w:rPr>
          <w:b/>
          <w:lang w:val="ru"/>
        </w:rPr>
        <w:t>view</w:t>
      </w:r>
      <w:proofErr w:type="spellEnd"/>
      <w:r w:rsidRPr="0014611F">
        <w:rPr>
          <w:b/>
          <w:i/>
          <w:lang w:val="ru"/>
        </w:rPr>
        <w:t xml:space="preserve"> </w:t>
      </w:r>
      <w:proofErr w:type="spellStart"/>
      <w:r w:rsidRPr="0014611F">
        <w:rPr>
          <w:b/>
          <w:i/>
          <w:lang w:val="ru"/>
        </w:rPr>
        <w:t>viewname</w:t>
      </w:r>
      <w:proofErr w:type="spellEnd"/>
      <w:r w:rsidRPr="008632F8">
        <w:rPr>
          <w:lang w:val="ru"/>
        </w:rPr>
        <w:t>.</w:t>
      </w:r>
    </w:p>
    <w:p w14:paraId="275D2688" w14:textId="77777777" w:rsidR="004353EB" w:rsidRPr="00045B64" w:rsidRDefault="004353EB" w:rsidP="0014611F">
      <w:pPr>
        <w:pStyle w:val="SubStepAlpha"/>
        <w:rPr>
          <w:lang w:val="ru-RU" w:eastAsia="ko-KR"/>
        </w:rPr>
      </w:pPr>
      <w:r w:rsidRPr="0045260A">
        <w:rPr>
          <w:lang w:val="ru"/>
        </w:rPr>
        <w:t xml:space="preserve">Свяжите </w:t>
      </w:r>
      <w:r>
        <w:rPr>
          <w:lang w:val="ru"/>
        </w:rPr>
        <w:t xml:space="preserve">представление </w:t>
      </w:r>
      <w:r w:rsidRPr="00837819">
        <w:rPr>
          <w:lang w:val="ru"/>
        </w:rPr>
        <w:t xml:space="preserve">admin1 </w:t>
      </w:r>
      <w:r>
        <w:rPr>
          <w:lang w:val="ru"/>
        </w:rPr>
        <w:t xml:space="preserve"> с зашифрованным паролем n</w:t>
      </w:r>
      <w:r w:rsidRPr="0045260A">
        <w:rPr>
          <w:lang w:val="ru"/>
        </w:rPr>
        <w:t>.</w:t>
      </w:r>
    </w:p>
    <w:p w14:paraId="3B9BE727" w14:textId="77777777" w:rsidR="004353EB" w:rsidRPr="0045260A" w:rsidRDefault="004353EB" w:rsidP="004E38AC">
      <w:pPr>
        <w:pStyle w:val="CMD"/>
        <w:rPr>
          <w:lang w:eastAsia="ko-KR"/>
        </w:rPr>
      </w:pPr>
      <w:r w:rsidRPr="00045B64">
        <w:t>R1(config-view)#</w:t>
      </w:r>
      <w:r w:rsidRPr="00045B64">
        <w:rPr>
          <w:b/>
        </w:rPr>
        <w:t xml:space="preserve"> </w:t>
      </w:r>
      <w:r w:rsidRPr="004E38AC">
        <w:rPr>
          <w:b/>
          <w:lang w:val="ru"/>
        </w:rPr>
        <w:t>секретный</w:t>
      </w:r>
      <w:r w:rsidRPr="00045B64">
        <w:rPr>
          <w:b/>
        </w:rPr>
        <w:t xml:space="preserve"> admin1pass</w:t>
      </w:r>
    </w:p>
    <w:p w14:paraId="66FFA266" w14:textId="77777777" w:rsidR="004353EB" w:rsidRPr="0045260A" w:rsidRDefault="004353EB" w:rsidP="004E38AC">
      <w:pPr>
        <w:pStyle w:val="CMD"/>
        <w:rPr>
          <w:lang w:eastAsia="ko-KR"/>
        </w:rPr>
      </w:pPr>
      <w:r w:rsidRPr="00045B64">
        <w:t>R1(config-</w:t>
      </w:r>
      <w:proofErr w:type="gramStart"/>
      <w:r w:rsidRPr="00045B64">
        <w:t>view)#</w:t>
      </w:r>
      <w:proofErr w:type="gramEnd"/>
    </w:p>
    <w:p w14:paraId="78061E15" w14:textId="77777777" w:rsidR="004353EB" w:rsidRPr="00045B64" w:rsidRDefault="004353EB" w:rsidP="0014611F">
      <w:pPr>
        <w:pStyle w:val="SubStepAlpha"/>
        <w:rPr>
          <w:lang w:val="ru-RU" w:eastAsia="ko-KR"/>
        </w:rPr>
      </w:pPr>
      <w:r w:rsidRPr="00654B37">
        <w:rPr>
          <w:lang w:val="ru"/>
        </w:rPr>
        <w:t>Просмотрите команды, которые можно настроить в представлении dmin1</w:t>
      </w:r>
      <w:r>
        <w:rPr>
          <w:lang w:val="ru"/>
        </w:rPr>
        <w:t xml:space="preserve">. </w:t>
      </w:r>
      <w:proofErr w:type="gramStart"/>
      <w:r>
        <w:rPr>
          <w:lang w:val="ru"/>
        </w:rPr>
        <w:t>U</w:t>
      </w:r>
      <w:r w:rsidRPr="0045260A">
        <w:rPr>
          <w:lang w:val="ru"/>
        </w:rPr>
        <w:t>s</w:t>
      </w:r>
      <w:r>
        <w:rPr>
          <w:lang w:val="ru"/>
        </w:rPr>
        <w:t xml:space="preserve">e </w:t>
      </w:r>
      <w:r w:rsidRPr="0045260A">
        <w:rPr>
          <w:lang w:val="ru"/>
        </w:rPr>
        <w:t xml:space="preserve"> </w:t>
      </w:r>
      <w:r w:rsidRPr="00EA0AFF">
        <w:rPr>
          <w:b/>
          <w:lang w:val="ru"/>
        </w:rPr>
        <w:t>команды</w:t>
      </w:r>
      <w:proofErr w:type="gramEnd"/>
      <w:r w:rsidRPr="00EA0AFF">
        <w:rPr>
          <w:b/>
          <w:lang w:val="ru"/>
        </w:rPr>
        <w:t xml:space="preserve"> ?</w:t>
      </w:r>
      <w:r>
        <w:rPr>
          <w:lang w:val="ru"/>
        </w:rPr>
        <w:t xml:space="preserve"> </w:t>
      </w:r>
      <w:r w:rsidRPr="0045260A">
        <w:rPr>
          <w:lang w:val="ru"/>
        </w:rPr>
        <w:t xml:space="preserve"> ,</w:t>
      </w:r>
      <w:r>
        <w:rPr>
          <w:lang w:val="ru"/>
        </w:rPr>
        <w:t xml:space="preserve"> чтобы увидеть доступные команды</w:t>
      </w:r>
      <w:r w:rsidRPr="0045260A">
        <w:rPr>
          <w:lang w:val="ru"/>
        </w:rPr>
        <w:t xml:space="preserve">. </w:t>
      </w:r>
      <w:r>
        <w:rPr>
          <w:lang w:val="ru"/>
        </w:rPr>
        <w:t xml:space="preserve"> Ниже приведен неполный список доступных команд.</w:t>
      </w:r>
    </w:p>
    <w:p w14:paraId="1DBD1593" w14:textId="77777777" w:rsidR="004353EB" w:rsidRPr="00045B64" w:rsidRDefault="004353EB" w:rsidP="004E38AC">
      <w:pPr>
        <w:pStyle w:val="CMD"/>
        <w:rPr>
          <w:b/>
          <w:bCs/>
          <w:lang w:val="ru-RU" w:eastAsia="ko-KR"/>
        </w:rPr>
      </w:pPr>
      <w:r w:rsidRPr="001F6F41">
        <w:rPr>
          <w:b/>
          <w:lang w:val="ru"/>
        </w:rPr>
        <w:t xml:space="preserve"> Команды</w:t>
      </w:r>
      <w:r>
        <w:rPr>
          <w:lang w:val="ru"/>
        </w:rPr>
        <w:t xml:space="preserve"> R1(config-</w:t>
      </w:r>
      <w:proofErr w:type="gramStart"/>
      <w:r>
        <w:rPr>
          <w:lang w:val="ru"/>
        </w:rPr>
        <w:t>view)#</w:t>
      </w:r>
      <w:proofErr w:type="gramEnd"/>
      <w:r>
        <w:rPr>
          <w:lang w:val="ru"/>
        </w:rPr>
        <w:t xml:space="preserve"> ?</w:t>
      </w:r>
    </w:p>
    <w:p w14:paraId="79F16B4F" w14:textId="77777777" w:rsidR="002A27E9" w:rsidRPr="00045B64" w:rsidRDefault="004353EB">
      <w:pPr>
        <w:pStyle w:val="CMDOutput"/>
        <w:rPr>
          <w:lang w:val="ru-RU" w:eastAsia="ko-KR"/>
        </w:rPr>
      </w:pPr>
      <w:r w:rsidRPr="001F6F41">
        <w:rPr>
          <w:lang w:val="ru"/>
        </w:rPr>
        <w:t xml:space="preserve">  Режим команды экспорта IP-трафика маршрутизатора с профилем RITE</w:t>
      </w:r>
    </w:p>
    <w:p w14:paraId="3DAEBDC5" w14:textId="77777777" w:rsidR="002A27E9" w:rsidRPr="00045B64" w:rsidRDefault="004353EB">
      <w:pPr>
        <w:pStyle w:val="CMDOutput"/>
        <w:rPr>
          <w:lang w:val="ru-RU" w:eastAsia="ko-KR"/>
        </w:rPr>
      </w:pPr>
      <w:r w:rsidRPr="001F6F41">
        <w:rPr>
          <w:lang w:val="ru"/>
        </w:rPr>
        <w:t xml:space="preserve">  Режим конфигурации узла конфигурации ресурсов RMI</w:t>
      </w:r>
    </w:p>
    <w:p w14:paraId="73B30302" w14:textId="77777777" w:rsidR="002A27E9" w:rsidRPr="00045B64" w:rsidRDefault="004353EB">
      <w:pPr>
        <w:pStyle w:val="CMDOutput"/>
        <w:rPr>
          <w:lang w:val="ru-RU" w:eastAsia="ko-KR"/>
        </w:rPr>
      </w:pPr>
      <w:r w:rsidRPr="001F6F41">
        <w:rPr>
          <w:lang w:val="ru"/>
        </w:rPr>
        <w:t xml:space="preserve">  Режим конфигурации группы ресурсов группы ресурсов RMI</w:t>
      </w:r>
    </w:p>
    <w:p w14:paraId="358758C4" w14:textId="77777777" w:rsidR="002A27E9" w:rsidRPr="00045B64" w:rsidRDefault="004353EB">
      <w:pPr>
        <w:pStyle w:val="CMDOutput"/>
        <w:rPr>
          <w:lang w:val="ru-RU" w:eastAsia="ko-KR"/>
        </w:rPr>
      </w:pPr>
      <w:r w:rsidRPr="001F6F41">
        <w:rPr>
          <w:lang w:val="ru"/>
        </w:rPr>
        <w:t xml:space="preserve">  Режим конфигурации диспетчера ресурсов диспетчера ресурсов RMI</w:t>
      </w:r>
    </w:p>
    <w:p w14:paraId="2465268E" w14:textId="77777777" w:rsidR="002A27E9" w:rsidRPr="00045B64" w:rsidRDefault="004353EB">
      <w:pPr>
        <w:pStyle w:val="CMDOutput"/>
        <w:rPr>
          <w:lang w:val="ru-RU" w:eastAsia="ko-KR"/>
        </w:rPr>
      </w:pPr>
      <w:r w:rsidRPr="001F6F41">
        <w:rPr>
          <w:lang w:val="ru"/>
        </w:rPr>
        <w:t xml:space="preserve">  Режим конфигурации политики ресурсов политики ресурсов RMI</w:t>
      </w:r>
    </w:p>
    <w:p w14:paraId="5784D6C6" w14:textId="77777777" w:rsidR="002A27E9" w:rsidRPr="00045B64" w:rsidRDefault="004353EB">
      <w:pPr>
        <w:pStyle w:val="CMDOutput"/>
        <w:rPr>
          <w:lang w:val="ru-RU"/>
        </w:rPr>
      </w:pPr>
      <w:r w:rsidRPr="00AC7344">
        <w:rPr>
          <w:lang w:val="ru"/>
        </w:rPr>
        <w:t xml:space="preserve">  Режим конфигурирования профиля SASL-профиля SASL</w:t>
      </w:r>
    </w:p>
    <w:p w14:paraId="1E3044D2" w14:textId="77777777" w:rsidR="002A27E9" w:rsidRPr="00045B64" w:rsidRDefault="004353EB">
      <w:pPr>
        <w:pStyle w:val="CMDOutput"/>
        <w:rPr>
          <w:lang w:val="ru-RU"/>
        </w:rPr>
      </w:pPr>
      <w:r w:rsidRPr="00AC7344">
        <w:rPr>
          <w:lang w:val="ru"/>
        </w:rPr>
        <w:t xml:space="preserve">  AAA-</w:t>
      </w:r>
      <w:proofErr w:type="spellStart"/>
      <w:r w:rsidRPr="00AC7344">
        <w:rPr>
          <w:lang w:val="ru"/>
        </w:rPr>
        <w:t>attr</w:t>
      </w:r>
      <w:proofErr w:type="spellEnd"/>
      <w:r w:rsidRPr="00AC7344">
        <w:rPr>
          <w:lang w:val="ru"/>
        </w:rPr>
        <w:t>-</w:t>
      </w:r>
      <w:proofErr w:type="spellStart"/>
      <w:r w:rsidRPr="00AC7344">
        <w:rPr>
          <w:lang w:val="ru"/>
        </w:rPr>
        <w:t>list</w:t>
      </w:r>
      <w:proofErr w:type="spellEnd"/>
      <w:r w:rsidRPr="00AC7344">
        <w:rPr>
          <w:lang w:val="ru"/>
        </w:rPr>
        <w:t xml:space="preserve"> Режим конфигурации списка атрибутов AAA</w:t>
      </w:r>
    </w:p>
    <w:p w14:paraId="3CCCEC6E" w14:textId="77777777" w:rsidR="002A27E9" w:rsidRPr="00045B64" w:rsidRDefault="004353EB">
      <w:pPr>
        <w:pStyle w:val="CMDOutput"/>
        <w:rPr>
          <w:lang w:val="ru-RU"/>
        </w:rPr>
      </w:pPr>
      <w:r w:rsidRPr="00AC7344">
        <w:rPr>
          <w:lang w:val="ru"/>
        </w:rPr>
        <w:t xml:space="preserve">  Определение пользователя AAA </w:t>
      </w:r>
      <w:proofErr w:type="spellStart"/>
      <w:r w:rsidRPr="00AC7344">
        <w:rPr>
          <w:lang w:val="ru"/>
        </w:rPr>
        <w:t>aaa</w:t>
      </w:r>
      <w:proofErr w:type="spellEnd"/>
      <w:r w:rsidRPr="00AC7344">
        <w:rPr>
          <w:lang w:val="ru"/>
        </w:rPr>
        <w:t>-пользователя</w:t>
      </w:r>
    </w:p>
    <w:p w14:paraId="1C96FE05" w14:textId="77777777" w:rsidR="002A27E9" w:rsidRPr="00045B64" w:rsidRDefault="004353EB">
      <w:pPr>
        <w:pStyle w:val="CMDOutput"/>
        <w:rPr>
          <w:lang w:val="ru-RU"/>
        </w:rPr>
      </w:pPr>
      <w:r w:rsidRPr="00AC7344">
        <w:rPr>
          <w:lang w:val="ru"/>
        </w:rPr>
        <w:t xml:space="preserve">  Принимайте-dialin группа VPDN принимает режим конфигурации набора номера</w:t>
      </w:r>
    </w:p>
    <w:p w14:paraId="679BD949" w14:textId="77777777" w:rsidR="002A27E9" w:rsidRPr="00045B64" w:rsidRDefault="004353EB">
      <w:pPr>
        <w:pStyle w:val="CMDOutput"/>
        <w:rPr>
          <w:lang w:val="ru-RU"/>
        </w:rPr>
      </w:pPr>
      <w:r w:rsidRPr="00AC7344">
        <w:rPr>
          <w:lang w:val="ru"/>
        </w:rPr>
        <w:t xml:space="preserve">  Принимайте-выбирайте VPDN группу принимайте режим конфигурации </w:t>
      </w:r>
      <w:proofErr w:type="spellStart"/>
      <w:r w:rsidRPr="00AC7344">
        <w:rPr>
          <w:lang w:val="ru"/>
        </w:rPr>
        <w:t>dialout</w:t>
      </w:r>
      <w:proofErr w:type="spellEnd"/>
    </w:p>
    <w:p w14:paraId="60EBACB2" w14:textId="77777777" w:rsidR="002A27E9" w:rsidRPr="00045B64" w:rsidRDefault="004353EB">
      <w:pPr>
        <w:pStyle w:val="CMDOutput"/>
        <w:rPr>
          <w:lang w:val="ru-RU"/>
        </w:rPr>
      </w:pPr>
      <w:r w:rsidRPr="00AC7344">
        <w:rPr>
          <w:lang w:val="ru"/>
        </w:rPr>
        <w:t xml:space="preserve">  Режим конфигурации семейства адресов</w:t>
      </w:r>
    </w:p>
    <w:p w14:paraId="4C4D0713" w14:textId="77777777" w:rsidR="002A27E9" w:rsidRPr="00045B64" w:rsidRDefault="004353EB">
      <w:pPr>
        <w:pStyle w:val="CMDOutput"/>
        <w:rPr>
          <w:lang w:val="ru-RU"/>
        </w:rPr>
      </w:pPr>
      <w:r w:rsidRPr="00AC7344">
        <w:rPr>
          <w:lang w:val="ru"/>
        </w:rPr>
        <w:t>&lt;запуск опущен&gt;</w:t>
      </w:r>
    </w:p>
    <w:p w14:paraId="421538A5" w14:textId="77777777" w:rsidR="004353EB" w:rsidRPr="00045B64" w:rsidRDefault="004353EB" w:rsidP="0014611F">
      <w:pPr>
        <w:pStyle w:val="SubStepAlpha"/>
        <w:rPr>
          <w:lang w:val="ru-RU"/>
        </w:rPr>
      </w:pPr>
      <w:r w:rsidRPr="00F85DBF">
        <w:rPr>
          <w:lang w:val="ru"/>
        </w:rPr>
        <w:t xml:space="preserve">Добавьте все команды </w:t>
      </w:r>
      <w:r w:rsidRPr="00EA0AFF">
        <w:rPr>
          <w:b/>
          <w:lang w:val="ru"/>
        </w:rPr>
        <w:t>настройки</w:t>
      </w:r>
      <w:r>
        <w:rPr>
          <w:lang w:val="ru"/>
        </w:rPr>
        <w:t xml:space="preserve">, </w:t>
      </w:r>
      <w:r w:rsidRPr="00EA0AFF">
        <w:rPr>
          <w:b/>
          <w:lang w:val="ru"/>
        </w:rPr>
        <w:t>отображения</w:t>
      </w:r>
      <w:r>
        <w:rPr>
          <w:lang w:val="ru"/>
        </w:rPr>
        <w:t xml:space="preserve"> и </w:t>
      </w:r>
      <w:r w:rsidRPr="00EA0AFF">
        <w:rPr>
          <w:b/>
          <w:lang w:val="ru"/>
        </w:rPr>
        <w:t>отладки</w:t>
      </w:r>
      <w:r w:rsidRPr="00F85DBF">
        <w:rPr>
          <w:lang w:val="ru"/>
        </w:rPr>
        <w:t xml:space="preserve"> в представление admin1, а затем выйдите из режима конфигурации представления.</w:t>
      </w:r>
    </w:p>
    <w:p w14:paraId="432AFC7D" w14:textId="77777777" w:rsidR="004353EB" w:rsidRPr="00045B64" w:rsidRDefault="004353EB" w:rsidP="004E38AC">
      <w:pPr>
        <w:pStyle w:val="CMD"/>
        <w:rPr>
          <w:lang w:val="ru-RU" w:eastAsia="ko-KR"/>
        </w:rPr>
      </w:pPr>
      <w:r w:rsidRPr="00654B37">
        <w:rPr>
          <w:lang w:val="ru"/>
        </w:rPr>
        <w:t>R1(config-</w:t>
      </w:r>
      <w:proofErr w:type="gramStart"/>
      <w:r w:rsidRPr="00654B37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команды exec включают все шоу</w:t>
      </w:r>
    </w:p>
    <w:p w14:paraId="63252C7D" w14:textId="77777777" w:rsidR="004353EB" w:rsidRPr="00045B64" w:rsidRDefault="004353EB" w:rsidP="004E38AC">
      <w:pPr>
        <w:pStyle w:val="CMD"/>
        <w:rPr>
          <w:lang w:val="ru-RU" w:eastAsia="ko-KR"/>
        </w:rPr>
      </w:pPr>
      <w:r w:rsidRPr="00654B37">
        <w:rPr>
          <w:lang w:val="ru"/>
        </w:rPr>
        <w:t>R1(config-</w:t>
      </w:r>
      <w:proofErr w:type="gramStart"/>
      <w:r w:rsidRPr="00654B37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команды exec включают в себя все конфигурационные терминалы</w:t>
      </w:r>
    </w:p>
    <w:p w14:paraId="24289286" w14:textId="77777777" w:rsidR="004353EB" w:rsidRPr="00045B64" w:rsidRDefault="004353EB" w:rsidP="004E38AC">
      <w:pPr>
        <w:pStyle w:val="CMD"/>
        <w:rPr>
          <w:b/>
          <w:lang w:val="ru-RU"/>
        </w:rPr>
      </w:pPr>
      <w:r w:rsidRPr="00654B37">
        <w:rPr>
          <w:lang w:val="ru"/>
        </w:rPr>
        <w:t>R1(config-</w:t>
      </w:r>
      <w:proofErr w:type="gramStart"/>
      <w:r w:rsidRPr="00654B37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команды exec включают всю отладку</w:t>
      </w:r>
    </w:p>
    <w:p w14:paraId="4389F3B9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>R1</w:t>
      </w:r>
      <w:r w:rsidRPr="0045260A">
        <w:rPr>
          <w:lang w:val="ru"/>
        </w:rPr>
        <w:t>(config-</w:t>
      </w:r>
      <w:proofErr w:type="gramStart"/>
      <w:r w:rsidRPr="0045260A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конец</w:t>
      </w:r>
    </w:p>
    <w:p w14:paraId="1E57E044" w14:textId="77777777" w:rsidR="004353EB" w:rsidRPr="00F85DBF" w:rsidRDefault="004353EB" w:rsidP="0014611F">
      <w:pPr>
        <w:pStyle w:val="SubStepAlpha"/>
      </w:pPr>
      <w:r w:rsidRPr="00F85DBF">
        <w:rPr>
          <w:lang w:val="ru"/>
        </w:rPr>
        <w:t>Проверьте представление admin1.</w:t>
      </w:r>
    </w:p>
    <w:p w14:paraId="2C43654C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 xml:space="preserve">R1# </w:t>
      </w:r>
      <w:r w:rsidR="005E2E48" w:rsidRPr="005E2E48">
        <w:rPr>
          <w:b/>
          <w:lang w:val="ru"/>
        </w:rPr>
        <w:t xml:space="preserve">enable </w:t>
      </w:r>
      <w:r w:rsidRPr="00785C5C">
        <w:rPr>
          <w:b/>
          <w:lang w:val="ru"/>
        </w:rPr>
        <w:t>v</w:t>
      </w:r>
      <w:r w:rsidRPr="004E38AC">
        <w:rPr>
          <w:b/>
          <w:lang w:val="ru"/>
        </w:rPr>
        <w:t>iew admin1</w:t>
      </w:r>
    </w:p>
    <w:p w14:paraId="3091F139" w14:textId="77777777" w:rsidR="004353EB" w:rsidRPr="0045260A" w:rsidRDefault="004353EB" w:rsidP="004E38AC">
      <w:pPr>
        <w:pStyle w:val="CMD"/>
        <w:rPr>
          <w:lang w:eastAsia="ko-KR"/>
        </w:rPr>
      </w:pPr>
      <w:r w:rsidRPr="0045260A">
        <w:rPr>
          <w:lang w:val="ru"/>
        </w:rPr>
        <w:t>Пароль:</w:t>
      </w:r>
      <w:r w:rsidRPr="004E38AC">
        <w:rPr>
          <w:b/>
          <w:lang w:val="ru"/>
        </w:rPr>
        <w:t xml:space="preserve"> admin1pass</w:t>
      </w:r>
    </w:p>
    <w:p w14:paraId="69DFDEA9" w14:textId="77777777" w:rsidR="00785C5C" w:rsidRDefault="00785C5C" w:rsidP="004E38AC">
      <w:pPr>
        <w:pStyle w:val="CMD"/>
        <w:rPr>
          <w:lang w:eastAsia="ko-KR"/>
        </w:rPr>
      </w:pPr>
    </w:p>
    <w:p w14:paraId="4C6DFA1F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 xml:space="preserve">R1# </w:t>
      </w:r>
      <w:r w:rsidRPr="004E38AC">
        <w:rPr>
          <w:b/>
          <w:lang w:val="ru"/>
        </w:rPr>
        <w:t>показать представление синтаксического анализатора</w:t>
      </w:r>
    </w:p>
    <w:p w14:paraId="3221535A" w14:textId="77777777" w:rsidR="004353EB" w:rsidRDefault="004353EB" w:rsidP="004E38AC">
      <w:pPr>
        <w:pStyle w:val="CMD"/>
        <w:rPr>
          <w:lang w:eastAsia="ko-KR"/>
        </w:rPr>
      </w:pPr>
      <w:r w:rsidRPr="0045260A">
        <w:rPr>
          <w:lang w:val="ru"/>
        </w:rPr>
        <w:lastRenderedPageBreak/>
        <w:t>Текущее представление имеет значение '</w:t>
      </w:r>
      <w:r>
        <w:rPr>
          <w:lang w:val="ru"/>
        </w:rPr>
        <w:t>admin1</w:t>
      </w:r>
      <w:r w:rsidRPr="0045260A">
        <w:rPr>
          <w:lang w:val="ru"/>
        </w:rPr>
        <w:t>'</w:t>
      </w:r>
    </w:p>
    <w:p w14:paraId="4387603D" w14:textId="77777777" w:rsidR="004353EB" w:rsidRPr="00045B64" w:rsidRDefault="004353EB" w:rsidP="0014611F">
      <w:pPr>
        <w:pStyle w:val="SubStepAlpha"/>
        <w:rPr>
          <w:lang w:val="ru-RU"/>
        </w:rPr>
      </w:pPr>
      <w:r w:rsidRPr="00F85DBF">
        <w:rPr>
          <w:lang w:val="ru"/>
        </w:rPr>
        <w:t>Изучите команды, доступные в представлении admin1.</w:t>
      </w:r>
    </w:p>
    <w:p w14:paraId="3B83D502" w14:textId="77777777" w:rsidR="004353EB" w:rsidRPr="00C31199" w:rsidRDefault="004353EB" w:rsidP="004E38AC">
      <w:pPr>
        <w:pStyle w:val="CMD"/>
        <w:rPr>
          <w:lang w:eastAsia="ko-KR"/>
        </w:rPr>
      </w:pPr>
      <w:r w:rsidRPr="00C31199">
        <w:rPr>
          <w:lang w:val="ru"/>
        </w:rPr>
        <w:t>R1</w:t>
      </w:r>
      <w:proofErr w:type="gramStart"/>
      <w:r>
        <w:rPr>
          <w:lang w:val="ru"/>
        </w:rPr>
        <w:t xml:space="preserve"># </w:t>
      </w:r>
      <w:r w:rsidRPr="00040B05">
        <w:rPr>
          <w:b/>
          <w:lang w:val="ru"/>
        </w:rPr>
        <w:t>?</w:t>
      </w:r>
      <w:proofErr w:type="gramEnd"/>
    </w:p>
    <w:p w14:paraId="4B8F8731" w14:textId="77777777" w:rsidR="004353EB" w:rsidRPr="00C31199" w:rsidRDefault="004353EB" w:rsidP="004E38AC">
      <w:pPr>
        <w:pStyle w:val="CMD"/>
        <w:rPr>
          <w:lang w:eastAsia="ko-KR"/>
        </w:rPr>
      </w:pPr>
      <w:r w:rsidRPr="00C31199">
        <w:rPr>
          <w:lang w:val="ru"/>
        </w:rPr>
        <w:t>Команды Exec:</w:t>
      </w:r>
    </w:p>
    <w:p w14:paraId="5C4237FE" w14:textId="77777777" w:rsidR="000435D4" w:rsidRPr="00045B64" w:rsidRDefault="000435D4" w:rsidP="000435D4">
      <w:pPr>
        <w:pStyle w:val="CMDOutput"/>
        <w:rPr>
          <w:lang w:val="ru-RU" w:eastAsia="ko-KR"/>
        </w:rPr>
      </w:pPr>
      <w:r>
        <w:rPr>
          <w:lang w:val="ru"/>
        </w:rPr>
        <w:t xml:space="preserve">  &lt;0-0&gt;</w:t>
      </w:r>
      <w:proofErr w:type="gramStart"/>
      <w:r>
        <w:rPr>
          <w:lang w:val="ru"/>
        </w:rPr>
        <w:t>/&lt;</w:t>
      </w:r>
      <w:proofErr w:type="gramEnd"/>
      <w:r>
        <w:rPr>
          <w:lang w:val="ru"/>
        </w:rPr>
        <w:t>0-4&gt; Введите номер слота для карты/подлота</w:t>
      </w:r>
    </w:p>
    <w:p w14:paraId="736AF944" w14:textId="77777777" w:rsidR="000435D4" w:rsidRPr="00045B64" w:rsidRDefault="000435D4" w:rsidP="000435D4">
      <w:pPr>
        <w:pStyle w:val="CMDOutput"/>
        <w:rPr>
          <w:lang w:val="ru-RU" w:eastAsia="ko-KR"/>
        </w:rPr>
      </w:pPr>
      <w:r>
        <w:rPr>
          <w:lang w:val="ru"/>
        </w:rPr>
        <w:t xml:space="preserve">  настройка Вход в режим конфигурации</w:t>
      </w:r>
    </w:p>
    <w:p w14:paraId="69E9986B" w14:textId="77777777" w:rsidR="000435D4" w:rsidRPr="00045B64" w:rsidRDefault="000435D4" w:rsidP="000435D4">
      <w:pPr>
        <w:pStyle w:val="CMDOutput"/>
        <w:rPr>
          <w:lang w:val="ru-RU" w:eastAsia="ko-KR"/>
        </w:rPr>
      </w:pPr>
      <w:r>
        <w:rPr>
          <w:lang w:val="ru"/>
        </w:rPr>
        <w:t xml:space="preserve">  отладка отладочных функций (см. также '</w:t>
      </w:r>
      <w:proofErr w:type="spellStart"/>
      <w:r>
        <w:rPr>
          <w:lang w:val="ru"/>
        </w:rPr>
        <w:t>undebug</w:t>
      </w:r>
      <w:proofErr w:type="spellEnd"/>
      <w:r>
        <w:rPr>
          <w:lang w:val="ru"/>
        </w:rPr>
        <w:t>')</w:t>
      </w:r>
    </w:p>
    <w:p w14:paraId="41891E4F" w14:textId="77777777" w:rsidR="000435D4" w:rsidRPr="00045B64" w:rsidRDefault="000435D4" w:rsidP="000435D4">
      <w:pPr>
        <w:pStyle w:val="CMDOutput"/>
        <w:rPr>
          <w:lang w:val="ru-RU" w:eastAsia="ko-KR"/>
        </w:rPr>
      </w:pPr>
      <w:r>
        <w:rPr>
          <w:lang w:val="ru"/>
        </w:rPr>
        <w:t xml:space="preserve">  Поддержка do-exec Режим-независимый префикс "do-exec"</w:t>
      </w:r>
    </w:p>
    <w:p w14:paraId="445C8395" w14:textId="77777777" w:rsidR="000435D4" w:rsidRPr="00045B64" w:rsidRDefault="000435D4" w:rsidP="000435D4">
      <w:pPr>
        <w:pStyle w:val="CMDOutput"/>
        <w:rPr>
          <w:lang w:val="ru-RU" w:eastAsia="ko-KR"/>
        </w:rPr>
      </w:pPr>
      <w:r>
        <w:rPr>
          <w:lang w:val="ru"/>
        </w:rPr>
        <w:t xml:space="preserve">  Включить включение привилегированных команд</w:t>
      </w:r>
    </w:p>
    <w:p w14:paraId="2C30BE87" w14:textId="77777777" w:rsidR="000435D4" w:rsidRPr="00045B64" w:rsidRDefault="000435D4" w:rsidP="000435D4">
      <w:pPr>
        <w:pStyle w:val="CMDOutput"/>
        <w:rPr>
          <w:lang w:val="ru-RU" w:eastAsia="ko-KR"/>
        </w:rPr>
      </w:pPr>
      <w:r>
        <w:rPr>
          <w:lang w:val="ru"/>
        </w:rPr>
        <w:t>Выход из EXEC</w:t>
      </w:r>
    </w:p>
    <w:p w14:paraId="6509FAE3" w14:textId="77777777" w:rsidR="004353EB" w:rsidRPr="00045B64" w:rsidRDefault="000435D4" w:rsidP="004E38AC">
      <w:pPr>
        <w:pStyle w:val="CMD"/>
        <w:rPr>
          <w:lang w:val="ru-RU" w:eastAsia="ko-KR"/>
        </w:rPr>
      </w:pPr>
      <w:r>
        <w:rPr>
          <w:lang w:val="ru"/>
        </w:rPr>
        <w:t xml:space="preserve">  показать         </w:t>
      </w:r>
      <w:proofErr w:type="spellStart"/>
      <w:r>
        <w:rPr>
          <w:lang w:val="ru"/>
        </w:rPr>
        <w:t>показать</w:t>
      </w:r>
      <w:proofErr w:type="spellEnd"/>
      <w:r>
        <w:rPr>
          <w:lang w:val="ru"/>
        </w:rPr>
        <w:t xml:space="preserve"> запущенную систему </w:t>
      </w:r>
    </w:p>
    <w:p w14:paraId="4AEAB8FF" w14:textId="77777777" w:rsidR="00597D32" w:rsidRPr="00C31199" w:rsidRDefault="00597D32" w:rsidP="00597D32">
      <w:pPr>
        <w:pStyle w:val="BodyTextL50"/>
        <w:rPr>
          <w:lang w:eastAsia="ko-KR"/>
        </w:rPr>
      </w:pPr>
      <w:r>
        <w:rPr>
          <w:b/>
          <w:lang w:val="ru"/>
        </w:rPr>
        <w:t>Примечание</w:t>
      </w:r>
      <w:r>
        <w:rPr>
          <w:lang w:val="ru"/>
        </w:rPr>
        <w:t xml:space="preserve">: </w:t>
      </w:r>
      <w:r w:rsidR="00243D6B">
        <w:rPr>
          <w:lang w:val="ru"/>
        </w:rPr>
        <w:t>Может</w:t>
      </w:r>
      <w:r>
        <w:rPr>
          <w:lang w:val="ru"/>
        </w:rPr>
        <w:t xml:space="preserve"> быть доступно больше  команд </w:t>
      </w:r>
      <w:r w:rsidR="009A0E93">
        <w:rPr>
          <w:lang w:val="ru"/>
        </w:rPr>
        <w:t>EXEC</w:t>
      </w:r>
      <w:r>
        <w:rPr>
          <w:lang w:val="ru"/>
        </w:rPr>
        <w:t xml:space="preserve">, чем </w:t>
      </w:r>
      <w:r w:rsidR="00243D6B">
        <w:rPr>
          <w:lang w:val="ru"/>
        </w:rPr>
        <w:t>отображается. Это</w:t>
      </w:r>
      <w:r>
        <w:rPr>
          <w:lang w:val="ru"/>
        </w:rPr>
        <w:t xml:space="preserve"> зависит от вашего устройства и</w:t>
      </w:r>
      <w:r w:rsidR="00243D6B">
        <w:rPr>
          <w:lang w:val="ru"/>
        </w:rPr>
        <w:t xml:space="preserve"> используемого</w:t>
      </w:r>
      <w:r>
        <w:rPr>
          <w:lang w:val="ru"/>
        </w:rPr>
        <w:t xml:space="preserve"> образа IOS.</w:t>
      </w:r>
    </w:p>
    <w:p w14:paraId="29C7E302" w14:textId="77777777" w:rsidR="004353EB" w:rsidRPr="00045B64" w:rsidRDefault="004353EB" w:rsidP="0014611F">
      <w:pPr>
        <w:pStyle w:val="SubStepAlpha"/>
        <w:rPr>
          <w:lang w:val="ru-RU"/>
        </w:rPr>
      </w:pPr>
      <w:r w:rsidRPr="00F85DBF">
        <w:rPr>
          <w:lang w:val="ru"/>
        </w:rPr>
        <w:t>Изучите  команды show, доступные в представлении admin1.</w:t>
      </w:r>
    </w:p>
    <w:p w14:paraId="745C8B6E" w14:textId="77777777" w:rsidR="004353EB" w:rsidRPr="00045B64" w:rsidRDefault="004353EB" w:rsidP="004E38AC">
      <w:pPr>
        <w:pStyle w:val="CMD"/>
        <w:rPr>
          <w:lang w:val="ru-RU" w:eastAsia="ko-KR"/>
        </w:rPr>
      </w:pPr>
      <w:r>
        <w:rPr>
          <w:lang w:val="ru"/>
        </w:rPr>
        <w:t xml:space="preserve">R1# </w:t>
      </w:r>
      <w:proofErr w:type="gramStart"/>
      <w:r w:rsidRPr="004E38AC">
        <w:rPr>
          <w:b/>
          <w:lang w:val="ru"/>
        </w:rPr>
        <w:t>показать ?</w:t>
      </w:r>
      <w:proofErr w:type="gramEnd"/>
    </w:p>
    <w:p w14:paraId="1D5DF4A6" w14:textId="77777777" w:rsidR="00366A48" w:rsidRPr="00045B64" w:rsidRDefault="00575ED2">
      <w:pPr>
        <w:pStyle w:val="CMDOutput"/>
        <w:rPr>
          <w:lang w:val="ru-RU" w:eastAsia="ko-KR"/>
        </w:rPr>
      </w:pPr>
      <w:r>
        <w:rPr>
          <w:lang w:val="ru"/>
        </w:rPr>
        <w:t xml:space="preserve">  </w:t>
      </w:r>
      <w:proofErr w:type="spellStart"/>
      <w:r>
        <w:rPr>
          <w:lang w:val="ru"/>
        </w:rPr>
        <w:t>aaa</w:t>
      </w:r>
      <w:proofErr w:type="spellEnd"/>
      <w:r>
        <w:rPr>
          <w:lang w:val="ru"/>
        </w:rPr>
        <w:t xml:space="preserve">                       Показать значения AAA</w:t>
      </w:r>
    </w:p>
    <w:p w14:paraId="387F372F" w14:textId="77777777" w:rsidR="00366A48" w:rsidRPr="00045B64" w:rsidRDefault="00575ED2">
      <w:pPr>
        <w:pStyle w:val="CMDOutput"/>
        <w:rPr>
          <w:lang w:val="ru-RU" w:eastAsia="ko-KR"/>
        </w:rPr>
      </w:pPr>
      <w:r>
        <w:rPr>
          <w:lang w:val="ru"/>
        </w:rPr>
        <w:t xml:space="preserve">  Выражение доступа Список</w:t>
      </w:r>
    </w:p>
    <w:p w14:paraId="0374C65E" w14:textId="77777777" w:rsidR="00366A48" w:rsidRPr="00045B64" w:rsidRDefault="00575ED2">
      <w:pPr>
        <w:pStyle w:val="CMDOutput"/>
        <w:rPr>
          <w:lang w:val="ru-RU" w:eastAsia="ko-KR"/>
        </w:rPr>
      </w:pPr>
      <w:r>
        <w:rPr>
          <w:lang w:val="ru"/>
        </w:rPr>
        <w:t xml:space="preserve">  списки доступа Список списков доступа</w:t>
      </w:r>
    </w:p>
    <w:p w14:paraId="31EAB1C8" w14:textId="77777777" w:rsidR="00366A48" w:rsidRPr="00045B64" w:rsidRDefault="00575ED2">
      <w:pPr>
        <w:pStyle w:val="CMDOutput"/>
        <w:rPr>
          <w:lang w:val="ru-RU" w:eastAsia="ko-KR"/>
        </w:rPr>
      </w:pPr>
      <w:r>
        <w:rPr>
          <w:lang w:val="ru"/>
        </w:rPr>
        <w:t xml:space="preserve"> acircuit Информация о схеме доступа</w:t>
      </w:r>
    </w:p>
    <w:p w14:paraId="13B310E3" w14:textId="77777777" w:rsidR="00366A48" w:rsidRPr="00045B64" w:rsidRDefault="00575ED2">
      <w:pPr>
        <w:pStyle w:val="CMDOutput"/>
        <w:rPr>
          <w:lang w:val="ru-RU" w:eastAsia="ko-KR"/>
        </w:rPr>
      </w:pPr>
      <w:r>
        <w:rPr>
          <w:lang w:val="ru"/>
        </w:rPr>
        <w:t xml:space="preserve">  смежность Смежные узлы</w:t>
      </w:r>
    </w:p>
    <w:p w14:paraId="579B9607" w14:textId="77777777" w:rsidR="00366A48" w:rsidRPr="00045B64" w:rsidRDefault="00575ED2">
      <w:pPr>
        <w:pStyle w:val="CMDOutput"/>
        <w:rPr>
          <w:lang w:val="ru-RU" w:eastAsia="ko-KR"/>
        </w:rPr>
      </w:pPr>
      <w:r>
        <w:rPr>
          <w:lang w:val="ru"/>
        </w:rPr>
        <w:t xml:space="preserve">  псевдонимы Отображение команд псевдонимов</w:t>
      </w:r>
    </w:p>
    <w:p w14:paraId="06D761EA" w14:textId="77777777" w:rsidR="00366A48" w:rsidRPr="00045B64" w:rsidRDefault="00575ED2">
      <w:pPr>
        <w:pStyle w:val="CMDOutput"/>
        <w:rPr>
          <w:lang w:val="ru-RU" w:eastAsia="ko-KR"/>
        </w:rPr>
      </w:pPr>
      <w:r>
        <w:rPr>
          <w:lang w:val="ru"/>
        </w:rPr>
        <w:t xml:space="preserve">  выравнивание Показать сведения о выравнивании</w:t>
      </w:r>
    </w:p>
    <w:p w14:paraId="0FD3F98B" w14:textId="77777777" w:rsidR="00366A48" w:rsidRPr="00045B64" w:rsidRDefault="00575ED2">
      <w:pPr>
        <w:pStyle w:val="CMDOutput"/>
        <w:rPr>
          <w:lang w:val="ru-RU" w:eastAsia="ko-KR"/>
        </w:rPr>
      </w:pPr>
      <w:r>
        <w:rPr>
          <w:lang w:val="ru"/>
        </w:rPr>
        <w:t xml:space="preserve"> Сведения о брандмауэре приложений appfw</w:t>
      </w:r>
    </w:p>
    <w:p w14:paraId="5219116D" w14:textId="77777777" w:rsidR="00366A48" w:rsidRPr="00045B64" w:rsidRDefault="00575ED2">
      <w:pPr>
        <w:pStyle w:val="CMDOutput"/>
        <w:rPr>
          <w:lang w:val="ru-RU" w:eastAsia="ko-KR"/>
        </w:rPr>
      </w:pPr>
      <w:r>
        <w:rPr>
          <w:lang w:val="ru"/>
        </w:rPr>
        <w:t xml:space="preserve"> архивные функции архива</w:t>
      </w:r>
    </w:p>
    <w:p w14:paraId="26BE6AD3" w14:textId="77777777" w:rsidR="00366A48" w:rsidRPr="00045B64" w:rsidRDefault="00575ED2">
      <w:pPr>
        <w:pStyle w:val="CMDOutput"/>
        <w:rPr>
          <w:lang w:val="ru-RU" w:eastAsia="ko-KR"/>
        </w:rPr>
      </w:pPr>
      <w:r>
        <w:rPr>
          <w:lang w:val="ru"/>
        </w:rPr>
        <w:t xml:space="preserve">  таблица arp                       ARP</w:t>
      </w:r>
    </w:p>
    <w:p w14:paraId="7214ED87" w14:textId="77777777" w:rsidR="00366A48" w:rsidRPr="00045B64" w:rsidRDefault="004353EB">
      <w:pPr>
        <w:pStyle w:val="CMDOutput"/>
        <w:rPr>
          <w:lang w:val="ru-RU" w:eastAsia="ko-KR"/>
        </w:rPr>
      </w:pPr>
      <w:r w:rsidRPr="001F6F41">
        <w:rPr>
          <w:lang w:val="ru"/>
        </w:rPr>
        <w:t>&lt;запуск опущен&gt;</w:t>
      </w:r>
    </w:p>
    <w:p w14:paraId="27E93BD2" w14:textId="77777777" w:rsidR="004353EB" w:rsidRPr="00045B64" w:rsidRDefault="004353EB" w:rsidP="0014611F">
      <w:pPr>
        <w:pStyle w:val="3"/>
        <w:rPr>
          <w:lang w:val="ru-RU"/>
        </w:rPr>
      </w:pPr>
      <w:bookmarkStart w:id="5" w:name="wp1068663"/>
      <w:bookmarkStart w:id="6" w:name="wp1068679"/>
      <w:bookmarkStart w:id="7" w:name="wp1068688"/>
      <w:bookmarkStart w:id="8" w:name="wp1068701"/>
      <w:bookmarkStart w:id="9" w:name="wp1068709"/>
      <w:bookmarkStart w:id="10" w:name="wp1068717"/>
      <w:bookmarkStart w:id="11" w:name="wp1069259"/>
      <w:bookmarkEnd w:id="5"/>
      <w:bookmarkEnd w:id="6"/>
      <w:bookmarkEnd w:id="7"/>
      <w:bookmarkEnd w:id="8"/>
      <w:bookmarkEnd w:id="9"/>
      <w:bookmarkEnd w:id="10"/>
      <w:bookmarkEnd w:id="11"/>
      <w:r>
        <w:rPr>
          <w:lang w:val="ru"/>
        </w:rPr>
        <w:t>Создайте представление admin2, установите пароль и назначьте привилегии</w:t>
      </w:r>
      <w:r>
        <w:rPr>
          <w:sz w:val="24"/>
          <w:lang w:val="ru"/>
        </w:rPr>
        <w:t>.</w:t>
      </w:r>
    </w:p>
    <w:p w14:paraId="39A8B0CB" w14:textId="77777777" w:rsidR="004353EB" w:rsidRPr="00045B64" w:rsidRDefault="004353EB" w:rsidP="004E38AC">
      <w:pPr>
        <w:pStyle w:val="SubStepAlpha"/>
        <w:rPr>
          <w:lang w:val="ru-RU"/>
        </w:rPr>
      </w:pPr>
      <w:r w:rsidRPr="004E38AC">
        <w:rPr>
          <w:lang w:val="ru"/>
        </w:rPr>
        <w:t>Пользователь admin2 является младшим администратором в обучении, которому разрешено просматривать все конфигурации, но не разрешается настраивать маршрутизаторы или использовать команды отладки.</w:t>
      </w:r>
    </w:p>
    <w:p w14:paraId="17933CDB" w14:textId="77777777" w:rsidR="004353EB" w:rsidRPr="00045B64" w:rsidRDefault="004353EB" w:rsidP="004E38AC">
      <w:pPr>
        <w:pStyle w:val="SubStepAlpha"/>
        <w:rPr>
          <w:lang w:val="ru-RU"/>
        </w:rPr>
      </w:pPr>
      <w:r w:rsidRPr="004E38AC">
        <w:rPr>
          <w:szCs w:val="20"/>
          <w:lang w:val="ru"/>
        </w:rPr>
        <w:t xml:space="preserve">Используйте команду </w:t>
      </w:r>
      <w:r w:rsidRPr="00EA0AFF">
        <w:rPr>
          <w:b/>
          <w:lang w:val="ru"/>
        </w:rPr>
        <w:t>enable view</w:t>
      </w:r>
      <w:r w:rsidRPr="004E38AC">
        <w:rPr>
          <w:lang w:val="ru"/>
        </w:rPr>
        <w:t xml:space="preserve"> , чтобы включить корневое представление, и введите секретный пароль включения </w:t>
      </w:r>
      <w:r w:rsidRPr="00EA0AFF">
        <w:rPr>
          <w:b/>
          <w:lang w:val="ru"/>
        </w:rPr>
        <w:t>cisco12345</w:t>
      </w:r>
      <w:r w:rsidRPr="004E38AC">
        <w:rPr>
          <w:lang w:val="ru"/>
        </w:rPr>
        <w:t>.</w:t>
      </w:r>
    </w:p>
    <w:p w14:paraId="069260A0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 xml:space="preserve">R1# </w:t>
      </w:r>
      <w:r w:rsidRPr="004E38AC">
        <w:rPr>
          <w:b/>
          <w:lang w:val="ru"/>
        </w:rPr>
        <w:t>включить представление</w:t>
      </w:r>
    </w:p>
    <w:p w14:paraId="38917D0B" w14:textId="77777777" w:rsidR="004353EB" w:rsidRPr="0045260A" w:rsidRDefault="004353EB" w:rsidP="004E38AC">
      <w:pPr>
        <w:pStyle w:val="CMD"/>
        <w:rPr>
          <w:lang w:eastAsia="ko-KR"/>
        </w:rPr>
      </w:pPr>
      <w:r w:rsidRPr="0045260A">
        <w:rPr>
          <w:lang w:val="ru"/>
        </w:rPr>
        <w:t>Пароль:</w:t>
      </w:r>
      <w:r w:rsidRPr="004E38AC">
        <w:rPr>
          <w:b/>
          <w:lang w:val="ru"/>
        </w:rPr>
        <w:t xml:space="preserve"> cisco12345</w:t>
      </w:r>
    </w:p>
    <w:p w14:paraId="4076DB33" w14:textId="77777777" w:rsidR="004353EB" w:rsidRPr="00045B64" w:rsidRDefault="004353EB" w:rsidP="004E38AC">
      <w:pPr>
        <w:pStyle w:val="SubStepAlpha"/>
        <w:rPr>
          <w:lang w:val="ru-RU" w:eastAsia="ko-KR"/>
        </w:rPr>
      </w:pPr>
      <w:r w:rsidRPr="004E38AC">
        <w:rPr>
          <w:lang w:val="ru"/>
        </w:rPr>
        <w:t>Используйте следующую команду для создания</w:t>
      </w:r>
      <w:r>
        <w:rPr>
          <w:lang w:val="ru"/>
        </w:rPr>
        <w:t xml:space="preserve"> представления admin2.</w:t>
      </w:r>
    </w:p>
    <w:p w14:paraId="42C821FD" w14:textId="77777777" w:rsidR="00D55665" w:rsidRPr="00045B64" w:rsidRDefault="00D55665" w:rsidP="004E38AC">
      <w:pPr>
        <w:pStyle w:val="CMD"/>
        <w:rPr>
          <w:lang w:val="ru-RU" w:eastAsia="ko-KR"/>
        </w:rPr>
      </w:pPr>
      <w:r w:rsidRPr="0014611F">
        <w:rPr>
          <w:b/>
          <w:lang w:val="ru"/>
        </w:rPr>
        <w:t>Терминал настройки</w:t>
      </w:r>
      <w:r>
        <w:rPr>
          <w:lang w:val="ru"/>
        </w:rPr>
        <w:t xml:space="preserve"> R1#</w:t>
      </w:r>
    </w:p>
    <w:p w14:paraId="2AC402F4" w14:textId="695025D4" w:rsidR="004353EB" w:rsidRPr="00045B64" w:rsidRDefault="004353EB" w:rsidP="004E38AC">
      <w:pPr>
        <w:pStyle w:val="CMD"/>
        <w:rPr>
          <w:lang w:val="ru-RU" w:eastAsia="ko-KR"/>
        </w:rPr>
      </w:pPr>
      <w:r>
        <w:rPr>
          <w:lang w:val="ru"/>
        </w:rPr>
        <w:t>R1</w:t>
      </w:r>
      <w:r w:rsidRPr="0045260A">
        <w:rPr>
          <w:lang w:val="ru"/>
        </w:rPr>
        <w:t>(config)</w:t>
      </w:r>
      <w:r>
        <w:rPr>
          <w:lang w:val="ru"/>
        </w:rPr>
        <w:t xml:space="preserve"># </w:t>
      </w:r>
      <w:r w:rsidRPr="004E38AC">
        <w:rPr>
          <w:b/>
          <w:lang w:val="ru"/>
        </w:rPr>
        <w:t>представление синтаксического анализа admin2</w:t>
      </w:r>
    </w:p>
    <w:p w14:paraId="1687F2E1" w14:textId="77777777" w:rsidR="004353EB" w:rsidRPr="00045B64" w:rsidRDefault="004353EB" w:rsidP="004E38AC">
      <w:pPr>
        <w:pStyle w:val="SubStepAlpha"/>
        <w:rPr>
          <w:lang w:val="ru-RU" w:eastAsia="ko-KR"/>
        </w:rPr>
      </w:pPr>
      <w:r w:rsidRPr="0045260A">
        <w:rPr>
          <w:lang w:val="ru"/>
        </w:rPr>
        <w:t xml:space="preserve">Свяжите </w:t>
      </w:r>
      <w:r w:rsidRPr="003A2C13">
        <w:rPr>
          <w:lang w:val="ru"/>
        </w:rPr>
        <w:t>admin2 v</w:t>
      </w:r>
      <w:r w:rsidRPr="0045260A">
        <w:rPr>
          <w:lang w:val="ru"/>
        </w:rPr>
        <w:t>iew с паролем.</w:t>
      </w:r>
    </w:p>
    <w:p w14:paraId="787D6240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>R1</w:t>
      </w:r>
      <w:r w:rsidRPr="0045260A">
        <w:rPr>
          <w:lang w:val="ru"/>
        </w:rPr>
        <w:t>(config-</w:t>
      </w:r>
      <w:proofErr w:type="gramStart"/>
      <w:r w:rsidRPr="0045260A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секретный admin2pass</w:t>
      </w:r>
    </w:p>
    <w:p w14:paraId="130B0909" w14:textId="77777777" w:rsidR="004353EB" w:rsidRPr="00045B64" w:rsidRDefault="004353EB" w:rsidP="004E38AC">
      <w:pPr>
        <w:pStyle w:val="SubStepAlpha"/>
        <w:rPr>
          <w:lang w:val="ru-RU"/>
        </w:rPr>
      </w:pPr>
      <w:r w:rsidRPr="009032BC">
        <w:rPr>
          <w:lang w:val="ru"/>
        </w:rPr>
        <w:t xml:space="preserve">Добавьте </w:t>
      </w:r>
      <w:r>
        <w:rPr>
          <w:lang w:val="ru"/>
        </w:rPr>
        <w:t xml:space="preserve"> все </w:t>
      </w:r>
      <w:r w:rsidRPr="009032BC">
        <w:rPr>
          <w:lang w:val="ru"/>
        </w:rPr>
        <w:t xml:space="preserve"> команды show в представление</w:t>
      </w:r>
      <w:r w:rsidR="00533101">
        <w:rPr>
          <w:lang w:val="ru"/>
        </w:rPr>
        <w:t>, а затем e</w:t>
      </w:r>
      <w:r w:rsidRPr="00F85DBF">
        <w:rPr>
          <w:lang w:val="ru"/>
        </w:rPr>
        <w:t>xit из режима конфигурации представления.</w:t>
      </w:r>
    </w:p>
    <w:p w14:paraId="29666108" w14:textId="77777777" w:rsidR="004353EB" w:rsidRPr="00045B64" w:rsidRDefault="004353EB" w:rsidP="004E38AC">
      <w:pPr>
        <w:pStyle w:val="CMD"/>
        <w:rPr>
          <w:lang w:val="ru-RU" w:eastAsia="ko-KR"/>
        </w:rPr>
      </w:pPr>
      <w:r w:rsidRPr="00B20D90">
        <w:rPr>
          <w:lang w:val="ru"/>
        </w:rPr>
        <w:t>R1(config-</w:t>
      </w:r>
      <w:proofErr w:type="gramStart"/>
      <w:r w:rsidRPr="00B20D90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команды exec включают все шоу</w:t>
      </w:r>
    </w:p>
    <w:p w14:paraId="57A543AD" w14:textId="77777777" w:rsidR="004353EB" w:rsidRPr="0045260A" w:rsidRDefault="004353EB" w:rsidP="004E38AC">
      <w:pPr>
        <w:pStyle w:val="CMD"/>
        <w:rPr>
          <w:lang w:eastAsia="ko-KR"/>
        </w:rPr>
      </w:pPr>
      <w:r w:rsidRPr="00B20D90">
        <w:rPr>
          <w:lang w:val="ru"/>
        </w:rPr>
        <w:t>R1(config-</w:t>
      </w:r>
      <w:proofErr w:type="gramStart"/>
      <w:r w:rsidRPr="00B20D90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конец</w:t>
      </w:r>
    </w:p>
    <w:p w14:paraId="7A222088" w14:textId="77777777" w:rsidR="004353EB" w:rsidRPr="003A6538" w:rsidRDefault="004353EB" w:rsidP="004E38AC">
      <w:pPr>
        <w:pStyle w:val="SubStepAlpha"/>
      </w:pPr>
      <w:r w:rsidRPr="003A6538">
        <w:rPr>
          <w:lang w:val="ru"/>
        </w:rPr>
        <w:lastRenderedPageBreak/>
        <w:t>Проверьте представление admin2.</w:t>
      </w:r>
    </w:p>
    <w:p w14:paraId="0A46F5B3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 xml:space="preserve">R1# </w:t>
      </w:r>
      <w:r w:rsidRPr="004E38AC">
        <w:rPr>
          <w:b/>
          <w:lang w:val="ru"/>
        </w:rPr>
        <w:t>включить представление admin2</w:t>
      </w:r>
    </w:p>
    <w:p w14:paraId="5F4C83E8" w14:textId="77777777" w:rsidR="004353EB" w:rsidRPr="0045260A" w:rsidRDefault="004353EB" w:rsidP="004E38AC">
      <w:pPr>
        <w:pStyle w:val="CMD"/>
        <w:rPr>
          <w:lang w:eastAsia="ko-KR"/>
        </w:rPr>
      </w:pPr>
      <w:r w:rsidRPr="0045260A">
        <w:rPr>
          <w:lang w:val="ru"/>
        </w:rPr>
        <w:t xml:space="preserve">Пароль: </w:t>
      </w:r>
      <w:r w:rsidRPr="004E38AC">
        <w:rPr>
          <w:b/>
          <w:lang w:val="ru"/>
        </w:rPr>
        <w:t>admin2pass</w:t>
      </w:r>
    </w:p>
    <w:p w14:paraId="156D37BF" w14:textId="77777777" w:rsidR="009A0E93" w:rsidRDefault="009A0E93" w:rsidP="004E38AC">
      <w:pPr>
        <w:pStyle w:val="CMD"/>
        <w:rPr>
          <w:lang w:eastAsia="ko-KR"/>
        </w:rPr>
      </w:pPr>
    </w:p>
    <w:p w14:paraId="1A005369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 xml:space="preserve">R1# </w:t>
      </w:r>
      <w:r w:rsidRPr="004E38AC">
        <w:rPr>
          <w:b/>
          <w:lang w:val="ru"/>
        </w:rPr>
        <w:t>показать представление синтаксического анализатора</w:t>
      </w:r>
    </w:p>
    <w:p w14:paraId="198C9F64" w14:textId="77777777" w:rsidR="004353EB" w:rsidRDefault="004353EB" w:rsidP="004E38AC">
      <w:pPr>
        <w:pStyle w:val="CMD"/>
        <w:rPr>
          <w:lang w:eastAsia="ko-KR"/>
        </w:rPr>
      </w:pPr>
      <w:r w:rsidRPr="0045260A">
        <w:rPr>
          <w:lang w:val="ru"/>
        </w:rPr>
        <w:t>Текущее представление — '</w:t>
      </w:r>
      <w:r>
        <w:rPr>
          <w:lang w:val="ru"/>
        </w:rPr>
        <w:t>admin2</w:t>
      </w:r>
      <w:r w:rsidRPr="0045260A">
        <w:rPr>
          <w:lang w:val="ru"/>
        </w:rPr>
        <w:t>'</w:t>
      </w:r>
    </w:p>
    <w:p w14:paraId="42CB744D" w14:textId="77777777" w:rsidR="004353EB" w:rsidRPr="00045B64" w:rsidRDefault="004353EB" w:rsidP="0014611F">
      <w:pPr>
        <w:pStyle w:val="SubStepAlpha"/>
        <w:rPr>
          <w:lang w:val="ru-RU"/>
        </w:rPr>
      </w:pPr>
      <w:r w:rsidRPr="003A6538">
        <w:rPr>
          <w:lang w:val="ru"/>
        </w:rPr>
        <w:t>Изучите команды, доступные в представлении admin2.</w:t>
      </w:r>
    </w:p>
    <w:p w14:paraId="123997ED" w14:textId="77777777" w:rsidR="004353EB" w:rsidRPr="00C31199" w:rsidRDefault="004353EB" w:rsidP="004E38AC">
      <w:pPr>
        <w:pStyle w:val="CMD"/>
        <w:rPr>
          <w:lang w:eastAsia="ko-KR"/>
        </w:rPr>
      </w:pPr>
      <w:r w:rsidRPr="00C31199">
        <w:rPr>
          <w:lang w:val="ru"/>
        </w:rPr>
        <w:t>R1</w:t>
      </w:r>
      <w:proofErr w:type="gramStart"/>
      <w:r>
        <w:rPr>
          <w:lang w:val="ru"/>
        </w:rPr>
        <w:t xml:space="preserve"># </w:t>
      </w:r>
      <w:r w:rsidRPr="004E38AC">
        <w:rPr>
          <w:b/>
          <w:lang w:val="ru"/>
        </w:rPr>
        <w:t>?</w:t>
      </w:r>
      <w:proofErr w:type="gramEnd"/>
    </w:p>
    <w:p w14:paraId="46860C6E" w14:textId="77777777" w:rsidR="000435D4" w:rsidRDefault="004353EB" w:rsidP="000435D4">
      <w:pPr>
        <w:pStyle w:val="CMD"/>
        <w:rPr>
          <w:lang w:eastAsia="ko-KR"/>
        </w:rPr>
      </w:pPr>
      <w:r w:rsidRPr="00C31199">
        <w:rPr>
          <w:lang w:val="ru"/>
        </w:rPr>
        <w:t>Команды Exec:</w:t>
      </w:r>
    </w:p>
    <w:p w14:paraId="1F97ADAE" w14:textId="77777777" w:rsidR="000435D4" w:rsidRPr="00045B64" w:rsidRDefault="000435D4" w:rsidP="000435D4">
      <w:pPr>
        <w:pStyle w:val="CMDOutput"/>
        <w:rPr>
          <w:lang w:val="ru-RU" w:eastAsia="ko-KR"/>
        </w:rPr>
      </w:pPr>
      <w:r>
        <w:rPr>
          <w:lang w:val="ru"/>
        </w:rPr>
        <w:t xml:space="preserve">  &lt;0-0&gt;</w:t>
      </w:r>
      <w:proofErr w:type="gramStart"/>
      <w:r>
        <w:rPr>
          <w:lang w:val="ru"/>
        </w:rPr>
        <w:t>/&lt;</w:t>
      </w:r>
      <w:proofErr w:type="gramEnd"/>
      <w:r>
        <w:rPr>
          <w:lang w:val="ru"/>
        </w:rPr>
        <w:t>0-4&gt; Введите номер слота для карты/подлота</w:t>
      </w:r>
    </w:p>
    <w:p w14:paraId="18EEBE43" w14:textId="77777777" w:rsidR="000435D4" w:rsidRPr="00045B64" w:rsidRDefault="000435D4" w:rsidP="000435D4">
      <w:pPr>
        <w:pStyle w:val="CMDOutput"/>
        <w:rPr>
          <w:lang w:val="ru-RU" w:eastAsia="ko-KR"/>
        </w:rPr>
      </w:pPr>
      <w:r>
        <w:rPr>
          <w:lang w:val="ru"/>
        </w:rPr>
        <w:t xml:space="preserve">  Поддержка do-exec Режим-независимый префикс "do-exec"</w:t>
      </w:r>
    </w:p>
    <w:p w14:paraId="1A05BFD9" w14:textId="77777777" w:rsidR="000435D4" w:rsidRPr="00045B64" w:rsidRDefault="000435D4" w:rsidP="000435D4">
      <w:pPr>
        <w:pStyle w:val="CMDOutput"/>
        <w:rPr>
          <w:lang w:val="ru-RU" w:eastAsia="ko-KR"/>
        </w:rPr>
      </w:pPr>
      <w:r>
        <w:rPr>
          <w:lang w:val="ru"/>
        </w:rPr>
        <w:t xml:space="preserve">  Включить включение привилегированных команд</w:t>
      </w:r>
    </w:p>
    <w:p w14:paraId="699DA173" w14:textId="77777777" w:rsidR="000435D4" w:rsidRPr="00045B64" w:rsidRDefault="000435D4" w:rsidP="000435D4">
      <w:pPr>
        <w:pStyle w:val="CMDOutput"/>
        <w:rPr>
          <w:lang w:val="ru-RU" w:eastAsia="ko-KR"/>
        </w:rPr>
      </w:pPr>
      <w:r>
        <w:rPr>
          <w:lang w:val="ru"/>
        </w:rPr>
        <w:t>Выход из EXEC</w:t>
      </w:r>
    </w:p>
    <w:p w14:paraId="5F47ACC4" w14:textId="77777777" w:rsidR="004353EB" w:rsidRPr="00045B64" w:rsidRDefault="000435D4" w:rsidP="000435D4">
      <w:pPr>
        <w:pStyle w:val="CMDOutput"/>
        <w:rPr>
          <w:lang w:val="ru-RU" w:eastAsia="ko-KR"/>
        </w:rPr>
      </w:pPr>
      <w:r>
        <w:rPr>
          <w:lang w:val="ru"/>
        </w:rPr>
        <w:t xml:space="preserve">  показать         </w:t>
      </w:r>
      <w:proofErr w:type="spellStart"/>
      <w:r>
        <w:rPr>
          <w:lang w:val="ru"/>
        </w:rPr>
        <w:t>Показать</w:t>
      </w:r>
      <w:proofErr w:type="spellEnd"/>
      <w:r>
        <w:rPr>
          <w:lang w:val="ru"/>
        </w:rPr>
        <w:t xml:space="preserve"> сведения о работающей системе</w:t>
      </w:r>
    </w:p>
    <w:p w14:paraId="5BBBBBEF" w14:textId="77777777" w:rsidR="00D4666A" w:rsidRPr="00045B64" w:rsidRDefault="00597D32" w:rsidP="00A60527">
      <w:pPr>
        <w:pStyle w:val="BodyTextL50"/>
        <w:rPr>
          <w:lang w:val="ru-RU" w:eastAsia="ko-KR"/>
        </w:rPr>
      </w:pPr>
      <w:r>
        <w:rPr>
          <w:b/>
          <w:lang w:val="ru"/>
        </w:rPr>
        <w:t>Примечание</w:t>
      </w:r>
      <w:r>
        <w:rPr>
          <w:lang w:val="ru"/>
        </w:rPr>
        <w:t>: Может  быть доступно больше команд E</w:t>
      </w:r>
      <w:r w:rsidR="009A0E93">
        <w:rPr>
          <w:lang w:val="ru"/>
        </w:rPr>
        <w:t>XEC</w:t>
      </w:r>
      <w:r>
        <w:rPr>
          <w:lang w:val="ru"/>
        </w:rPr>
        <w:t xml:space="preserve">, чем </w:t>
      </w:r>
      <w:r w:rsidR="00243D6B">
        <w:rPr>
          <w:lang w:val="ru"/>
        </w:rPr>
        <w:t>отображается. Это</w:t>
      </w:r>
      <w:r>
        <w:rPr>
          <w:lang w:val="ru"/>
        </w:rPr>
        <w:t xml:space="preserve"> зависит от вашего устройства и </w:t>
      </w:r>
      <w:r w:rsidR="00243D6B">
        <w:rPr>
          <w:lang w:val="ru"/>
        </w:rPr>
        <w:t xml:space="preserve">используемого </w:t>
      </w:r>
      <w:r>
        <w:rPr>
          <w:lang w:val="ru"/>
        </w:rPr>
        <w:t>образа IOS.</w:t>
      </w:r>
    </w:p>
    <w:p w14:paraId="48F29B2F" w14:textId="77777777" w:rsidR="000B43CE" w:rsidRPr="00045B64" w:rsidRDefault="000B43CE" w:rsidP="00222ED6">
      <w:pPr>
        <w:pStyle w:val="4"/>
        <w:rPr>
          <w:lang w:val="ru-RU" w:eastAsia="ko-KR"/>
        </w:rPr>
      </w:pPr>
      <w:r>
        <w:rPr>
          <w:lang w:val="ru"/>
        </w:rPr>
        <w:t>Вопрос:</w:t>
      </w:r>
    </w:p>
    <w:p w14:paraId="4C25ACC5" w14:textId="78F7793A" w:rsidR="00570AE6" w:rsidRPr="00045B64" w:rsidRDefault="004353EB" w:rsidP="0014611F">
      <w:pPr>
        <w:pStyle w:val="BodyTextL50"/>
        <w:keepNext/>
        <w:spacing w:before="0"/>
        <w:rPr>
          <w:lang w:val="ru-RU" w:eastAsia="ko-KR"/>
        </w:rPr>
      </w:pPr>
      <w:r w:rsidRPr="00B2167C">
        <w:rPr>
          <w:lang w:val="ru"/>
        </w:rPr>
        <w:t>Чего не хватает в списке команд admin2, который присутствует в командах admin1?</w:t>
      </w:r>
    </w:p>
    <w:p w14:paraId="6CD293CB" w14:textId="77777777" w:rsidR="00DD0ECF" w:rsidRDefault="00DD0ECF" w:rsidP="00222ED6">
      <w:pPr>
        <w:pStyle w:val="AnswerLineL50"/>
      </w:pPr>
      <w:r>
        <w:rPr>
          <w:lang w:val="ru"/>
        </w:rPr>
        <w:t>Введите ответы здесь.</w:t>
      </w:r>
    </w:p>
    <w:p w14:paraId="1B17EFA1" w14:textId="77777777" w:rsidR="004353EB" w:rsidRPr="00045B64" w:rsidRDefault="004353EB" w:rsidP="0014611F">
      <w:pPr>
        <w:pStyle w:val="3"/>
        <w:rPr>
          <w:lang w:val="ru-RU"/>
        </w:rPr>
      </w:pPr>
      <w:r>
        <w:rPr>
          <w:lang w:val="ru"/>
        </w:rPr>
        <w:t>Создайте техническое представление, установите пароль и назначьте привилегии</w:t>
      </w:r>
      <w:r>
        <w:rPr>
          <w:sz w:val="24"/>
          <w:lang w:val="ru"/>
        </w:rPr>
        <w:t>.</w:t>
      </w:r>
    </w:p>
    <w:p w14:paraId="0050AF96" w14:textId="77777777" w:rsidR="004353EB" w:rsidRPr="004E38AC" w:rsidRDefault="004353EB" w:rsidP="004E38AC">
      <w:pPr>
        <w:pStyle w:val="SubStepAlpha"/>
      </w:pPr>
      <w:r w:rsidRPr="004E38AC">
        <w:rPr>
          <w:lang w:val="ru"/>
        </w:rPr>
        <w:t>Технический пользователь обычно устанавливает устройства конечного пользователя и кабели. Техническим пользователям разрешено использовать только выбранные  команды</w:t>
      </w:r>
      <w:r>
        <w:rPr>
          <w:lang w:val="ru"/>
        </w:rPr>
        <w:t xml:space="preserve"> </w:t>
      </w:r>
      <w:r w:rsidR="005E2E48" w:rsidRPr="005E2E48">
        <w:rPr>
          <w:b/>
          <w:lang w:val="ru"/>
        </w:rPr>
        <w:t>show</w:t>
      </w:r>
      <w:r>
        <w:rPr>
          <w:lang w:val="ru"/>
        </w:rPr>
        <w:t>.</w:t>
      </w:r>
    </w:p>
    <w:p w14:paraId="326CB488" w14:textId="77777777" w:rsidR="004353EB" w:rsidRPr="00045B64" w:rsidRDefault="004353EB" w:rsidP="004E38AC">
      <w:pPr>
        <w:pStyle w:val="SubStepAlpha"/>
        <w:rPr>
          <w:lang w:val="ru-RU"/>
        </w:rPr>
      </w:pPr>
      <w:r w:rsidRPr="004E38AC">
        <w:rPr>
          <w:szCs w:val="20"/>
          <w:lang w:val="ru"/>
        </w:rPr>
        <w:t xml:space="preserve">Используйте команду enable </w:t>
      </w:r>
      <w:r w:rsidRPr="00EA0AFF">
        <w:rPr>
          <w:b/>
          <w:lang w:val="ru"/>
        </w:rPr>
        <w:t>view</w:t>
      </w:r>
      <w:r w:rsidRPr="004E38AC">
        <w:rPr>
          <w:lang w:val="ru"/>
        </w:rPr>
        <w:t xml:space="preserve"> , чтобы включить корневое представление, и введите секретный пароль включения </w:t>
      </w:r>
      <w:r w:rsidRPr="00EA0AFF">
        <w:rPr>
          <w:b/>
          <w:lang w:val="ru"/>
        </w:rPr>
        <w:t>cisco12345</w:t>
      </w:r>
      <w:r w:rsidRPr="004E38AC">
        <w:rPr>
          <w:lang w:val="ru"/>
        </w:rPr>
        <w:t>.</w:t>
      </w:r>
    </w:p>
    <w:p w14:paraId="0F56913D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 xml:space="preserve">R1# </w:t>
      </w:r>
      <w:r w:rsidRPr="004E38AC">
        <w:rPr>
          <w:b/>
          <w:lang w:val="ru"/>
        </w:rPr>
        <w:t>включить представление</w:t>
      </w:r>
    </w:p>
    <w:p w14:paraId="070E8C22" w14:textId="77777777" w:rsidR="004353EB" w:rsidRPr="0045260A" w:rsidRDefault="004353EB" w:rsidP="004E38AC">
      <w:pPr>
        <w:pStyle w:val="CMD"/>
        <w:rPr>
          <w:lang w:eastAsia="ko-KR"/>
        </w:rPr>
      </w:pPr>
      <w:r w:rsidRPr="0045260A">
        <w:rPr>
          <w:lang w:val="ru"/>
        </w:rPr>
        <w:t>Пароль:</w:t>
      </w:r>
      <w:r w:rsidRPr="004E38AC">
        <w:rPr>
          <w:b/>
          <w:lang w:val="ru"/>
        </w:rPr>
        <w:t xml:space="preserve"> cisco12345</w:t>
      </w:r>
    </w:p>
    <w:p w14:paraId="5422A5F4" w14:textId="77777777" w:rsidR="004353EB" w:rsidRPr="00045B64" w:rsidRDefault="004353EB" w:rsidP="004E38AC">
      <w:pPr>
        <w:pStyle w:val="SubStepAlpha"/>
        <w:rPr>
          <w:lang w:val="ru-RU" w:eastAsia="ko-KR"/>
        </w:rPr>
      </w:pPr>
      <w:r w:rsidRPr="004E38AC">
        <w:rPr>
          <w:lang w:val="ru"/>
        </w:rPr>
        <w:t>Используйте следующую команду для создания</w:t>
      </w:r>
      <w:r>
        <w:rPr>
          <w:lang w:val="ru"/>
        </w:rPr>
        <w:t xml:space="preserve"> технического представления.</w:t>
      </w:r>
    </w:p>
    <w:p w14:paraId="504564EC" w14:textId="77777777" w:rsidR="004353EB" w:rsidRPr="00045B64" w:rsidRDefault="004353EB" w:rsidP="004E38AC">
      <w:pPr>
        <w:pStyle w:val="CMD"/>
        <w:rPr>
          <w:lang w:val="ru-RU" w:eastAsia="ko-KR"/>
        </w:rPr>
      </w:pPr>
      <w:r>
        <w:rPr>
          <w:lang w:val="ru"/>
        </w:rPr>
        <w:t>R1</w:t>
      </w:r>
      <w:r w:rsidRPr="0045260A">
        <w:rPr>
          <w:lang w:val="ru"/>
        </w:rPr>
        <w:t>(config)</w:t>
      </w:r>
      <w:r>
        <w:rPr>
          <w:lang w:val="ru"/>
        </w:rPr>
        <w:t xml:space="preserve"># </w:t>
      </w:r>
      <w:r w:rsidRPr="004E38AC">
        <w:rPr>
          <w:b/>
          <w:lang w:val="ru"/>
        </w:rPr>
        <w:t>технология представления синтаксического анализа</w:t>
      </w:r>
    </w:p>
    <w:p w14:paraId="7F404DAB" w14:textId="77777777" w:rsidR="004353EB" w:rsidRPr="00045B64" w:rsidRDefault="004353EB" w:rsidP="004E38AC">
      <w:pPr>
        <w:pStyle w:val="SubStepAlpha"/>
        <w:rPr>
          <w:lang w:val="ru-RU"/>
        </w:rPr>
      </w:pPr>
      <w:r w:rsidRPr="0045260A">
        <w:rPr>
          <w:lang w:val="ru"/>
        </w:rPr>
        <w:t>Свяжите техническое представление с паролем.</w:t>
      </w:r>
    </w:p>
    <w:p w14:paraId="60F0968D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>R1</w:t>
      </w:r>
      <w:r w:rsidRPr="0045260A">
        <w:rPr>
          <w:lang w:val="ru"/>
        </w:rPr>
        <w:t>(</w:t>
      </w:r>
      <w:proofErr w:type="spellStart"/>
      <w:r w:rsidRPr="0045260A">
        <w:rPr>
          <w:lang w:val="ru"/>
        </w:rPr>
        <w:t>config-</w:t>
      </w:r>
      <w:proofErr w:type="gramStart"/>
      <w:r w:rsidRPr="0045260A">
        <w:rPr>
          <w:lang w:val="ru"/>
        </w:rPr>
        <w:t>view</w:t>
      </w:r>
      <w:proofErr w:type="spellEnd"/>
      <w:r w:rsidRPr="0045260A">
        <w:rPr>
          <w:lang w:val="ru"/>
        </w:rPr>
        <w:t>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</w:t>
      </w:r>
      <w:proofErr w:type="spellStart"/>
      <w:r w:rsidRPr="004E38AC">
        <w:rPr>
          <w:b/>
          <w:lang w:val="ru"/>
        </w:rPr>
        <w:t>secret</w:t>
      </w:r>
      <w:proofErr w:type="spellEnd"/>
      <w:r w:rsidRPr="004E38AC">
        <w:rPr>
          <w:b/>
          <w:lang w:val="ru"/>
        </w:rPr>
        <w:t xml:space="preserve"> </w:t>
      </w:r>
      <w:proofErr w:type="spellStart"/>
      <w:r w:rsidRPr="004E38AC">
        <w:rPr>
          <w:b/>
          <w:lang w:val="ru"/>
        </w:rPr>
        <w:t>techpasswd</w:t>
      </w:r>
      <w:proofErr w:type="spellEnd"/>
    </w:p>
    <w:p w14:paraId="27B4A7D5" w14:textId="77777777" w:rsidR="004353EB" w:rsidRPr="00045B64" w:rsidRDefault="004353EB" w:rsidP="004E38AC">
      <w:pPr>
        <w:pStyle w:val="SubStepAlpha"/>
        <w:rPr>
          <w:lang w:val="ru-RU"/>
        </w:rPr>
      </w:pPr>
      <w:r w:rsidRPr="00757F05">
        <w:rPr>
          <w:lang w:val="ru"/>
        </w:rPr>
        <w:t>Добавьте в  представление следующие команды show, а затем e</w:t>
      </w:r>
      <w:r w:rsidRPr="00F85DBF">
        <w:rPr>
          <w:lang w:val="ru"/>
        </w:rPr>
        <w:t>xit из режима конфигурации представления.</w:t>
      </w:r>
    </w:p>
    <w:p w14:paraId="58974E80" w14:textId="77777777" w:rsidR="004353EB" w:rsidRPr="00045B64" w:rsidRDefault="004353EB" w:rsidP="004E38AC">
      <w:pPr>
        <w:pStyle w:val="CMD"/>
        <w:rPr>
          <w:lang w:val="ru-RU" w:eastAsia="ko-KR"/>
        </w:rPr>
      </w:pPr>
      <w:r>
        <w:rPr>
          <w:lang w:val="ru"/>
        </w:rPr>
        <w:t>R1(</w:t>
      </w:r>
      <w:r w:rsidRPr="0045260A">
        <w:rPr>
          <w:lang w:val="ru"/>
        </w:rPr>
        <w:t>config-</w:t>
      </w:r>
      <w:proofErr w:type="gramStart"/>
      <w:r w:rsidRPr="0045260A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команды exec включают показать версию</w:t>
      </w:r>
    </w:p>
    <w:p w14:paraId="3FAB6036" w14:textId="77777777" w:rsidR="004353EB" w:rsidRPr="00045B64" w:rsidRDefault="004353EB" w:rsidP="004E38AC">
      <w:pPr>
        <w:pStyle w:val="CMD"/>
        <w:rPr>
          <w:lang w:val="ru-RU" w:eastAsia="ko-KR"/>
        </w:rPr>
      </w:pPr>
      <w:r>
        <w:rPr>
          <w:lang w:val="ru"/>
        </w:rPr>
        <w:t>R1</w:t>
      </w:r>
      <w:r w:rsidRPr="0045260A">
        <w:rPr>
          <w:lang w:val="ru"/>
        </w:rPr>
        <w:t>(config-</w:t>
      </w:r>
      <w:proofErr w:type="gramStart"/>
      <w:r w:rsidRPr="0045260A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команды exec включают интерфейсы show</w:t>
      </w:r>
    </w:p>
    <w:p w14:paraId="2C96DE0C" w14:textId="77777777" w:rsidR="004353EB" w:rsidRPr="00045B64" w:rsidRDefault="004353EB" w:rsidP="004E38AC">
      <w:pPr>
        <w:pStyle w:val="CMD"/>
        <w:rPr>
          <w:lang w:val="ru-RU" w:eastAsia="ko-KR"/>
        </w:rPr>
      </w:pPr>
      <w:r>
        <w:rPr>
          <w:lang w:val="ru"/>
        </w:rPr>
        <w:t>R1</w:t>
      </w:r>
      <w:r w:rsidRPr="0045260A">
        <w:rPr>
          <w:lang w:val="ru"/>
        </w:rPr>
        <w:t>(config-</w:t>
      </w:r>
      <w:proofErr w:type="gramStart"/>
      <w:r w:rsidRPr="0045260A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команды exec включают краткое описание IP-интерфейса</w:t>
      </w:r>
    </w:p>
    <w:p w14:paraId="32D13173" w14:textId="77777777" w:rsidR="004353EB" w:rsidRPr="00045B64" w:rsidRDefault="004353EB" w:rsidP="004E38AC">
      <w:pPr>
        <w:pStyle w:val="CMD"/>
        <w:rPr>
          <w:lang w:val="ru-RU" w:eastAsia="ko-KR"/>
        </w:rPr>
      </w:pPr>
      <w:r>
        <w:rPr>
          <w:lang w:val="ru"/>
        </w:rPr>
        <w:t>R1</w:t>
      </w:r>
      <w:r w:rsidRPr="0045260A">
        <w:rPr>
          <w:lang w:val="ru"/>
        </w:rPr>
        <w:t>(config-</w:t>
      </w:r>
      <w:proofErr w:type="gramStart"/>
      <w:r w:rsidRPr="0045260A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команды exec включают представление синтаксического анализа</w:t>
      </w:r>
    </w:p>
    <w:p w14:paraId="1E62E05F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>R1</w:t>
      </w:r>
      <w:r w:rsidRPr="0045260A">
        <w:rPr>
          <w:lang w:val="ru"/>
        </w:rPr>
        <w:t>(config-</w:t>
      </w:r>
      <w:proofErr w:type="gramStart"/>
      <w:r w:rsidRPr="0045260A">
        <w:rPr>
          <w:lang w:val="ru"/>
        </w:rPr>
        <w:t>view)</w:t>
      </w:r>
      <w:r>
        <w:rPr>
          <w:lang w:val="ru"/>
        </w:rPr>
        <w:t>#</w:t>
      </w:r>
      <w:proofErr w:type="gramEnd"/>
      <w:r w:rsidRPr="004E38AC">
        <w:rPr>
          <w:b/>
          <w:lang w:val="ru"/>
        </w:rPr>
        <w:t xml:space="preserve"> конец</w:t>
      </w:r>
    </w:p>
    <w:p w14:paraId="52465CF3" w14:textId="77777777" w:rsidR="004353EB" w:rsidRPr="00757F05" w:rsidRDefault="004353EB" w:rsidP="004E38AC">
      <w:pPr>
        <w:pStyle w:val="SubStepAlpha"/>
      </w:pPr>
      <w:r w:rsidRPr="00757F05">
        <w:rPr>
          <w:lang w:val="ru"/>
        </w:rPr>
        <w:t>Проверьте техническое представление.</w:t>
      </w:r>
    </w:p>
    <w:p w14:paraId="7068B835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 xml:space="preserve">R1# </w:t>
      </w:r>
      <w:r w:rsidRPr="004E38AC">
        <w:rPr>
          <w:b/>
          <w:lang w:val="ru"/>
        </w:rPr>
        <w:t>включить технологию просмотра</w:t>
      </w:r>
    </w:p>
    <w:p w14:paraId="7C6FB29A" w14:textId="77777777" w:rsidR="004353EB" w:rsidRPr="0045260A" w:rsidRDefault="004353EB" w:rsidP="004E38AC">
      <w:pPr>
        <w:pStyle w:val="CMD"/>
        <w:rPr>
          <w:lang w:eastAsia="ko-KR"/>
        </w:rPr>
      </w:pPr>
      <w:r w:rsidRPr="0045260A">
        <w:rPr>
          <w:lang w:val="ru"/>
        </w:rPr>
        <w:t>Пароль:</w:t>
      </w:r>
      <w:r w:rsidRPr="004E38AC">
        <w:rPr>
          <w:b/>
          <w:lang w:val="ru"/>
        </w:rPr>
        <w:t xml:space="preserve"> </w:t>
      </w:r>
      <w:proofErr w:type="spellStart"/>
      <w:r w:rsidRPr="004E38AC">
        <w:rPr>
          <w:b/>
          <w:lang w:val="ru"/>
        </w:rPr>
        <w:t>techpasswd</w:t>
      </w:r>
      <w:proofErr w:type="spellEnd"/>
    </w:p>
    <w:p w14:paraId="6423A6C5" w14:textId="77777777" w:rsidR="009A0E93" w:rsidRDefault="009A0E93" w:rsidP="004E38AC">
      <w:pPr>
        <w:pStyle w:val="CMD"/>
        <w:rPr>
          <w:lang w:eastAsia="ko-KR"/>
        </w:rPr>
      </w:pPr>
    </w:p>
    <w:p w14:paraId="46C1B1E7" w14:textId="77777777" w:rsidR="004353EB" w:rsidRPr="0045260A" w:rsidRDefault="004353EB" w:rsidP="004E38AC">
      <w:pPr>
        <w:pStyle w:val="CMD"/>
        <w:rPr>
          <w:lang w:eastAsia="ko-KR"/>
        </w:rPr>
      </w:pPr>
      <w:r>
        <w:rPr>
          <w:lang w:val="ru"/>
        </w:rPr>
        <w:t xml:space="preserve">R1# </w:t>
      </w:r>
      <w:r w:rsidRPr="004E38AC">
        <w:rPr>
          <w:b/>
          <w:lang w:val="ru"/>
        </w:rPr>
        <w:t>показать представление синтаксического анализатора</w:t>
      </w:r>
    </w:p>
    <w:p w14:paraId="0FD2B8B2" w14:textId="77777777" w:rsidR="004353EB" w:rsidRPr="000608D1" w:rsidRDefault="005E2E48" w:rsidP="004E38AC">
      <w:pPr>
        <w:pStyle w:val="CMD"/>
      </w:pPr>
      <w:r w:rsidRPr="005E2E48">
        <w:rPr>
          <w:lang w:val="ru"/>
        </w:rPr>
        <w:lastRenderedPageBreak/>
        <w:t>Текущий взгляд является «техническим»</w:t>
      </w:r>
    </w:p>
    <w:p w14:paraId="22044CF9" w14:textId="77777777" w:rsidR="004353EB" w:rsidRPr="00045B64" w:rsidRDefault="004353EB" w:rsidP="004E38AC">
      <w:pPr>
        <w:pStyle w:val="SubStepAlpha"/>
        <w:rPr>
          <w:lang w:val="ru-RU"/>
        </w:rPr>
      </w:pPr>
      <w:r w:rsidRPr="00757F05">
        <w:rPr>
          <w:lang w:val="ru"/>
        </w:rPr>
        <w:t>Изучите команды, доступные в техническом представлении.</w:t>
      </w:r>
    </w:p>
    <w:p w14:paraId="1A09AACD" w14:textId="77777777" w:rsidR="004353EB" w:rsidRPr="00045B64" w:rsidRDefault="004353EB" w:rsidP="004E38AC">
      <w:pPr>
        <w:pStyle w:val="CMD"/>
        <w:rPr>
          <w:lang w:val="ru-RU" w:eastAsia="ko-KR"/>
        </w:rPr>
      </w:pPr>
      <w:r w:rsidRPr="00C31199">
        <w:rPr>
          <w:lang w:val="ru"/>
        </w:rPr>
        <w:t>R1</w:t>
      </w:r>
      <w:proofErr w:type="gramStart"/>
      <w:r>
        <w:rPr>
          <w:lang w:val="ru"/>
        </w:rPr>
        <w:t xml:space="preserve"># </w:t>
      </w:r>
      <w:r w:rsidRPr="00040B05">
        <w:rPr>
          <w:b/>
          <w:lang w:val="ru"/>
        </w:rPr>
        <w:t>?</w:t>
      </w:r>
      <w:proofErr w:type="gramEnd"/>
    </w:p>
    <w:p w14:paraId="7FEA32BD" w14:textId="77777777" w:rsidR="00B34CB8" w:rsidRPr="00045B64" w:rsidRDefault="00B34CB8" w:rsidP="00B579F5">
      <w:pPr>
        <w:pStyle w:val="CMDOutput"/>
        <w:rPr>
          <w:lang w:val="ru-RU" w:eastAsia="ko-KR"/>
        </w:rPr>
      </w:pPr>
      <w:r>
        <w:rPr>
          <w:lang w:val="ru"/>
        </w:rPr>
        <w:t>Команды Exec:</w:t>
      </w:r>
    </w:p>
    <w:p w14:paraId="56A98CAC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 xml:space="preserve">  &lt;0-0&gt;</w:t>
      </w:r>
      <w:proofErr w:type="gramStart"/>
      <w:r>
        <w:rPr>
          <w:lang w:val="ru"/>
        </w:rPr>
        <w:t>/&lt;</w:t>
      </w:r>
      <w:proofErr w:type="gramEnd"/>
      <w:r>
        <w:rPr>
          <w:lang w:val="ru"/>
        </w:rPr>
        <w:t>0-4&gt; Введите номер слота для карты/подлота</w:t>
      </w:r>
    </w:p>
    <w:p w14:paraId="418680D2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 xml:space="preserve">  Поддержка do-exec Режим-независимый префикс "do-exec"</w:t>
      </w:r>
    </w:p>
    <w:p w14:paraId="6008C610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 xml:space="preserve">  Включить включение привилегированных команд</w:t>
      </w:r>
    </w:p>
    <w:p w14:paraId="4BA3427B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>Выход из EXEC</w:t>
      </w:r>
    </w:p>
    <w:p w14:paraId="513A4D63" w14:textId="77777777" w:rsidR="00366A48" w:rsidRPr="00045B64" w:rsidRDefault="00B34CB8">
      <w:pPr>
        <w:pStyle w:val="CMDOutput"/>
        <w:rPr>
          <w:lang w:val="ru-RU" w:eastAsia="ko-KR"/>
        </w:rPr>
      </w:pPr>
      <w:r>
        <w:rPr>
          <w:lang w:val="ru"/>
        </w:rPr>
        <w:t xml:space="preserve">  показать         </w:t>
      </w:r>
      <w:proofErr w:type="spellStart"/>
      <w:r>
        <w:rPr>
          <w:lang w:val="ru"/>
        </w:rPr>
        <w:t>Показать</w:t>
      </w:r>
      <w:proofErr w:type="spellEnd"/>
      <w:r>
        <w:rPr>
          <w:lang w:val="ru"/>
        </w:rPr>
        <w:t xml:space="preserve"> сведения о работающей системе</w:t>
      </w:r>
    </w:p>
    <w:p w14:paraId="44B7AD99" w14:textId="77777777" w:rsidR="00D4666A" w:rsidRDefault="00597D32" w:rsidP="00A60527">
      <w:pPr>
        <w:pStyle w:val="BodyTextL50"/>
        <w:rPr>
          <w:lang w:eastAsia="ko-KR"/>
        </w:rPr>
      </w:pPr>
      <w:r>
        <w:rPr>
          <w:b/>
          <w:lang w:val="ru"/>
        </w:rPr>
        <w:t>Примечание</w:t>
      </w:r>
      <w:r>
        <w:rPr>
          <w:lang w:val="ru"/>
        </w:rPr>
        <w:t>: Может  быть доступно больше команд E</w:t>
      </w:r>
      <w:r w:rsidR="009A0E93">
        <w:rPr>
          <w:lang w:val="ru"/>
        </w:rPr>
        <w:t>XEC</w:t>
      </w:r>
      <w:r>
        <w:rPr>
          <w:lang w:val="ru"/>
        </w:rPr>
        <w:t xml:space="preserve">, чем </w:t>
      </w:r>
      <w:r w:rsidR="00B62FB2">
        <w:rPr>
          <w:lang w:val="ru"/>
        </w:rPr>
        <w:t>отображается. Это</w:t>
      </w:r>
      <w:r>
        <w:rPr>
          <w:lang w:val="ru"/>
        </w:rPr>
        <w:t xml:space="preserve"> зависит от вашего устройства и </w:t>
      </w:r>
      <w:r w:rsidR="00B62FB2">
        <w:rPr>
          <w:lang w:val="ru"/>
        </w:rPr>
        <w:t xml:space="preserve">используемого </w:t>
      </w:r>
      <w:r>
        <w:rPr>
          <w:lang w:val="ru"/>
        </w:rPr>
        <w:t>образа IOS.</w:t>
      </w:r>
    </w:p>
    <w:p w14:paraId="558BB03B" w14:textId="77777777" w:rsidR="004353EB" w:rsidRPr="00045B64" w:rsidRDefault="004353EB" w:rsidP="004E38AC">
      <w:pPr>
        <w:pStyle w:val="SubStepAlpha"/>
        <w:rPr>
          <w:lang w:val="ru-RU"/>
        </w:rPr>
      </w:pPr>
      <w:r w:rsidRPr="00F85DBF">
        <w:rPr>
          <w:lang w:val="ru"/>
        </w:rPr>
        <w:t>Изучите  команды show, доступные в техническом представлении.</w:t>
      </w:r>
    </w:p>
    <w:p w14:paraId="6AF4A59E" w14:textId="77777777" w:rsidR="004353EB" w:rsidRPr="00045B64" w:rsidRDefault="004353EB" w:rsidP="004E38AC">
      <w:pPr>
        <w:pStyle w:val="CMD"/>
        <w:rPr>
          <w:lang w:val="ru-RU" w:eastAsia="ko-KR"/>
        </w:rPr>
      </w:pPr>
      <w:r>
        <w:rPr>
          <w:lang w:val="ru"/>
        </w:rPr>
        <w:t xml:space="preserve">R1# </w:t>
      </w:r>
      <w:proofErr w:type="gramStart"/>
      <w:r w:rsidRPr="00B579F5">
        <w:rPr>
          <w:b/>
          <w:lang w:val="ru"/>
        </w:rPr>
        <w:t>показать ?</w:t>
      </w:r>
      <w:proofErr w:type="gramEnd"/>
    </w:p>
    <w:p w14:paraId="4682849A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 xml:space="preserve">  баннер Отображение информации о баннере</w:t>
      </w:r>
    </w:p>
    <w:p w14:paraId="1825D87F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 xml:space="preserve">  flash0: отображение информации о flash0: файловая система</w:t>
      </w:r>
    </w:p>
    <w:p w14:paraId="7EEF3DB9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 xml:space="preserve">  flash1: отображение информации о flash1: файловая система</w:t>
      </w:r>
    </w:p>
    <w:p w14:paraId="3B1FEE40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 xml:space="preserve">  flash: отображение информации о flash: файловая система</w:t>
      </w:r>
    </w:p>
    <w:p w14:paraId="5303D375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>интерфейсы Состояние и конфигурация интерфейса</w:t>
      </w:r>
    </w:p>
    <w:p w14:paraId="54D410E9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 xml:space="preserve"> IP-информация об IP</w:t>
      </w:r>
    </w:p>
    <w:p w14:paraId="66999994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 xml:space="preserve">  средство синтаксического анализа Отображение информации о синтаксическом анализаторе</w:t>
      </w:r>
    </w:p>
    <w:p w14:paraId="2DA5A1ED" w14:textId="77777777" w:rsidR="00B34CB8" w:rsidRPr="00045B64" w:rsidRDefault="00B34CB8" w:rsidP="0081002E">
      <w:pPr>
        <w:pStyle w:val="CMDOutput"/>
        <w:rPr>
          <w:lang w:val="ru-RU" w:eastAsia="ko-KR"/>
        </w:rPr>
      </w:pPr>
      <w:r>
        <w:rPr>
          <w:lang w:val="ru"/>
        </w:rPr>
        <w:t xml:space="preserve">  usbflash0: отображение информации о usbflash0: файловая система</w:t>
      </w:r>
    </w:p>
    <w:p w14:paraId="4641CECC" w14:textId="77777777" w:rsidR="00366A48" w:rsidRPr="00045B64" w:rsidRDefault="00B34CB8">
      <w:pPr>
        <w:pStyle w:val="CMDOutput"/>
        <w:rPr>
          <w:lang w:val="ru-RU" w:eastAsia="ko-KR"/>
        </w:rPr>
      </w:pPr>
      <w:r>
        <w:rPr>
          <w:lang w:val="ru"/>
        </w:rPr>
        <w:t xml:space="preserve">  версия Состояние аппаратного и программного обеспечения системы</w:t>
      </w:r>
    </w:p>
    <w:p w14:paraId="65A74FCF" w14:textId="77777777" w:rsidR="00D4666A" w:rsidRDefault="00597D32" w:rsidP="00A60527">
      <w:pPr>
        <w:pStyle w:val="BodyTextL50"/>
        <w:rPr>
          <w:lang w:eastAsia="ko-KR"/>
        </w:rPr>
      </w:pPr>
      <w:r>
        <w:rPr>
          <w:b/>
          <w:lang w:val="ru"/>
        </w:rPr>
        <w:t>Примечание</w:t>
      </w:r>
      <w:r>
        <w:rPr>
          <w:lang w:val="ru"/>
        </w:rPr>
        <w:t>: Может  быть доступно больше команд E</w:t>
      </w:r>
      <w:r w:rsidR="009A0E93">
        <w:rPr>
          <w:lang w:val="ru"/>
        </w:rPr>
        <w:t>XEC</w:t>
      </w:r>
      <w:r>
        <w:rPr>
          <w:lang w:val="ru"/>
        </w:rPr>
        <w:t xml:space="preserve">, чем </w:t>
      </w:r>
      <w:r w:rsidR="00B62FB2">
        <w:rPr>
          <w:lang w:val="ru"/>
        </w:rPr>
        <w:t>отображается. Это</w:t>
      </w:r>
      <w:r>
        <w:rPr>
          <w:lang w:val="ru"/>
        </w:rPr>
        <w:t xml:space="preserve"> зависит от вашего устройства и </w:t>
      </w:r>
      <w:r w:rsidR="00B62FB2">
        <w:rPr>
          <w:lang w:val="ru"/>
        </w:rPr>
        <w:t xml:space="preserve">используемого </w:t>
      </w:r>
      <w:r>
        <w:rPr>
          <w:lang w:val="ru"/>
        </w:rPr>
        <w:t>образа IOS.</w:t>
      </w:r>
    </w:p>
    <w:p w14:paraId="6FF17EA6" w14:textId="77777777" w:rsidR="000B43CE" w:rsidRDefault="004353EB" w:rsidP="00D96643">
      <w:pPr>
        <w:pStyle w:val="SubStepAlpha"/>
        <w:keepNext/>
        <w:rPr>
          <w:lang w:eastAsia="ko-KR"/>
        </w:rPr>
      </w:pPr>
      <w:r w:rsidRPr="003A2A18">
        <w:rPr>
          <w:lang w:val="ru"/>
        </w:rPr>
        <w:t>Выполните</w:t>
      </w:r>
      <w:r w:rsidRPr="00045B64">
        <w:t xml:space="preserve"> </w:t>
      </w:r>
      <w:r w:rsidRPr="003A2A18">
        <w:rPr>
          <w:lang w:val="ru"/>
        </w:rPr>
        <w:t>команду</w:t>
      </w:r>
      <w:r w:rsidRPr="00045B64">
        <w:t xml:space="preserve"> </w:t>
      </w:r>
      <w:r w:rsidRPr="00045B64">
        <w:rPr>
          <w:b/>
        </w:rPr>
        <w:t>show ip interface brief</w:t>
      </w:r>
      <w:r w:rsidRPr="00045B64">
        <w:t xml:space="preserve"> .</w:t>
      </w:r>
    </w:p>
    <w:p w14:paraId="2556B085" w14:textId="0ACD6740" w:rsidR="000B43CE" w:rsidRPr="00045B64" w:rsidRDefault="000B43CE" w:rsidP="00222ED6">
      <w:pPr>
        <w:pStyle w:val="4"/>
        <w:rPr>
          <w:lang w:val="ru-RU" w:eastAsia="ko-KR"/>
        </w:rPr>
      </w:pPr>
      <w:r>
        <w:rPr>
          <w:lang w:val="ru"/>
        </w:rPr>
        <w:t>Вопрос:</w:t>
      </w:r>
    </w:p>
    <w:p w14:paraId="5EADA106" w14:textId="54CF0744" w:rsidR="00460AFB" w:rsidRDefault="004353EB" w:rsidP="00222ED6">
      <w:pPr>
        <w:pStyle w:val="BodyTextL50"/>
        <w:spacing w:before="0"/>
        <w:rPr>
          <w:lang w:eastAsia="ko-KR"/>
        </w:rPr>
      </w:pPr>
      <w:r w:rsidRPr="003A2A18">
        <w:rPr>
          <w:lang w:val="ru"/>
        </w:rPr>
        <w:t xml:space="preserve">Смогли ли вы сделать это как технический пользователь? </w:t>
      </w:r>
      <w:r w:rsidR="00A002AB">
        <w:rPr>
          <w:lang w:val="ru"/>
        </w:rPr>
        <w:t>Объяснять.</w:t>
      </w:r>
    </w:p>
    <w:p w14:paraId="0ADCBFAF" w14:textId="77777777" w:rsidR="00DD0ECF" w:rsidRDefault="00DD0ECF" w:rsidP="00222ED6">
      <w:pPr>
        <w:pStyle w:val="AnswerLineL50"/>
      </w:pPr>
      <w:r>
        <w:rPr>
          <w:lang w:val="ru"/>
        </w:rPr>
        <w:t>Введите ответы здесь.</w:t>
      </w:r>
    </w:p>
    <w:p w14:paraId="361D9056" w14:textId="77777777" w:rsidR="002D2604" w:rsidRPr="00045B64" w:rsidRDefault="002D2604" w:rsidP="002D2604">
      <w:pPr>
        <w:pStyle w:val="SubStepAlpha"/>
        <w:keepNext/>
        <w:rPr>
          <w:lang w:val="ru-RU" w:eastAsia="ko-KR"/>
        </w:rPr>
      </w:pPr>
      <w:r w:rsidRPr="003A2A18">
        <w:rPr>
          <w:lang w:val="ru"/>
        </w:rPr>
        <w:t xml:space="preserve">Выполните команду </w:t>
      </w:r>
      <w:r w:rsidRPr="00C800E3">
        <w:rPr>
          <w:b/>
          <w:lang w:val="ru"/>
        </w:rPr>
        <w:t>show ip route</w:t>
      </w:r>
      <w:r w:rsidRPr="003A2A18">
        <w:rPr>
          <w:lang w:val="ru"/>
        </w:rPr>
        <w:t xml:space="preserve"> .</w:t>
      </w:r>
    </w:p>
    <w:p w14:paraId="2737121A" w14:textId="77777777" w:rsidR="002D2604" w:rsidRPr="00045B64" w:rsidRDefault="002D2604" w:rsidP="002D2604">
      <w:pPr>
        <w:pStyle w:val="4"/>
        <w:rPr>
          <w:lang w:val="ru-RU" w:eastAsia="ko-KR"/>
        </w:rPr>
      </w:pPr>
      <w:r>
        <w:rPr>
          <w:lang w:val="ru"/>
        </w:rPr>
        <w:t>Вопрос:</w:t>
      </w:r>
    </w:p>
    <w:p w14:paraId="06BE47A4" w14:textId="77777777" w:rsidR="002D2604" w:rsidRPr="00045B64" w:rsidRDefault="002D2604" w:rsidP="002D2604">
      <w:pPr>
        <w:pStyle w:val="BodyTextL50"/>
        <w:spacing w:before="0"/>
        <w:rPr>
          <w:lang w:val="ru-RU"/>
        </w:rPr>
      </w:pPr>
      <w:r w:rsidRPr="00A012E3">
        <w:rPr>
          <w:lang w:val="ru"/>
        </w:rPr>
        <w:t>Смогли ли вы сделать это как технический пользователь?</w:t>
      </w:r>
    </w:p>
    <w:p w14:paraId="4CCF0A09" w14:textId="77777777" w:rsidR="002D2604" w:rsidRPr="00A012E3" w:rsidRDefault="002D2604" w:rsidP="002D2604">
      <w:pPr>
        <w:pStyle w:val="AnswerLineL50"/>
      </w:pPr>
      <w:r w:rsidRPr="00A012E3">
        <w:rPr>
          <w:lang w:val="ru"/>
        </w:rPr>
        <w:t>Введите ответы здесь.</w:t>
      </w:r>
    </w:p>
    <w:p w14:paraId="399DDE04" w14:textId="77777777" w:rsidR="004353EB" w:rsidRPr="00045B64" w:rsidRDefault="004353EB" w:rsidP="004E38AC">
      <w:pPr>
        <w:pStyle w:val="SubStepAlpha"/>
        <w:rPr>
          <w:lang w:val="ru-RU"/>
        </w:rPr>
      </w:pPr>
      <w:r w:rsidRPr="00B20D90">
        <w:rPr>
          <w:lang w:val="ru"/>
        </w:rPr>
        <w:t>Вернитесь в корневое представление с  помощью команды</w:t>
      </w:r>
      <w:r>
        <w:rPr>
          <w:lang w:val="ru"/>
        </w:rPr>
        <w:t xml:space="preserve"> </w:t>
      </w:r>
      <w:r w:rsidR="005E2E48" w:rsidRPr="005E2E48">
        <w:rPr>
          <w:b/>
          <w:lang w:val="ru"/>
        </w:rPr>
        <w:t>enable view</w:t>
      </w:r>
      <w:r>
        <w:rPr>
          <w:lang w:val="ru"/>
        </w:rPr>
        <w:t>.</w:t>
      </w:r>
    </w:p>
    <w:p w14:paraId="785B02F6" w14:textId="77777777" w:rsidR="004353EB" w:rsidRPr="00B20D90" w:rsidRDefault="004353EB" w:rsidP="004E38AC">
      <w:pPr>
        <w:pStyle w:val="CMD"/>
        <w:rPr>
          <w:lang w:eastAsia="ko-KR"/>
        </w:rPr>
      </w:pPr>
      <w:r>
        <w:rPr>
          <w:lang w:val="ru"/>
        </w:rPr>
        <w:t xml:space="preserve">R1# </w:t>
      </w:r>
      <w:r w:rsidRPr="004E38AC">
        <w:rPr>
          <w:b/>
          <w:lang w:val="ru"/>
        </w:rPr>
        <w:t>включить представление</w:t>
      </w:r>
    </w:p>
    <w:p w14:paraId="568D8A75" w14:textId="77777777" w:rsidR="004353EB" w:rsidRPr="00B20D90" w:rsidRDefault="004353EB" w:rsidP="004E38AC">
      <w:pPr>
        <w:pStyle w:val="CMD"/>
        <w:rPr>
          <w:lang w:eastAsia="ko-KR"/>
        </w:rPr>
      </w:pPr>
      <w:r w:rsidRPr="00B20D90">
        <w:rPr>
          <w:lang w:val="ru"/>
        </w:rPr>
        <w:t xml:space="preserve">Пароль: </w:t>
      </w:r>
      <w:r w:rsidRPr="004E38AC">
        <w:rPr>
          <w:b/>
          <w:lang w:val="ru"/>
        </w:rPr>
        <w:t>cisco12345</w:t>
      </w:r>
    </w:p>
    <w:p w14:paraId="160B4970" w14:textId="7C7A3AB5" w:rsidR="000B43CE" w:rsidRPr="00045B64" w:rsidRDefault="004353EB" w:rsidP="00D96643">
      <w:pPr>
        <w:pStyle w:val="SubStepAlpha"/>
        <w:keepNext/>
        <w:rPr>
          <w:lang w:val="ru-RU"/>
        </w:rPr>
      </w:pPr>
      <w:r w:rsidRPr="00B20D90">
        <w:rPr>
          <w:lang w:val="ru"/>
        </w:rPr>
        <w:t xml:space="preserve">Выполните команду </w:t>
      </w:r>
      <w:r w:rsidRPr="00C800E3">
        <w:rPr>
          <w:b/>
          <w:lang w:val="ru"/>
        </w:rPr>
        <w:t>show run</w:t>
      </w:r>
      <w:r w:rsidRPr="00B20D90">
        <w:rPr>
          <w:lang w:val="ru"/>
        </w:rPr>
        <w:t xml:space="preserve"> , чтобы просмотреть созданные представления.</w:t>
      </w:r>
    </w:p>
    <w:p w14:paraId="3EA921B8" w14:textId="29F779E0" w:rsidR="000B43CE" w:rsidRPr="00045B64" w:rsidRDefault="000B43CE" w:rsidP="00222ED6">
      <w:pPr>
        <w:pStyle w:val="4"/>
        <w:rPr>
          <w:lang w:val="ru-RU"/>
        </w:rPr>
      </w:pPr>
      <w:r>
        <w:rPr>
          <w:lang w:val="ru"/>
        </w:rPr>
        <w:t>Вопрос:</w:t>
      </w:r>
    </w:p>
    <w:p w14:paraId="0F058459" w14:textId="5A926E95" w:rsidR="00460AFB" w:rsidRPr="00045B64" w:rsidRDefault="004353EB" w:rsidP="00222ED6">
      <w:pPr>
        <w:pStyle w:val="BodyTextL50"/>
        <w:spacing w:before="0"/>
        <w:rPr>
          <w:lang w:val="ru-RU"/>
        </w:rPr>
      </w:pPr>
      <w:r w:rsidRPr="00B20D90">
        <w:rPr>
          <w:lang w:val="ru"/>
        </w:rPr>
        <w:t xml:space="preserve">Почему для технического просмотра  перечислены команды </w:t>
      </w:r>
      <w:r w:rsidRPr="00C800E3">
        <w:rPr>
          <w:b/>
          <w:lang w:val="ru"/>
        </w:rPr>
        <w:t>show</w:t>
      </w:r>
      <w:r w:rsidRPr="00C800E3">
        <w:rPr>
          <w:lang w:val="ru"/>
        </w:rPr>
        <w:t xml:space="preserve"> и </w:t>
      </w:r>
      <w:r w:rsidRPr="00C800E3">
        <w:rPr>
          <w:b/>
          <w:lang w:val="ru"/>
        </w:rPr>
        <w:t>show ip</w:t>
      </w:r>
      <w:r>
        <w:rPr>
          <w:lang w:val="ru"/>
        </w:rPr>
        <w:t xml:space="preserve">, а также </w:t>
      </w:r>
      <w:r w:rsidR="005E2E48" w:rsidRPr="005E2E48">
        <w:rPr>
          <w:b/>
          <w:lang w:val="ru"/>
        </w:rPr>
        <w:t>show ip in</w:t>
      </w:r>
      <w:r w:rsidR="005E2E48" w:rsidRPr="00E41298">
        <w:rPr>
          <w:b/>
          <w:lang w:val="ru"/>
        </w:rPr>
        <w:t>terface</w:t>
      </w:r>
      <w:r w:rsidRPr="00460AFB">
        <w:rPr>
          <w:lang w:val="ru"/>
        </w:rPr>
        <w:t xml:space="preserve"> и</w:t>
      </w:r>
      <w:r w:rsidR="005E2E48" w:rsidRPr="005E2E48">
        <w:rPr>
          <w:b/>
          <w:lang w:val="ru"/>
        </w:rPr>
        <w:t xml:space="preserve"> show ip interface brief</w:t>
      </w:r>
      <w:r>
        <w:rPr>
          <w:lang w:val="ru"/>
        </w:rPr>
        <w:t>?</w:t>
      </w:r>
    </w:p>
    <w:p w14:paraId="29866DF8" w14:textId="6B75B8C7" w:rsidR="002A27E9" w:rsidRPr="0081002E" w:rsidRDefault="00514DD9" w:rsidP="00222ED6">
      <w:pPr>
        <w:pStyle w:val="AnswerLineL50"/>
        <w:rPr>
          <w:lang w:eastAsia="ko-KR"/>
        </w:rPr>
      </w:pPr>
      <w:r>
        <w:rPr>
          <w:lang w:val="ru"/>
        </w:rPr>
        <w:t>Введите ответы здесь.</w:t>
      </w:r>
    </w:p>
    <w:p w14:paraId="23011655" w14:textId="6BA0F184" w:rsidR="00AA3FC0" w:rsidRPr="00045B64" w:rsidRDefault="000B2043" w:rsidP="00222ED6">
      <w:pPr>
        <w:pStyle w:val="SubStepAlpha"/>
        <w:rPr>
          <w:lang w:val="ru-RU"/>
        </w:rPr>
      </w:pPr>
      <w:bookmarkStart w:id="12" w:name="_Hlk62819734"/>
      <w:r>
        <w:rPr>
          <w:lang w:val="ru"/>
        </w:rPr>
        <w:t>Настройте те же административные роли на маршрутизаторе R3.</w:t>
      </w:r>
    </w:p>
    <w:bookmarkEnd w:id="12"/>
    <w:p w14:paraId="1314C28B" w14:textId="5C256E30" w:rsidR="004353EB" w:rsidRPr="00045B64" w:rsidRDefault="004353EB" w:rsidP="00514DD9">
      <w:pPr>
        <w:pStyle w:val="3"/>
        <w:rPr>
          <w:lang w:val="ru-RU"/>
        </w:rPr>
      </w:pPr>
      <w:r w:rsidRPr="001019EE">
        <w:rPr>
          <w:lang w:val="ru"/>
        </w:rPr>
        <w:t>Сохраните конфигурацию на маршрутизаторах R1 и R3.</w:t>
      </w:r>
    </w:p>
    <w:p w14:paraId="1E781A7A" w14:textId="1BCEF7FA" w:rsidR="002A27E9" w:rsidRPr="00045B64" w:rsidRDefault="004353EB" w:rsidP="002F28A8">
      <w:pPr>
        <w:pStyle w:val="BodyTextL25"/>
        <w:spacing w:after="0"/>
        <w:rPr>
          <w:lang w:val="ru-RU"/>
        </w:rPr>
      </w:pPr>
      <w:r w:rsidRPr="001F7151">
        <w:rPr>
          <w:lang w:val="ru"/>
        </w:rPr>
        <w:t>Сохраните текущую конфигурацию в конфигурации запуска из привилегированного приглашения EXEC.</w:t>
      </w:r>
    </w:p>
    <w:p w14:paraId="5900EAF0" w14:textId="77777777" w:rsidR="00222ED6" w:rsidRPr="00045B64" w:rsidRDefault="00222ED6" w:rsidP="00222ED6">
      <w:pPr>
        <w:pStyle w:val="ConfigWindow"/>
        <w:rPr>
          <w:lang w:val="ru-RU"/>
        </w:rPr>
      </w:pPr>
      <w:r>
        <w:rPr>
          <w:lang w:val="ru"/>
        </w:rPr>
        <w:t>Закрыть окно конфигурации</w:t>
      </w:r>
    </w:p>
    <w:p w14:paraId="146E398F" w14:textId="77777777" w:rsidR="00514DD9" w:rsidRPr="00045B64" w:rsidRDefault="00514DD9" w:rsidP="00514DD9">
      <w:pPr>
        <w:pStyle w:val="1"/>
        <w:numPr>
          <w:ilvl w:val="0"/>
          <w:numId w:val="0"/>
        </w:numPr>
        <w:ind w:left="360" w:hanging="360"/>
        <w:rPr>
          <w:lang w:val="ru-RU"/>
        </w:rPr>
      </w:pPr>
      <w:r w:rsidRPr="000242D6">
        <w:rPr>
          <w:lang w:val="ru"/>
        </w:rPr>
        <w:lastRenderedPageBreak/>
        <w:t>Сводная таблица интерфейса маршрутизатора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иведен интерфейс маршрутизатора для каждой модели маршрутизатора для интерфейсов Ethernet 1 и 2, а также последовательных интерфейсов 1 и 2."/>
      </w:tblPr>
      <w:tblGrid>
        <w:gridCol w:w="1898"/>
        <w:gridCol w:w="1978"/>
        <w:gridCol w:w="1978"/>
        <w:gridCol w:w="2203"/>
        <w:gridCol w:w="2203"/>
      </w:tblGrid>
      <w:tr w:rsidR="00514DD9" w14:paraId="29A2E3C5" w14:textId="77777777" w:rsidTr="00DD0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63A2DA8B" w14:textId="77777777" w:rsidR="00514DD9" w:rsidRPr="00763D8B" w:rsidRDefault="00514DD9" w:rsidP="00DD0ECF">
            <w:pPr>
              <w:pStyle w:val="TableHeading"/>
            </w:pPr>
            <w:r w:rsidRPr="00763D8B">
              <w:rPr>
                <w:lang w:val="ru"/>
              </w:rPr>
              <w:t>Модель маршрутизатора</w:t>
            </w:r>
          </w:p>
        </w:tc>
        <w:tc>
          <w:tcPr>
            <w:tcW w:w="2250" w:type="dxa"/>
          </w:tcPr>
          <w:p w14:paraId="79A6FE27" w14:textId="77777777" w:rsidR="00514DD9" w:rsidRPr="00763D8B" w:rsidRDefault="00514DD9" w:rsidP="00DD0ECF">
            <w:pPr>
              <w:pStyle w:val="TableHeading"/>
            </w:pPr>
            <w:r w:rsidRPr="00763D8B">
              <w:rPr>
                <w:lang w:val="ru"/>
              </w:rPr>
              <w:t>Интерфейс Ethernet #1</w:t>
            </w:r>
          </w:p>
        </w:tc>
        <w:tc>
          <w:tcPr>
            <w:tcW w:w="2250" w:type="dxa"/>
          </w:tcPr>
          <w:p w14:paraId="16712172" w14:textId="77777777" w:rsidR="00514DD9" w:rsidRPr="00763D8B" w:rsidRDefault="00514DD9" w:rsidP="00DD0ECF">
            <w:pPr>
              <w:pStyle w:val="TableHeading"/>
            </w:pPr>
            <w:r w:rsidRPr="00763D8B">
              <w:rPr>
                <w:lang w:val="ru"/>
              </w:rPr>
              <w:t>Интерфейс Ethernet #2</w:t>
            </w:r>
          </w:p>
        </w:tc>
        <w:tc>
          <w:tcPr>
            <w:tcW w:w="2070" w:type="dxa"/>
          </w:tcPr>
          <w:p w14:paraId="0D1CCEE2" w14:textId="77777777" w:rsidR="00514DD9" w:rsidRPr="00763D8B" w:rsidRDefault="00514DD9" w:rsidP="00DD0ECF">
            <w:pPr>
              <w:pStyle w:val="TableHeading"/>
            </w:pPr>
            <w:r w:rsidRPr="00763D8B">
              <w:rPr>
                <w:lang w:val="ru"/>
              </w:rPr>
              <w:t>Последовательный интерфейс #1</w:t>
            </w:r>
          </w:p>
        </w:tc>
        <w:tc>
          <w:tcPr>
            <w:tcW w:w="2160" w:type="dxa"/>
          </w:tcPr>
          <w:p w14:paraId="25397DFC" w14:textId="77777777" w:rsidR="00514DD9" w:rsidRPr="00763D8B" w:rsidRDefault="00514DD9" w:rsidP="00DD0ECF">
            <w:pPr>
              <w:pStyle w:val="TableHeading"/>
            </w:pPr>
            <w:r w:rsidRPr="00763D8B">
              <w:rPr>
                <w:lang w:val="ru"/>
              </w:rPr>
              <w:t>Последовательный интерфейс #2</w:t>
            </w:r>
          </w:p>
        </w:tc>
      </w:tr>
      <w:tr w:rsidR="00514DD9" w14:paraId="47EE306D" w14:textId="77777777" w:rsidTr="00DD0ECF">
        <w:tc>
          <w:tcPr>
            <w:tcW w:w="1530" w:type="dxa"/>
          </w:tcPr>
          <w:p w14:paraId="6908D162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1900</w:t>
            </w:r>
          </w:p>
        </w:tc>
        <w:tc>
          <w:tcPr>
            <w:tcW w:w="2250" w:type="dxa"/>
          </w:tcPr>
          <w:p w14:paraId="12558E1F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Гигабитный Ethernet 0/0 (G0/0)</w:t>
            </w:r>
          </w:p>
        </w:tc>
        <w:tc>
          <w:tcPr>
            <w:tcW w:w="2250" w:type="dxa"/>
          </w:tcPr>
          <w:p w14:paraId="7739F5DA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Гигабитный Ethernet 0/1 (G0/1)</w:t>
            </w:r>
          </w:p>
        </w:tc>
        <w:tc>
          <w:tcPr>
            <w:tcW w:w="2070" w:type="dxa"/>
          </w:tcPr>
          <w:p w14:paraId="0599AE0D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Последовательный 0/0/0 (S0/0/0)</w:t>
            </w:r>
          </w:p>
        </w:tc>
        <w:tc>
          <w:tcPr>
            <w:tcW w:w="2160" w:type="dxa"/>
          </w:tcPr>
          <w:p w14:paraId="73B6D3F4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Последовательный 0/0/1 (S0/0/1)</w:t>
            </w:r>
          </w:p>
        </w:tc>
      </w:tr>
      <w:tr w:rsidR="00514DD9" w14:paraId="37EE16F1" w14:textId="77777777" w:rsidTr="00DD0ECF">
        <w:tc>
          <w:tcPr>
            <w:tcW w:w="1530" w:type="dxa"/>
          </w:tcPr>
          <w:p w14:paraId="17C497F2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2900</w:t>
            </w:r>
          </w:p>
        </w:tc>
        <w:tc>
          <w:tcPr>
            <w:tcW w:w="2250" w:type="dxa"/>
          </w:tcPr>
          <w:p w14:paraId="6C05EA4A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Гигабитный Ethernet 0/0 (G0/0)</w:t>
            </w:r>
          </w:p>
        </w:tc>
        <w:tc>
          <w:tcPr>
            <w:tcW w:w="2250" w:type="dxa"/>
          </w:tcPr>
          <w:p w14:paraId="39FA0EBF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Гигабитный Ethernet 0/1 (G0/1)</w:t>
            </w:r>
          </w:p>
        </w:tc>
        <w:tc>
          <w:tcPr>
            <w:tcW w:w="2070" w:type="dxa"/>
          </w:tcPr>
          <w:p w14:paraId="49148496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Последовательный 0/0/0 (S0/0/0)</w:t>
            </w:r>
          </w:p>
        </w:tc>
        <w:tc>
          <w:tcPr>
            <w:tcW w:w="2160" w:type="dxa"/>
          </w:tcPr>
          <w:p w14:paraId="332F481C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Последовательный 0/0/1 (S0/0/1)</w:t>
            </w:r>
          </w:p>
        </w:tc>
      </w:tr>
      <w:tr w:rsidR="00514DD9" w14:paraId="0A74509D" w14:textId="77777777" w:rsidTr="00DD0ECF">
        <w:tc>
          <w:tcPr>
            <w:tcW w:w="1530" w:type="dxa"/>
          </w:tcPr>
          <w:p w14:paraId="43F2DAF1" w14:textId="77777777" w:rsidR="00514DD9" w:rsidRPr="009453F7" w:rsidRDefault="00514DD9" w:rsidP="00DD0ECF">
            <w:pPr>
              <w:pStyle w:val="TableText"/>
            </w:pPr>
            <w:r>
              <w:rPr>
                <w:lang w:val="ru"/>
              </w:rPr>
              <w:t>4221</w:t>
            </w:r>
          </w:p>
        </w:tc>
        <w:tc>
          <w:tcPr>
            <w:tcW w:w="2250" w:type="dxa"/>
          </w:tcPr>
          <w:p w14:paraId="56C61CA7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Гигабитный Ethernet 0/0/0 (G0/0/0)</w:t>
            </w:r>
          </w:p>
        </w:tc>
        <w:tc>
          <w:tcPr>
            <w:tcW w:w="2250" w:type="dxa"/>
          </w:tcPr>
          <w:p w14:paraId="094608FD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Гигабитный Ethernet 0/0/1 (G0/0/1)</w:t>
            </w:r>
          </w:p>
        </w:tc>
        <w:tc>
          <w:tcPr>
            <w:tcW w:w="2070" w:type="dxa"/>
          </w:tcPr>
          <w:p w14:paraId="5ED38EFA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Последовательный 0/1/0 (S0/1/0)</w:t>
            </w:r>
          </w:p>
        </w:tc>
        <w:tc>
          <w:tcPr>
            <w:tcW w:w="2160" w:type="dxa"/>
          </w:tcPr>
          <w:p w14:paraId="7520E814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Последовательный 0/1/1 (S0/1/1)</w:t>
            </w:r>
          </w:p>
        </w:tc>
      </w:tr>
      <w:tr w:rsidR="00514DD9" w14:paraId="5CE71874" w14:textId="77777777" w:rsidTr="00DD0ECF">
        <w:tc>
          <w:tcPr>
            <w:tcW w:w="1530" w:type="dxa"/>
          </w:tcPr>
          <w:p w14:paraId="2B454890" w14:textId="77777777" w:rsidR="00514DD9" w:rsidRDefault="00514DD9" w:rsidP="00DD0ECF">
            <w:pPr>
              <w:pStyle w:val="TableText"/>
            </w:pPr>
            <w:r>
              <w:rPr>
                <w:lang w:val="ru"/>
              </w:rPr>
              <w:t>4300</w:t>
            </w:r>
          </w:p>
        </w:tc>
        <w:tc>
          <w:tcPr>
            <w:tcW w:w="2250" w:type="dxa"/>
          </w:tcPr>
          <w:p w14:paraId="1BFD98A0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Гигабитный Ethernet 0/0/0 (G0/0/0)</w:t>
            </w:r>
          </w:p>
        </w:tc>
        <w:tc>
          <w:tcPr>
            <w:tcW w:w="2250" w:type="dxa"/>
          </w:tcPr>
          <w:p w14:paraId="6AD50392" w14:textId="77777777" w:rsidR="00514DD9" w:rsidRPr="009453F7" w:rsidRDefault="00514DD9" w:rsidP="00DD0ECF">
            <w:pPr>
              <w:pStyle w:val="TableText"/>
            </w:pPr>
            <w:r w:rsidRPr="009453F7">
              <w:rPr>
                <w:lang w:val="ru"/>
              </w:rPr>
              <w:t>Гигабитный Ethernet 0/0/1 (G0/0/1)</w:t>
            </w:r>
          </w:p>
        </w:tc>
        <w:tc>
          <w:tcPr>
            <w:tcW w:w="2070" w:type="dxa"/>
          </w:tcPr>
          <w:p w14:paraId="08F6E2E4" w14:textId="77777777" w:rsidR="00514DD9" w:rsidRDefault="00514DD9" w:rsidP="00DD0ECF">
            <w:pPr>
              <w:pStyle w:val="TableText"/>
            </w:pPr>
            <w:r w:rsidRPr="009453F7">
              <w:rPr>
                <w:lang w:val="ru"/>
              </w:rPr>
              <w:t>Последовательный 0/1/0 (S0/1/0)</w:t>
            </w:r>
          </w:p>
        </w:tc>
        <w:tc>
          <w:tcPr>
            <w:tcW w:w="2160" w:type="dxa"/>
          </w:tcPr>
          <w:p w14:paraId="026AF935" w14:textId="77777777" w:rsidR="00514DD9" w:rsidRDefault="00514DD9" w:rsidP="00DD0ECF">
            <w:pPr>
              <w:pStyle w:val="TableText"/>
            </w:pPr>
            <w:r w:rsidRPr="009453F7">
              <w:rPr>
                <w:lang w:val="ru"/>
              </w:rPr>
              <w:t>Последовательный 0/1/1 (S0/1/1)</w:t>
            </w:r>
          </w:p>
        </w:tc>
      </w:tr>
    </w:tbl>
    <w:p w14:paraId="28A20ECF" w14:textId="77777777" w:rsidR="00514DD9" w:rsidRDefault="00514DD9" w:rsidP="00514DD9">
      <w:pPr>
        <w:pStyle w:val="ConfigWindow"/>
      </w:pPr>
      <w:r>
        <w:rPr>
          <w:lang w:val="ru"/>
        </w:rPr>
        <w:t>Пустая строка, Нет дополнительной информации</w:t>
      </w:r>
    </w:p>
    <w:p w14:paraId="6C1EDE8F" w14:textId="0742FB0A" w:rsidR="00514DD9" w:rsidRPr="00045B64" w:rsidRDefault="00514DD9" w:rsidP="00514DD9">
      <w:pPr>
        <w:pStyle w:val="afa"/>
        <w:rPr>
          <w:lang w:val="ru-RU"/>
        </w:rPr>
      </w:pPr>
      <w:r w:rsidRPr="00C07FD9">
        <w:rPr>
          <w:b/>
          <w:lang w:val="ru"/>
        </w:rPr>
        <w:t>Примечание</w:t>
      </w:r>
      <w:r w:rsidRPr="00873C6B">
        <w:rPr>
          <w:lang w:val="ru"/>
        </w:rPr>
        <w:t>:</w:t>
      </w:r>
      <w:r w:rsidRPr="00763D8B">
        <w:rPr>
          <w:lang w:val="ru"/>
        </w:rPr>
        <w:t xml:space="preserve"> Чтобы узнать, как настроен маршрутизатор, посмотрите на интерфейсы, чтобы определить тип маршрутизатора и количество интерфейсов маршрутизатора. Невозможно эффективно перечислить все комбинации конфигураций для каждого класса маршрутизаторов. Эта таблица включает идентификаторы возможных комбинаций интерфейсов Ethernet и Serial в устройстве. Таблица не включает в себя какой-либо другой тип интерфейса, даже если конкретный маршрутизатор может содержать его. Примером этого может быть интерфейс ISDN BRI. Строка в скобках — это юридическая аббревиатура, которая может использоваться в командах Cisco IOS для представления интерфейса.</w:t>
      </w:r>
    </w:p>
    <w:p w14:paraId="2FA56C3A" w14:textId="2B1FC8DC" w:rsidR="00007FF4" w:rsidRPr="00007FF4" w:rsidRDefault="00007FF4" w:rsidP="00007FF4">
      <w:pPr>
        <w:pStyle w:val="ConfigWindow"/>
      </w:pPr>
      <w:r>
        <w:rPr>
          <w:lang w:val="ru"/>
        </w:rPr>
        <w:t>конец документа</w:t>
      </w:r>
    </w:p>
    <w:sectPr w:rsidR="00007FF4" w:rsidRPr="00007FF4" w:rsidSect="005639B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B88E3" w14:textId="77777777" w:rsidR="00606F9E" w:rsidRDefault="00606F9E" w:rsidP="0090659A">
      <w:pPr>
        <w:spacing w:after="0" w:line="240" w:lineRule="auto"/>
      </w:pPr>
      <w:r>
        <w:rPr>
          <w:lang w:val="ru"/>
        </w:rPr>
        <w:separator/>
      </w:r>
    </w:p>
    <w:p w14:paraId="13EF3346" w14:textId="77777777" w:rsidR="00606F9E" w:rsidRDefault="00606F9E"/>
    <w:p w14:paraId="5A8ED0DB" w14:textId="77777777" w:rsidR="00606F9E" w:rsidRDefault="00606F9E"/>
    <w:p w14:paraId="33EF45E3" w14:textId="77777777" w:rsidR="00606F9E" w:rsidRDefault="00606F9E"/>
    <w:p w14:paraId="7D58F79E" w14:textId="77777777" w:rsidR="00606F9E" w:rsidRDefault="00606F9E"/>
    <w:p w14:paraId="592066A7" w14:textId="77777777" w:rsidR="00606F9E" w:rsidRDefault="00606F9E"/>
  </w:endnote>
  <w:endnote w:type="continuationSeparator" w:id="0">
    <w:p w14:paraId="17427E81" w14:textId="77777777" w:rsidR="00606F9E" w:rsidRDefault="00606F9E" w:rsidP="0090659A">
      <w:pPr>
        <w:spacing w:after="0" w:line="240" w:lineRule="auto"/>
      </w:pPr>
      <w:r>
        <w:rPr>
          <w:lang w:val="ru"/>
        </w:rPr>
        <w:continuationSeparator/>
      </w:r>
    </w:p>
    <w:p w14:paraId="6CFBDB39" w14:textId="77777777" w:rsidR="00606F9E" w:rsidRDefault="00606F9E"/>
    <w:p w14:paraId="15161B09" w14:textId="77777777" w:rsidR="00606F9E" w:rsidRDefault="00606F9E"/>
    <w:p w14:paraId="0C17EF88" w14:textId="77777777" w:rsidR="00606F9E" w:rsidRDefault="00606F9E"/>
    <w:p w14:paraId="0D4CDDEC" w14:textId="77777777" w:rsidR="00606F9E" w:rsidRDefault="00606F9E"/>
    <w:p w14:paraId="58EA4BF9" w14:textId="77777777" w:rsidR="00606F9E" w:rsidRDefault="00606F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4DFC9" w14:textId="14CF8710" w:rsidR="00DD0ECF" w:rsidRPr="00F01FD5" w:rsidRDefault="00DD0ECF" w:rsidP="00706237">
    <w:pPr>
      <w:pStyle w:val="a5"/>
      <w:rPr>
        <w:szCs w:val="16"/>
      </w:rPr>
    </w:pPr>
    <w:r w:rsidRPr="002A244B">
      <w:rPr>
        <w:lang w:val="ru"/>
      </w:rPr>
      <w:t xml:space="preserve">© </w:t>
    </w:r>
    <w:r>
      <w:rPr>
        <w:lang w:val="ru"/>
      </w:rPr>
      <w:t xml:space="preserve">2015 - </w:t>
    </w:r>
    <w:r>
      <w:rPr>
        <w:lang w:val="ru"/>
      </w:rPr>
      <w:fldChar w:fldCharType="begin"/>
    </w:r>
    <w:r>
      <w:rPr>
        <w:lang w:val="ru"/>
      </w:rPr>
      <w:instrText xml:space="preserve"> DATE  \@ "yyyy"  \* MERGEFORMAT </w:instrText>
    </w:r>
    <w:r>
      <w:rPr>
        <w:lang w:val="ru"/>
      </w:rPr>
      <w:fldChar w:fldCharType="separate"/>
    </w:r>
    <w:r w:rsidR="00045B64">
      <w:rPr>
        <w:noProof/>
        <w:lang w:val="ru"/>
      </w:rPr>
      <w:t>2022</w:t>
    </w:r>
    <w:r>
      <w:rPr>
        <w:noProof/>
        <w:lang w:val="ru"/>
      </w:rPr>
      <w:fldChar w:fldCharType="end"/>
    </w:r>
    <w:r w:rsidRPr="002A244B">
      <w:rPr>
        <w:lang w:val="ru"/>
      </w:rPr>
      <w:t xml:space="preserve"> Сиг </w:t>
    </w:r>
    <w:r>
      <w:rPr>
        <w:lang w:val="ru"/>
      </w:rPr>
      <w:t>и/или его аффилированные лица</w:t>
    </w:r>
    <w:r w:rsidRPr="002A244B">
      <w:rPr>
        <w:lang w:val="ru"/>
      </w:rPr>
      <w:t>. Все ри</w:t>
    </w:r>
    <w:r>
      <w:rPr>
        <w:lang w:val="ru"/>
      </w:rPr>
      <w:t xml:space="preserve">ghts зарезервировано. </w:t>
    </w:r>
    <w:r w:rsidRPr="002A244B">
      <w:rPr>
        <w:lang w:val="ru"/>
      </w:rPr>
      <w:t>Cisco Public.</w:t>
    </w:r>
    <w:r>
      <w:rPr>
        <w:szCs w:val="16"/>
        <w:lang w:val="ru"/>
      </w:rPr>
      <w:tab/>
    </w:r>
    <w:r w:rsidRPr="0090659A">
      <w:rPr>
        <w:szCs w:val="16"/>
        <w:lang w:val="ru"/>
      </w:rPr>
      <w:t xml:space="preserve">Страница </w:t>
    </w:r>
    <w:r w:rsidRPr="0090659A">
      <w:rPr>
        <w:b/>
        <w:szCs w:val="16"/>
        <w:lang w:val="ru"/>
      </w:rPr>
      <w:fldChar w:fldCharType="begin"/>
    </w:r>
    <w:r w:rsidRPr="0090659A">
      <w:rPr>
        <w:b/>
        <w:szCs w:val="16"/>
        <w:lang w:val="ru"/>
      </w:rPr>
      <w:instrText xml:space="preserve"> PAGE </w:instrText>
    </w:r>
    <w:r w:rsidRPr="0090659A">
      <w:rPr>
        <w:b/>
        <w:szCs w:val="16"/>
        <w:lang w:val="ru"/>
      </w:rPr>
      <w:fldChar w:fldCharType="separate"/>
    </w:r>
    <w:r>
      <w:rPr>
        <w:b/>
        <w:noProof/>
        <w:szCs w:val="16"/>
        <w:lang w:val="ru"/>
      </w:rPr>
      <w:t>41</w:t>
    </w:r>
    <w:r w:rsidRPr="0090659A">
      <w:rPr>
        <w:b/>
        <w:szCs w:val="16"/>
        <w:lang w:val="ru"/>
      </w:rPr>
      <w:fldChar w:fldCharType="end"/>
    </w:r>
    <w:r w:rsidRPr="0090659A">
      <w:rPr>
        <w:szCs w:val="16"/>
        <w:lang w:val="ru"/>
      </w:rPr>
      <w:t xml:space="preserve"> из </w:t>
    </w:r>
    <w:r w:rsidRPr="0090659A">
      <w:rPr>
        <w:b/>
        <w:szCs w:val="16"/>
        <w:lang w:val="ru"/>
      </w:rPr>
      <w:fldChar w:fldCharType="begin"/>
    </w:r>
    <w:r w:rsidRPr="0090659A">
      <w:rPr>
        <w:b/>
        <w:szCs w:val="16"/>
        <w:lang w:val="ru"/>
      </w:rPr>
      <w:instrText xml:space="preserve"> NUMPAGES  </w:instrText>
    </w:r>
    <w:r w:rsidRPr="0090659A">
      <w:rPr>
        <w:b/>
        <w:szCs w:val="16"/>
        <w:lang w:val="ru"/>
      </w:rPr>
      <w:fldChar w:fldCharType="separate"/>
    </w:r>
    <w:r>
      <w:rPr>
        <w:b/>
        <w:noProof/>
        <w:szCs w:val="16"/>
        <w:lang w:val="ru"/>
      </w:rPr>
      <w:t>54</w:t>
    </w:r>
    <w:r w:rsidRPr="0090659A">
      <w:rPr>
        <w:b/>
        <w:szCs w:val="16"/>
        <w:lang w:val="ru"/>
      </w:rPr>
      <w:fldChar w:fldCharType="end"/>
    </w:r>
    <w:r>
      <w:rPr>
        <w:b/>
        <w:szCs w:val="16"/>
        <w:lang w:val="ru"/>
      </w:rPr>
      <w:tab/>
    </w:r>
    <w:r w:rsidRPr="0046747B">
      <w:rPr>
        <w:color w:val="00B0F0"/>
        <w:lang w:val="ru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60211" w14:textId="34CF5540" w:rsidR="00DD0ECF" w:rsidRPr="00F80FE6" w:rsidRDefault="00DD0ECF" w:rsidP="00706237">
    <w:pPr>
      <w:pStyle w:val="a5"/>
      <w:rPr>
        <w:szCs w:val="16"/>
      </w:rPr>
    </w:pPr>
    <w:r w:rsidRPr="002A244B">
      <w:rPr>
        <w:lang w:val="ru"/>
      </w:rPr>
      <w:t>©</w:t>
    </w:r>
    <w:r>
      <w:rPr>
        <w:lang w:val="ru"/>
      </w:rPr>
      <w:t xml:space="preserve"> 2015 -</w:t>
    </w:r>
    <w:r w:rsidRPr="002A244B">
      <w:rPr>
        <w:lang w:val="ru"/>
      </w:rPr>
      <w:t xml:space="preserve"> </w:t>
    </w:r>
    <w:r>
      <w:rPr>
        <w:lang w:val="ru"/>
      </w:rPr>
      <w:fldChar w:fldCharType="begin"/>
    </w:r>
    <w:r>
      <w:rPr>
        <w:lang w:val="ru"/>
      </w:rPr>
      <w:instrText xml:space="preserve"> DATE  \@ "yyyy"  \* MERGEFORMAT </w:instrText>
    </w:r>
    <w:r>
      <w:rPr>
        <w:lang w:val="ru"/>
      </w:rPr>
      <w:fldChar w:fldCharType="separate"/>
    </w:r>
    <w:r w:rsidR="00045B64">
      <w:rPr>
        <w:noProof/>
        <w:lang w:val="ru"/>
      </w:rPr>
      <w:t>2022</w:t>
    </w:r>
    <w:r>
      <w:rPr>
        <w:noProof/>
        <w:lang w:val="ru"/>
      </w:rPr>
      <w:fldChar w:fldCharType="end"/>
    </w:r>
    <w:r w:rsidRPr="002A244B">
      <w:rPr>
        <w:lang w:val="ru"/>
      </w:rPr>
      <w:t xml:space="preserve"> Сиг </w:t>
    </w:r>
    <w:r>
      <w:rPr>
        <w:lang w:val="ru"/>
      </w:rPr>
      <w:t>и/или его аффилированные лица</w:t>
    </w:r>
    <w:r w:rsidRPr="002A244B">
      <w:rPr>
        <w:lang w:val="ru"/>
      </w:rPr>
      <w:t>. Все права защищены. Cisco Public.</w:t>
    </w:r>
    <w:r>
      <w:rPr>
        <w:szCs w:val="16"/>
        <w:lang w:val="ru"/>
      </w:rPr>
      <w:tab/>
    </w:r>
    <w:r w:rsidRPr="0090659A">
      <w:rPr>
        <w:szCs w:val="16"/>
        <w:lang w:val="ru"/>
      </w:rPr>
      <w:t xml:space="preserve">Страница </w:t>
    </w:r>
    <w:r w:rsidRPr="0090659A">
      <w:rPr>
        <w:b/>
        <w:szCs w:val="16"/>
        <w:lang w:val="ru"/>
      </w:rPr>
      <w:fldChar w:fldCharType="begin"/>
    </w:r>
    <w:r w:rsidRPr="0090659A">
      <w:rPr>
        <w:b/>
        <w:szCs w:val="16"/>
        <w:lang w:val="ru"/>
      </w:rPr>
      <w:instrText xml:space="preserve"> PAGE </w:instrText>
    </w:r>
    <w:r w:rsidRPr="0090659A">
      <w:rPr>
        <w:b/>
        <w:szCs w:val="16"/>
        <w:lang w:val="ru"/>
      </w:rPr>
      <w:fldChar w:fldCharType="separate"/>
    </w:r>
    <w:r>
      <w:rPr>
        <w:b/>
        <w:noProof/>
        <w:szCs w:val="16"/>
        <w:lang w:val="ru"/>
      </w:rPr>
      <w:t>1</w:t>
    </w:r>
    <w:r w:rsidRPr="0090659A">
      <w:rPr>
        <w:b/>
        <w:szCs w:val="16"/>
        <w:lang w:val="ru"/>
      </w:rPr>
      <w:fldChar w:fldCharType="end"/>
    </w:r>
    <w:r w:rsidRPr="0090659A">
      <w:rPr>
        <w:szCs w:val="16"/>
        <w:lang w:val="ru"/>
      </w:rPr>
      <w:t xml:space="preserve"> из </w:t>
    </w:r>
    <w:r w:rsidRPr="0090659A">
      <w:rPr>
        <w:b/>
        <w:szCs w:val="16"/>
        <w:lang w:val="ru"/>
      </w:rPr>
      <w:fldChar w:fldCharType="begin"/>
    </w:r>
    <w:r w:rsidRPr="0090659A">
      <w:rPr>
        <w:b/>
        <w:szCs w:val="16"/>
        <w:lang w:val="ru"/>
      </w:rPr>
      <w:instrText xml:space="preserve"> NUMPAGES  </w:instrText>
    </w:r>
    <w:r w:rsidRPr="0090659A">
      <w:rPr>
        <w:b/>
        <w:szCs w:val="16"/>
        <w:lang w:val="ru"/>
      </w:rPr>
      <w:fldChar w:fldCharType="separate"/>
    </w:r>
    <w:r>
      <w:rPr>
        <w:b/>
        <w:noProof/>
        <w:szCs w:val="16"/>
        <w:lang w:val="ru"/>
      </w:rPr>
      <w:t>54</w:t>
    </w:r>
    <w:r w:rsidRPr="0090659A">
      <w:rPr>
        <w:b/>
        <w:szCs w:val="16"/>
        <w:lang w:val="ru"/>
      </w:rPr>
      <w:fldChar w:fldCharType="end"/>
    </w:r>
    <w:r>
      <w:rPr>
        <w:b/>
        <w:szCs w:val="16"/>
        <w:lang w:val="ru"/>
      </w:rPr>
      <w:tab/>
    </w:r>
    <w:r w:rsidRPr="0046747B">
      <w:rPr>
        <w:color w:val="00B0F0"/>
        <w:lang w:val="ru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77E1" w14:textId="77777777" w:rsidR="00606F9E" w:rsidRDefault="00606F9E" w:rsidP="0090659A">
      <w:pPr>
        <w:spacing w:after="0" w:line="240" w:lineRule="auto"/>
      </w:pPr>
      <w:r>
        <w:rPr>
          <w:lang w:val="ru"/>
        </w:rPr>
        <w:separator/>
      </w:r>
    </w:p>
    <w:p w14:paraId="14F9DF76" w14:textId="77777777" w:rsidR="00606F9E" w:rsidRDefault="00606F9E"/>
    <w:p w14:paraId="50FE7AD9" w14:textId="77777777" w:rsidR="00606F9E" w:rsidRDefault="00606F9E"/>
    <w:p w14:paraId="4DBBAD86" w14:textId="77777777" w:rsidR="00606F9E" w:rsidRDefault="00606F9E"/>
    <w:p w14:paraId="33FCCD97" w14:textId="77777777" w:rsidR="00606F9E" w:rsidRDefault="00606F9E"/>
    <w:p w14:paraId="0467E084" w14:textId="77777777" w:rsidR="00606F9E" w:rsidRDefault="00606F9E"/>
  </w:footnote>
  <w:footnote w:type="continuationSeparator" w:id="0">
    <w:p w14:paraId="0FC169A0" w14:textId="77777777" w:rsidR="00606F9E" w:rsidRDefault="00606F9E" w:rsidP="0090659A">
      <w:pPr>
        <w:spacing w:after="0" w:line="240" w:lineRule="auto"/>
      </w:pPr>
      <w:r>
        <w:rPr>
          <w:lang w:val="ru"/>
        </w:rPr>
        <w:continuationSeparator/>
      </w:r>
    </w:p>
    <w:p w14:paraId="09FDDA2C" w14:textId="77777777" w:rsidR="00606F9E" w:rsidRDefault="00606F9E"/>
    <w:p w14:paraId="6AA7828E" w14:textId="77777777" w:rsidR="00606F9E" w:rsidRDefault="00606F9E"/>
    <w:p w14:paraId="374860BF" w14:textId="77777777" w:rsidR="00606F9E" w:rsidRDefault="00606F9E"/>
    <w:p w14:paraId="6EB44D16" w14:textId="77777777" w:rsidR="00606F9E" w:rsidRDefault="00606F9E"/>
    <w:p w14:paraId="15FE2CB2" w14:textId="77777777" w:rsidR="00606F9E" w:rsidRDefault="00606F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10A8" w14:textId="77777777" w:rsidR="00DD0ECF" w:rsidRPr="00045B64" w:rsidRDefault="00DD0ECF" w:rsidP="00C52BA6">
    <w:pPr>
      <w:pStyle w:val="PageHead"/>
      <w:rPr>
        <w:lang w:val="ru-RU"/>
      </w:rPr>
    </w:pPr>
    <w:r w:rsidRPr="00476BA9">
      <w:rPr>
        <w:lang w:val="ru"/>
      </w:rPr>
      <w:t xml:space="preserve">Лаборатория </w:t>
    </w:r>
    <w:r>
      <w:rPr>
        <w:lang w:val="ru"/>
      </w:rPr>
      <w:t>-</w:t>
    </w:r>
    <w:r w:rsidRPr="00FD4A68">
      <w:rPr>
        <w:lang w:val="ru"/>
      </w:rPr>
      <w:t xml:space="preserve"> </w:t>
    </w:r>
    <w:r w:rsidRPr="00627EE2">
      <w:rPr>
        <w:lang w:val="ru"/>
      </w:rPr>
      <w:t>Защита маршрутизатора для административного доступа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4D021" w14:textId="77777777" w:rsidR="00DD0ECF" w:rsidRDefault="00DD0ECF">
    <w:r>
      <w:rPr>
        <w:noProof/>
        <w:lang w:val="ru"/>
      </w:rPr>
      <w:drawing>
        <wp:inline distT="0" distB="0" distL="0" distR="0" wp14:anchorId="2B798D1F" wp14:editId="71279E3F">
          <wp:extent cx="2587752" cy="804672"/>
          <wp:effectExtent l="0" t="0" r="3175" b="0"/>
          <wp:docPr id="4" name="Picture 4" descr="Логотип Сетевой академии Cis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0FBD7F30"/>
    <w:multiLevelType w:val="multilevel"/>
    <w:tmpl w:val="C3205DDC"/>
    <w:styleLink w:val="LabList"/>
    <w:lvl w:ilvl="0">
      <w:start w:val="1"/>
      <w:numFmt w:val="none"/>
      <w:pStyle w:val="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C060DE42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197614B"/>
    <w:multiLevelType w:val="multilevel"/>
    <w:tmpl w:val="C060DE42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71328500">
    <w:abstractNumId w:val="6"/>
  </w:num>
  <w:num w:numId="2" w16cid:durableId="51316233">
    <w:abstractNumId w:val="4"/>
  </w:num>
  <w:num w:numId="3" w16cid:durableId="673723407">
    <w:abstractNumId w:val="7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360" w:firstLine="0"/>
        </w:p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79978658">
    <w:abstractNumId w:val="7"/>
  </w:num>
  <w:num w:numId="5" w16cid:durableId="1767774452">
    <w:abstractNumId w:val="1"/>
  </w:num>
  <w:num w:numId="6" w16cid:durableId="508377117">
    <w:abstractNumId w:val="3"/>
  </w:num>
  <w:num w:numId="7" w16cid:durableId="1959986573">
    <w:abstractNumId w:val="0"/>
  </w:num>
  <w:num w:numId="8" w16cid:durableId="1574972496">
    <w:abstractNumId w:val="6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9" w16cid:durableId="1031029218">
    <w:abstractNumId w:val="2"/>
  </w:num>
  <w:num w:numId="10" w16cid:durableId="968243828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360" w:firstLine="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73328538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ko2MzRPNU801jVNS0rRNTFKNtO1TEtO0U02NjI3TrFMNTVMMlbSUQpOLS7OzM8DaTGsBQChJsi2QwAAAA=="/>
  </w:docVars>
  <w:rsids>
    <w:rsidRoot w:val="00BC4DD8"/>
    <w:rsid w:val="0000074A"/>
    <w:rsid w:val="00001BDF"/>
    <w:rsid w:val="00004175"/>
    <w:rsid w:val="00004268"/>
    <w:rsid w:val="000059C9"/>
    <w:rsid w:val="00007FF4"/>
    <w:rsid w:val="000116CE"/>
    <w:rsid w:val="00012C22"/>
    <w:rsid w:val="000160F7"/>
    <w:rsid w:val="00016D5B"/>
    <w:rsid w:val="00016F30"/>
    <w:rsid w:val="0002047C"/>
    <w:rsid w:val="00021372"/>
    <w:rsid w:val="00021B9A"/>
    <w:rsid w:val="000242D6"/>
    <w:rsid w:val="00024EE5"/>
    <w:rsid w:val="00032511"/>
    <w:rsid w:val="0003452C"/>
    <w:rsid w:val="00034FCD"/>
    <w:rsid w:val="00037926"/>
    <w:rsid w:val="00041AF6"/>
    <w:rsid w:val="000424AF"/>
    <w:rsid w:val="000435D4"/>
    <w:rsid w:val="00044E62"/>
    <w:rsid w:val="00045B64"/>
    <w:rsid w:val="00050BA4"/>
    <w:rsid w:val="00051738"/>
    <w:rsid w:val="00052548"/>
    <w:rsid w:val="00060696"/>
    <w:rsid w:val="000608D1"/>
    <w:rsid w:val="000616C0"/>
    <w:rsid w:val="00065F32"/>
    <w:rsid w:val="00067A67"/>
    <w:rsid w:val="00070B6A"/>
    <w:rsid w:val="000744A3"/>
    <w:rsid w:val="000769CF"/>
    <w:rsid w:val="00080E79"/>
    <w:rsid w:val="000815D8"/>
    <w:rsid w:val="000847DC"/>
    <w:rsid w:val="00084C99"/>
    <w:rsid w:val="00085CC6"/>
    <w:rsid w:val="00087187"/>
    <w:rsid w:val="00090C07"/>
    <w:rsid w:val="00091E8D"/>
    <w:rsid w:val="0009378D"/>
    <w:rsid w:val="00096A8D"/>
    <w:rsid w:val="00097163"/>
    <w:rsid w:val="000A22C8"/>
    <w:rsid w:val="000A578D"/>
    <w:rsid w:val="000A764D"/>
    <w:rsid w:val="000B2043"/>
    <w:rsid w:val="000B2344"/>
    <w:rsid w:val="000B43CE"/>
    <w:rsid w:val="000B7DE5"/>
    <w:rsid w:val="000C360E"/>
    <w:rsid w:val="000C5682"/>
    <w:rsid w:val="000D0AD5"/>
    <w:rsid w:val="000D1043"/>
    <w:rsid w:val="000D3847"/>
    <w:rsid w:val="000D53F1"/>
    <w:rsid w:val="000D55B4"/>
    <w:rsid w:val="000E09FD"/>
    <w:rsid w:val="000E365D"/>
    <w:rsid w:val="000E4A83"/>
    <w:rsid w:val="000E593B"/>
    <w:rsid w:val="000E65F0"/>
    <w:rsid w:val="000E72AA"/>
    <w:rsid w:val="000F072C"/>
    <w:rsid w:val="000F1B10"/>
    <w:rsid w:val="000F4490"/>
    <w:rsid w:val="000F6743"/>
    <w:rsid w:val="000F7327"/>
    <w:rsid w:val="001006C2"/>
    <w:rsid w:val="00101BE8"/>
    <w:rsid w:val="00104948"/>
    <w:rsid w:val="00107B2B"/>
    <w:rsid w:val="00112AC5"/>
    <w:rsid w:val="001133DD"/>
    <w:rsid w:val="00120CBE"/>
    <w:rsid w:val="001261C4"/>
    <w:rsid w:val="001314FB"/>
    <w:rsid w:val="00133307"/>
    <w:rsid w:val="001357AA"/>
    <w:rsid w:val="001366EC"/>
    <w:rsid w:val="0014219C"/>
    <w:rsid w:val="001425ED"/>
    <w:rsid w:val="00142D83"/>
    <w:rsid w:val="00143450"/>
    <w:rsid w:val="00144997"/>
    <w:rsid w:val="0014611F"/>
    <w:rsid w:val="001464A4"/>
    <w:rsid w:val="00154E3A"/>
    <w:rsid w:val="00157902"/>
    <w:rsid w:val="00163164"/>
    <w:rsid w:val="00164806"/>
    <w:rsid w:val="00166253"/>
    <w:rsid w:val="001704B7"/>
    <w:rsid w:val="001710C0"/>
    <w:rsid w:val="00171D43"/>
    <w:rsid w:val="00172AFB"/>
    <w:rsid w:val="00176689"/>
    <w:rsid w:val="001772B8"/>
    <w:rsid w:val="00180FBF"/>
    <w:rsid w:val="001820A3"/>
    <w:rsid w:val="00182CF4"/>
    <w:rsid w:val="001845D2"/>
    <w:rsid w:val="00186CE1"/>
    <w:rsid w:val="00187906"/>
    <w:rsid w:val="00190AB2"/>
    <w:rsid w:val="001918DC"/>
    <w:rsid w:val="00191F00"/>
    <w:rsid w:val="00192F12"/>
    <w:rsid w:val="00193A09"/>
    <w:rsid w:val="00193F14"/>
    <w:rsid w:val="001967B9"/>
    <w:rsid w:val="00197614"/>
    <w:rsid w:val="001A0312"/>
    <w:rsid w:val="001A15DA"/>
    <w:rsid w:val="001A2694"/>
    <w:rsid w:val="001A3CC7"/>
    <w:rsid w:val="001A5893"/>
    <w:rsid w:val="001A69AC"/>
    <w:rsid w:val="001B2431"/>
    <w:rsid w:val="001B67D8"/>
    <w:rsid w:val="001B6F95"/>
    <w:rsid w:val="001C05A1"/>
    <w:rsid w:val="001C1D9E"/>
    <w:rsid w:val="001C7121"/>
    <w:rsid w:val="001C7C3B"/>
    <w:rsid w:val="001C7F9C"/>
    <w:rsid w:val="001D37D3"/>
    <w:rsid w:val="001D5B6F"/>
    <w:rsid w:val="001D610D"/>
    <w:rsid w:val="001D6ACC"/>
    <w:rsid w:val="001E0AB8"/>
    <w:rsid w:val="001E38E0"/>
    <w:rsid w:val="001E4E72"/>
    <w:rsid w:val="001E62B3"/>
    <w:rsid w:val="001E6471"/>
    <w:rsid w:val="001F0171"/>
    <w:rsid w:val="001F0271"/>
    <w:rsid w:val="001F0D77"/>
    <w:rsid w:val="001F60E9"/>
    <w:rsid w:val="001F7DD8"/>
    <w:rsid w:val="00201928"/>
    <w:rsid w:val="002027EE"/>
    <w:rsid w:val="00203D0B"/>
    <w:rsid w:val="00203E26"/>
    <w:rsid w:val="0020449C"/>
    <w:rsid w:val="00207AFD"/>
    <w:rsid w:val="002113B8"/>
    <w:rsid w:val="00215665"/>
    <w:rsid w:val="002163BB"/>
    <w:rsid w:val="002177F6"/>
    <w:rsid w:val="0021792C"/>
    <w:rsid w:val="0022025C"/>
    <w:rsid w:val="00221650"/>
    <w:rsid w:val="00222ED6"/>
    <w:rsid w:val="00223552"/>
    <w:rsid w:val="002240AB"/>
    <w:rsid w:val="002242A0"/>
    <w:rsid w:val="00225E37"/>
    <w:rsid w:val="0022736C"/>
    <w:rsid w:val="00233B28"/>
    <w:rsid w:val="00236A7F"/>
    <w:rsid w:val="00237F85"/>
    <w:rsid w:val="00240615"/>
    <w:rsid w:val="00242E3A"/>
    <w:rsid w:val="00243D6B"/>
    <w:rsid w:val="00243F6A"/>
    <w:rsid w:val="002448D9"/>
    <w:rsid w:val="002506CF"/>
    <w:rsid w:val="0025107F"/>
    <w:rsid w:val="0025225B"/>
    <w:rsid w:val="00260296"/>
    <w:rsid w:val="00260891"/>
    <w:rsid w:val="00260CD4"/>
    <w:rsid w:val="002639D8"/>
    <w:rsid w:val="00265F77"/>
    <w:rsid w:val="00266C83"/>
    <w:rsid w:val="00272C59"/>
    <w:rsid w:val="00274279"/>
    <w:rsid w:val="00274D00"/>
    <w:rsid w:val="002768DC"/>
    <w:rsid w:val="00280E1A"/>
    <w:rsid w:val="00280F63"/>
    <w:rsid w:val="00294C8F"/>
    <w:rsid w:val="00294F87"/>
    <w:rsid w:val="002979DE"/>
    <w:rsid w:val="002A27E9"/>
    <w:rsid w:val="002A5E1E"/>
    <w:rsid w:val="002A6C56"/>
    <w:rsid w:val="002B0868"/>
    <w:rsid w:val="002B2D65"/>
    <w:rsid w:val="002B57D1"/>
    <w:rsid w:val="002B7326"/>
    <w:rsid w:val="002C090C"/>
    <w:rsid w:val="002C1243"/>
    <w:rsid w:val="002C1815"/>
    <w:rsid w:val="002C4052"/>
    <w:rsid w:val="002C475E"/>
    <w:rsid w:val="002C6AD6"/>
    <w:rsid w:val="002C7642"/>
    <w:rsid w:val="002D0671"/>
    <w:rsid w:val="002D2604"/>
    <w:rsid w:val="002D6C2A"/>
    <w:rsid w:val="002D7A86"/>
    <w:rsid w:val="002F28A8"/>
    <w:rsid w:val="002F45FF"/>
    <w:rsid w:val="002F6D17"/>
    <w:rsid w:val="00302887"/>
    <w:rsid w:val="003056EB"/>
    <w:rsid w:val="003071FF"/>
    <w:rsid w:val="00307ECA"/>
    <w:rsid w:val="00310652"/>
    <w:rsid w:val="00311B6A"/>
    <w:rsid w:val="00312F1B"/>
    <w:rsid w:val="0031371D"/>
    <w:rsid w:val="0031598D"/>
    <w:rsid w:val="0031789F"/>
    <w:rsid w:val="00320677"/>
    <w:rsid w:val="00320788"/>
    <w:rsid w:val="003233A3"/>
    <w:rsid w:val="0033104B"/>
    <w:rsid w:val="00332A89"/>
    <w:rsid w:val="0034455D"/>
    <w:rsid w:val="0034604B"/>
    <w:rsid w:val="00346D17"/>
    <w:rsid w:val="00347972"/>
    <w:rsid w:val="0035042C"/>
    <w:rsid w:val="0035469B"/>
    <w:rsid w:val="003559CC"/>
    <w:rsid w:val="003562AE"/>
    <w:rsid w:val="003569D7"/>
    <w:rsid w:val="003608AC"/>
    <w:rsid w:val="00362098"/>
    <w:rsid w:val="00363551"/>
    <w:rsid w:val="0036465A"/>
    <w:rsid w:val="00366A48"/>
    <w:rsid w:val="0037205B"/>
    <w:rsid w:val="00374F15"/>
    <w:rsid w:val="00384249"/>
    <w:rsid w:val="00392C65"/>
    <w:rsid w:val="00392ED5"/>
    <w:rsid w:val="0039396C"/>
    <w:rsid w:val="003968FE"/>
    <w:rsid w:val="003A0E2E"/>
    <w:rsid w:val="003A19DC"/>
    <w:rsid w:val="003A1B45"/>
    <w:rsid w:val="003A1C06"/>
    <w:rsid w:val="003A220C"/>
    <w:rsid w:val="003A2EB9"/>
    <w:rsid w:val="003B46FC"/>
    <w:rsid w:val="003B5767"/>
    <w:rsid w:val="003B7605"/>
    <w:rsid w:val="003B774E"/>
    <w:rsid w:val="003C08AA"/>
    <w:rsid w:val="003C2A7B"/>
    <w:rsid w:val="003C6BCA"/>
    <w:rsid w:val="003C7902"/>
    <w:rsid w:val="003D0BFF"/>
    <w:rsid w:val="003D1685"/>
    <w:rsid w:val="003D6EF1"/>
    <w:rsid w:val="003E5BE5"/>
    <w:rsid w:val="003F18D1"/>
    <w:rsid w:val="003F4881"/>
    <w:rsid w:val="003F4F0E"/>
    <w:rsid w:val="003F6476"/>
    <w:rsid w:val="003F6E06"/>
    <w:rsid w:val="00403C7A"/>
    <w:rsid w:val="004047D2"/>
    <w:rsid w:val="004057A6"/>
    <w:rsid w:val="00406554"/>
    <w:rsid w:val="00410497"/>
    <w:rsid w:val="004112A4"/>
    <w:rsid w:val="004131B0"/>
    <w:rsid w:val="00416083"/>
    <w:rsid w:val="004161D0"/>
    <w:rsid w:val="00416B9F"/>
    <w:rsid w:val="00416C42"/>
    <w:rsid w:val="00421456"/>
    <w:rsid w:val="00422476"/>
    <w:rsid w:val="0042385C"/>
    <w:rsid w:val="00424571"/>
    <w:rsid w:val="00431654"/>
    <w:rsid w:val="0043432B"/>
    <w:rsid w:val="00434926"/>
    <w:rsid w:val="004353EB"/>
    <w:rsid w:val="00443ACE"/>
    <w:rsid w:val="00444217"/>
    <w:rsid w:val="00446FDD"/>
    <w:rsid w:val="004478F4"/>
    <w:rsid w:val="00450F7A"/>
    <w:rsid w:val="00452C6D"/>
    <w:rsid w:val="00455E0B"/>
    <w:rsid w:val="0045744A"/>
    <w:rsid w:val="00460AFB"/>
    <w:rsid w:val="00461AA5"/>
    <w:rsid w:val="00462B9F"/>
    <w:rsid w:val="004659EE"/>
    <w:rsid w:val="0047606F"/>
    <w:rsid w:val="00476BA9"/>
    <w:rsid w:val="004822E5"/>
    <w:rsid w:val="00485A35"/>
    <w:rsid w:val="004908B2"/>
    <w:rsid w:val="00490CB8"/>
    <w:rsid w:val="004936C2"/>
    <w:rsid w:val="0049379C"/>
    <w:rsid w:val="004A1CA0"/>
    <w:rsid w:val="004A22E9"/>
    <w:rsid w:val="004A4ACD"/>
    <w:rsid w:val="004A5BC5"/>
    <w:rsid w:val="004B023D"/>
    <w:rsid w:val="004B10C1"/>
    <w:rsid w:val="004B162B"/>
    <w:rsid w:val="004B65E7"/>
    <w:rsid w:val="004C0909"/>
    <w:rsid w:val="004C1D22"/>
    <w:rsid w:val="004C3F97"/>
    <w:rsid w:val="004D01F2"/>
    <w:rsid w:val="004D246B"/>
    <w:rsid w:val="004D3339"/>
    <w:rsid w:val="004D353F"/>
    <w:rsid w:val="004D36D7"/>
    <w:rsid w:val="004D57F6"/>
    <w:rsid w:val="004D682B"/>
    <w:rsid w:val="004E1A0F"/>
    <w:rsid w:val="004E2993"/>
    <w:rsid w:val="004E29DE"/>
    <w:rsid w:val="004E38AC"/>
    <w:rsid w:val="004E6133"/>
    <w:rsid w:val="004E6152"/>
    <w:rsid w:val="004F0465"/>
    <w:rsid w:val="004F305D"/>
    <w:rsid w:val="004F344A"/>
    <w:rsid w:val="0050233A"/>
    <w:rsid w:val="00504ED4"/>
    <w:rsid w:val="00506909"/>
    <w:rsid w:val="00510051"/>
    <w:rsid w:val="00510639"/>
    <w:rsid w:val="00511E9E"/>
    <w:rsid w:val="005136BE"/>
    <w:rsid w:val="005142B7"/>
    <w:rsid w:val="00514DD9"/>
    <w:rsid w:val="00516142"/>
    <w:rsid w:val="005163D6"/>
    <w:rsid w:val="0051788E"/>
    <w:rsid w:val="00520027"/>
    <w:rsid w:val="0052093C"/>
    <w:rsid w:val="00521B31"/>
    <w:rsid w:val="00522469"/>
    <w:rsid w:val="0052400A"/>
    <w:rsid w:val="00533101"/>
    <w:rsid w:val="00536F43"/>
    <w:rsid w:val="00542A2D"/>
    <w:rsid w:val="0054753C"/>
    <w:rsid w:val="005510BA"/>
    <w:rsid w:val="00551E36"/>
    <w:rsid w:val="00553AC9"/>
    <w:rsid w:val="00554B4E"/>
    <w:rsid w:val="00555501"/>
    <w:rsid w:val="00556C02"/>
    <w:rsid w:val="00561BB2"/>
    <w:rsid w:val="005624F0"/>
    <w:rsid w:val="00563249"/>
    <w:rsid w:val="005639B0"/>
    <w:rsid w:val="005648AC"/>
    <w:rsid w:val="00570A65"/>
    <w:rsid w:val="00570AE6"/>
    <w:rsid w:val="0057181A"/>
    <w:rsid w:val="00575211"/>
    <w:rsid w:val="00575ED2"/>
    <w:rsid w:val="005762B1"/>
    <w:rsid w:val="00580456"/>
    <w:rsid w:val="00580E73"/>
    <w:rsid w:val="00586479"/>
    <w:rsid w:val="00587B19"/>
    <w:rsid w:val="00593386"/>
    <w:rsid w:val="00595F2B"/>
    <w:rsid w:val="00596998"/>
    <w:rsid w:val="00597D32"/>
    <w:rsid w:val="005A43BF"/>
    <w:rsid w:val="005A6E30"/>
    <w:rsid w:val="005A6E62"/>
    <w:rsid w:val="005B19FC"/>
    <w:rsid w:val="005C053D"/>
    <w:rsid w:val="005C4F68"/>
    <w:rsid w:val="005C698C"/>
    <w:rsid w:val="005D1B38"/>
    <w:rsid w:val="005D1FB9"/>
    <w:rsid w:val="005D247D"/>
    <w:rsid w:val="005D2B29"/>
    <w:rsid w:val="005D2ED0"/>
    <w:rsid w:val="005D354A"/>
    <w:rsid w:val="005D3D21"/>
    <w:rsid w:val="005D431D"/>
    <w:rsid w:val="005D53A9"/>
    <w:rsid w:val="005D5855"/>
    <w:rsid w:val="005E0AEF"/>
    <w:rsid w:val="005E2E48"/>
    <w:rsid w:val="005E31DA"/>
    <w:rsid w:val="005E3235"/>
    <w:rsid w:val="005E4176"/>
    <w:rsid w:val="005E65B5"/>
    <w:rsid w:val="005E67F0"/>
    <w:rsid w:val="005F1DB3"/>
    <w:rsid w:val="005F3AE9"/>
    <w:rsid w:val="005F43C0"/>
    <w:rsid w:val="005F4F8A"/>
    <w:rsid w:val="005F7AC6"/>
    <w:rsid w:val="006007BB"/>
    <w:rsid w:val="00601DC0"/>
    <w:rsid w:val="00601F02"/>
    <w:rsid w:val="006034CB"/>
    <w:rsid w:val="00604EA4"/>
    <w:rsid w:val="00606F9E"/>
    <w:rsid w:val="006131CE"/>
    <w:rsid w:val="0061336B"/>
    <w:rsid w:val="00617930"/>
    <w:rsid w:val="00617D6E"/>
    <w:rsid w:val="0062179F"/>
    <w:rsid w:val="00622D61"/>
    <w:rsid w:val="00624198"/>
    <w:rsid w:val="00626B75"/>
    <w:rsid w:val="00631E20"/>
    <w:rsid w:val="00636C28"/>
    <w:rsid w:val="00636EF4"/>
    <w:rsid w:val="006428E5"/>
    <w:rsid w:val="00644958"/>
    <w:rsid w:val="0064570E"/>
    <w:rsid w:val="0065288A"/>
    <w:rsid w:val="00662934"/>
    <w:rsid w:val="00672919"/>
    <w:rsid w:val="00686587"/>
    <w:rsid w:val="006904CF"/>
    <w:rsid w:val="00695EE2"/>
    <w:rsid w:val="0069660B"/>
    <w:rsid w:val="006A1B33"/>
    <w:rsid w:val="006A28D1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46D2"/>
    <w:rsid w:val="006C57F2"/>
    <w:rsid w:val="006C5949"/>
    <w:rsid w:val="006C6832"/>
    <w:rsid w:val="006D1370"/>
    <w:rsid w:val="006D2C28"/>
    <w:rsid w:val="006D3FC1"/>
    <w:rsid w:val="006D472C"/>
    <w:rsid w:val="006E1E97"/>
    <w:rsid w:val="006E372B"/>
    <w:rsid w:val="006E6581"/>
    <w:rsid w:val="006E71DF"/>
    <w:rsid w:val="006F1CC4"/>
    <w:rsid w:val="006F2A86"/>
    <w:rsid w:val="006F2F94"/>
    <w:rsid w:val="006F3163"/>
    <w:rsid w:val="006F3244"/>
    <w:rsid w:val="006F655C"/>
    <w:rsid w:val="006F7421"/>
    <w:rsid w:val="0070080E"/>
    <w:rsid w:val="00705FEC"/>
    <w:rsid w:val="00706237"/>
    <w:rsid w:val="0071147A"/>
    <w:rsid w:val="0071185D"/>
    <w:rsid w:val="007141CC"/>
    <w:rsid w:val="00716332"/>
    <w:rsid w:val="00721E01"/>
    <w:rsid w:val="007222AD"/>
    <w:rsid w:val="007267CF"/>
    <w:rsid w:val="00731B7E"/>
    <w:rsid w:val="00731B85"/>
    <w:rsid w:val="00731F3F"/>
    <w:rsid w:val="0073353A"/>
    <w:rsid w:val="00733BAB"/>
    <w:rsid w:val="00733DAF"/>
    <w:rsid w:val="007436BF"/>
    <w:rsid w:val="00743AE2"/>
    <w:rsid w:val="00743DE9"/>
    <w:rsid w:val="007443E9"/>
    <w:rsid w:val="0074578B"/>
    <w:rsid w:val="00745DCE"/>
    <w:rsid w:val="007525B0"/>
    <w:rsid w:val="00753D89"/>
    <w:rsid w:val="00755C9B"/>
    <w:rsid w:val="00760199"/>
    <w:rsid w:val="00760FE4"/>
    <w:rsid w:val="00763D8B"/>
    <w:rsid w:val="007657F6"/>
    <w:rsid w:val="00765E47"/>
    <w:rsid w:val="0076748E"/>
    <w:rsid w:val="007676FF"/>
    <w:rsid w:val="0077125A"/>
    <w:rsid w:val="00772B67"/>
    <w:rsid w:val="007752D8"/>
    <w:rsid w:val="0078405B"/>
    <w:rsid w:val="007850EB"/>
    <w:rsid w:val="00785C5C"/>
    <w:rsid w:val="00786F58"/>
    <w:rsid w:val="007874CD"/>
    <w:rsid w:val="00787CC1"/>
    <w:rsid w:val="00790642"/>
    <w:rsid w:val="00792F4E"/>
    <w:rsid w:val="0079398D"/>
    <w:rsid w:val="00796C25"/>
    <w:rsid w:val="007A287C"/>
    <w:rsid w:val="007A3308"/>
    <w:rsid w:val="007A3B2A"/>
    <w:rsid w:val="007A5347"/>
    <w:rsid w:val="007A5DA2"/>
    <w:rsid w:val="007B5522"/>
    <w:rsid w:val="007C0EE0"/>
    <w:rsid w:val="007C1B71"/>
    <w:rsid w:val="007C2FBB"/>
    <w:rsid w:val="007C39A8"/>
    <w:rsid w:val="007C7164"/>
    <w:rsid w:val="007D1984"/>
    <w:rsid w:val="007D2AFE"/>
    <w:rsid w:val="007D5B89"/>
    <w:rsid w:val="007E3264"/>
    <w:rsid w:val="007E3FEA"/>
    <w:rsid w:val="007E496E"/>
    <w:rsid w:val="007E649E"/>
    <w:rsid w:val="007F0A0B"/>
    <w:rsid w:val="007F3A60"/>
    <w:rsid w:val="007F3D0B"/>
    <w:rsid w:val="007F6E10"/>
    <w:rsid w:val="007F7C94"/>
    <w:rsid w:val="00802FFA"/>
    <w:rsid w:val="00803CD8"/>
    <w:rsid w:val="008041DB"/>
    <w:rsid w:val="0081002E"/>
    <w:rsid w:val="00810E4B"/>
    <w:rsid w:val="00813FD1"/>
    <w:rsid w:val="00814BAA"/>
    <w:rsid w:val="00822A30"/>
    <w:rsid w:val="00824295"/>
    <w:rsid w:val="00830473"/>
    <w:rsid w:val="008313F3"/>
    <w:rsid w:val="008379A7"/>
    <w:rsid w:val="008405BB"/>
    <w:rsid w:val="00841267"/>
    <w:rsid w:val="00846494"/>
    <w:rsid w:val="00846989"/>
    <w:rsid w:val="00847B20"/>
    <w:rsid w:val="008509D3"/>
    <w:rsid w:val="00852937"/>
    <w:rsid w:val="00853418"/>
    <w:rsid w:val="008534DC"/>
    <w:rsid w:val="0085610D"/>
    <w:rsid w:val="00857A22"/>
    <w:rsid w:val="00857CF6"/>
    <w:rsid w:val="008610ED"/>
    <w:rsid w:val="00861C6A"/>
    <w:rsid w:val="00865199"/>
    <w:rsid w:val="00865ABE"/>
    <w:rsid w:val="00865C6F"/>
    <w:rsid w:val="00866AB9"/>
    <w:rsid w:val="00867EAF"/>
    <w:rsid w:val="00870763"/>
    <w:rsid w:val="008713EA"/>
    <w:rsid w:val="00873C6B"/>
    <w:rsid w:val="0087680B"/>
    <w:rsid w:val="0088222E"/>
    <w:rsid w:val="008837EE"/>
    <w:rsid w:val="0088426A"/>
    <w:rsid w:val="008852BA"/>
    <w:rsid w:val="00890108"/>
    <w:rsid w:val="0089193A"/>
    <w:rsid w:val="00893877"/>
    <w:rsid w:val="00894F67"/>
    <w:rsid w:val="0089532C"/>
    <w:rsid w:val="00896165"/>
    <w:rsid w:val="00896681"/>
    <w:rsid w:val="008A2749"/>
    <w:rsid w:val="008A2F3D"/>
    <w:rsid w:val="008A3A90"/>
    <w:rsid w:val="008A5655"/>
    <w:rsid w:val="008B06D4"/>
    <w:rsid w:val="008B18E7"/>
    <w:rsid w:val="008B4F20"/>
    <w:rsid w:val="008B7FFD"/>
    <w:rsid w:val="008C066B"/>
    <w:rsid w:val="008C2920"/>
    <w:rsid w:val="008C4307"/>
    <w:rsid w:val="008C51EC"/>
    <w:rsid w:val="008C5CA0"/>
    <w:rsid w:val="008D23DF"/>
    <w:rsid w:val="008D4BDE"/>
    <w:rsid w:val="008D5C79"/>
    <w:rsid w:val="008D73BF"/>
    <w:rsid w:val="008D7F09"/>
    <w:rsid w:val="008E5B64"/>
    <w:rsid w:val="008E7DAA"/>
    <w:rsid w:val="008F0094"/>
    <w:rsid w:val="008F1B4F"/>
    <w:rsid w:val="008F340F"/>
    <w:rsid w:val="008F5837"/>
    <w:rsid w:val="00902867"/>
    <w:rsid w:val="00903523"/>
    <w:rsid w:val="00905C3A"/>
    <w:rsid w:val="0090659A"/>
    <w:rsid w:val="00906DD0"/>
    <w:rsid w:val="00911080"/>
    <w:rsid w:val="00912474"/>
    <w:rsid w:val="0091350B"/>
    <w:rsid w:val="00915986"/>
    <w:rsid w:val="00917624"/>
    <w:rsid w:val="00920265"/>
    <w:rsid w:val="00924564"/>
    <w:rsid w:val="00930386"/>
    <w:rsid w:val="009309F5"/>
    <w:rsid w:val="00933237"/>
    <w:rsid w:val="00933F28"/>
    <w:rsid w:val="00934084"/>
    <w:rsid w:val="00943BC7"/>
    <w:rsid w:val="0094511B"/>
    <w:rsid w:val="00946110"/>
    <w:rsid w:val="009476C0"/>
    <w:rsid w:val="0095279C"/>
    <w:rsid w:val="00963E34"/>
    <w:rsid w:val="00964DFA"/>
    <w:rsid w:val="00971C2A"/>
    <w:rsid w:val="009728C4"/>
    <w:rsid w:val="0098155C"/>
    <w:rsid w:val="009828DF"/>
    <w:rsid w:val="009829FF"/>
    <w:rsid w:val="00983B77"/>
    <w:rsid w:val="00992C5E"/>
    <w:rsid w:val="00995761"/>
    <w:rsid w:val="00996053"/>
    <w:rsid w:val="009A0793"/>
    <w:rsid w:val="009A0B2F"/>
    <w:rsid w:val="009A0E93"/>
    <w:rsid w:val="009A151B"/>
    <w:rsid w:val="009A170C"/>
    <w:rsid w:val="009A1CF4"/>
    <w:rsid w:val="009A37D7"/>
    <w:rsid w:val="009A4319"/>
    <w:rsid w:val="009A4C70"/>
    <w:rsid w:val="009A4E17"/>
    <w:rsid w:val="009A6955"/>
    <w:rsid w:val="009A6968"/>
    <w:rsid w:val="009B1759"/>
    <w:rsid w:val="009B341C"/>
    <w:rsid w:val="009B4618"/>
    <w:rsid w:val="009B5747"/>
    <w:rsid w:val="009B6D3D"/>
    <w:rsid w:val="009C1811"/>
    <w:rsid w:val="009C45B5"/>
    <w:rsid w:val="009D03D9"/>
    <w:rsid w:val="009D0650"/>
    <w:rsid w:val="009D1662"/>
    <w:rsid w:val="009D2C27"/>
    <w:rsid w:val="009D3672"/>
    <w:rsid w:val="009D48D4"/>
    <w:rsid w:val="009D4D9F"/>
    <w:rsid w:val="009E0097"/>
    <w:rsid w:val="009E0692"/>
    <w:rsid w:val="009E2309"/>
    <w:rsid w:val="009E42B9"/>
    <w:rsid w:val="009E4E17"/>
    <w:rsid w:val="009F19CA"/>
    <w:rsid w:val="009F24AE"/>
    <w:rsid w:val="009F352A"/>
    <w:rsid w:val="009F4C2E"/>
    <w:rsid w:val="00A002AB"/>
    <w:rsid w:val="00A014A3"/>
    <w:rsid w:val="00A0412D"/>
    <w:rsid w:val="00A049E6"/>
    <w:rsid w:val="00A17108"/>
    <w:rsid w:val="00A173A4"/>
    <w:rsid w:val="00A21211"/>
    <w:rsid w:val="00A34E7F"/>
    <w:rsid w:val="00A41206"/>
    <w:rsid w:val="00A438D0"/>
    <w:rsid w:val="00A4583F"/>
    <w:rsid w:val="00A46F0A"/>
    <w:rsid w:val="00A46F25"/>
    <w:rsid w:val="00A47A8E"/>
    <w:rsid w:val="00A47CC2"/>
    <w:rsid w:val="00A502BA"/>
    <w:rsid w:val="00A5741D"/>
    <w:rsid w:val="00A60146"/>
    <w:rsid w:val="00A60527"/>
    <w:rsid w:val="00A622C4"/>
    <w:rsid w:val="00A6283D"/>
    <w:rsid w:val="00A63342"/>
    <w:rsid w:val="00A63FB4"/>
    <w:rsid w:val="00A64778"/>
    <w:rsid w:val="00A66217"/>
    <w:rsid w:val="00A71A28"/>
    <w:rsid w:val="00A73EBA"/>
    <w:rsid w:val="00A74D4B"/>
    <w:rsid w:val="00A754B4"/>
    <w:rsid w:val="00A76DF5"/>
    <w:rsid w:val="00A80171"/>
    <w:rsid w:val="00A807C1"/>
    <w:rsid w:val="00A83374"/>
    <w:rsid w:val="00A859B1"/>
    <w:rsid w:val="00A91CC7"/>
    <w:rsid w:val="00A96172"/>
    <w:rsid w:val="00A977A2"/>
    <w:rsid w:val="00A97C5F"/>
    <w:rsid w:val="00AA3FC0"/>
    <w:rsid w:val="00AA517E"/>
    <w:rsid w:val="00AA5247"/>
    <w:rsid w:val="00AA5348"/>
    <w:rsid w:val="00AB0D6A"/>
    <w:rsid w:val="00AB1F99"/>
    <w:rsid w:val="00AB43B3"/>
    <w:rsid w:val="00AB49B9"/>
    <w:rsid w:val="00AB604B"/>
    <w:rsid w:val="00AB758A"/>
    <w:rsid w:val="00AC027E"/>
    <w:rsid w:val="00AC1E7E"/>
    <w:rsid w:val="00AC2124"/>
    <w:rsid w:val="00AC507D"/>
    <w:rsid w:val="00AC66E4"/>
    <w:rsid w:val="00AD04F2"/>
    <w:rsid w:val="00AD0563"/>
    <w:rsid w:val="00AD373F"/>
    <w:rsid w:val="00AD4578"/>
    <w:rsid w:val="00AD68E9"/>
    <w:rsid w:val="00AD6E9A"/>
    <w:rsid w:val="00AE0F72"/>
    <w:rsid w:val="00AE42AB"/>
    <w:rsid w:val="00AE56C0"/>
    <w:rsid w:val="00AF3C14"/>
    <w:rsid w:val="00B00914"/>
    <w:rsid w:val="00B00AC3"/>
    <w:rsid w:val="00B02A8E"/>
    <w:rsid w:val="00B052EE"/>
    <w:rsid w:val="00B1081F"/>
    <w:rsid w:val="00B20421"/>
    <w:rsid w:val="00B2496B"/>
    <w:rsid w:val="00B24B6B"/>
    <w:rsid w:val="00B2724D"/>
    <w:rsid w:val="00B27499"/>
    <w:rsid w:val="00B3010D"/>
    <w:rsid w:val="00B3239A"/>
    <w:rsid w:val="00B346AA"/>
    <w:rsid w:val="00B34CB8"/>
    <w:rsid w:val="00B35151"/>
    <w:rsid w:val="00B4298A"/>
    <w:rsid w:val="00B42A56"/>
    <w:rsid w:val="00B433F2"/>
    <w:rsid w:val="00B43FFC"/>
    <w:rsid w:val="00B458E8"/>
    <w:rsid w:val="00B45C19"/>
    <w:rsid w:val="00B47C28"/>
    <w:rsid w:val="00B5397B"/>
    <w:rsid w:val="00B53EE9"/>
    <w:rsid w:val="00B579F5"/>
    <w:rsid w:val="00B57B8F"/>
    <w:rsid w:val="00B6183E"/>
    <w:rsid w:val="00B62573"/>
    <w:rsid w:val="00B62809"/>
    <w:rsid w:val="00B62FB2"/>
    <w:rsid w:val="00B63264"/>
    <w:rsid w:val="00B63453"/>
    <w:rsid w:val="00B74C25"/>
    <w:rsid w:val="00B754D4"/>
    <w:rsid w:val="00B7675A"/>
    <w:rsid w:val="00B76EE8"/>
    <w:rsid w:val="00B81898"/>
    <w:rsid w:val="00B84F66"/>
    <w:rsid w:val="00B8606B"/>
    <w:rsid w:val="00B86413"/>
    <w:rsid w:val="00B86C8A"/>
    <w:rsid w:val="00B878E7"/>
    <w:rsid w:val="00B9165A"/>
    <w:rsid w:val="00B9311E"/>
    <w:rsid w:val="00B934CC"/>
    <w:rsid w:val="00B937C2"/>
    <w:rsid w:val="00B963F9"/>
    <w:rsid w:val="00B97278"/>
    <w:rsid w:val="00B97943"/>
    <w:rsid w:val="00BA0F04"/>
    <w:rsid w:val="00BA1D0B"/>
    <w:rsid w:val="00BA6972"/>
    <w:rsid w:val="00BB0EF4"/>
    <w:rsid w:val="00BB1914"/>
    <w:rsid w:val="00BB1E0D"/>
    <w:rsid w:val="00BB200D"/>
    <w:rsid w:val="00BB4D9B"/>
    <w:rsid w:val="00BB73FF"/>
    <w:rsid w:val="00BB7688"/>
    <w:rsid w:val="00BC19B1"/>
    <w:rsid w:val="00BC4DD8"/>
    <w:rsid w:val="00BC5AB1"/>
    <w:rsid w:val="00BC72B0"/>
    <w:rsid w:val="00BC7CAC"/>
    <w:rsid w:val="00BD36E3"/>
    <w:rsid w:val="00BD6D76"/>
    <w:rsid w:val="00BE56B3"/>
    <w:rsid w:val="00BE676D"/>
    <w:rsid w:val="00BF04E8"/>
    <w:rsid w:val="00BF16BF"/>
    <w:rsid w:val="00BF2ECB"/>
    <w:rsid w:val="00BF4D1F"/>
    <w:rsid w:val="00BF6A55"/>
    <w:rsid w:val="00BF762B"/>
    <w:rsid w:val="00BF7E67"/>
    <w:rsid w:val="00C02A73"/>
    <w:rsid w:val="00C063D2"/>
    <w:rsid w:val="00C07FD9"/>
    <w:rsid w:val="00C10955"/>
    <w:rsid w:val="00C117E2"/>
    <w:rsid w:val="00C11C4D"/>
    <w:rsid w:val="00C123A1"/>
    <w:rsid w:val="00C127A8"/>
    <w:rsid w:val="00C1712C"/>
    <w:rsid w:val="00C22E2B"/>
    <w:rsid w:val="00C23E16"/>
    <w:rsid w:val="00C27E37"/>
    <w:rsid w:val="00C31459"/>
    <w:rsid w:val="00C32713"/>
    <w:rsid w:val="00C33C6A"/>
    <w:rsid w:val="00C351B8"/>
    <w:rsid w:val="00C37911"/>
    <w:rsid w:val="00C410D9"/>
    <w:rsid w:val="00C42433"/>
    <w:rsid w:val="00C44DB7"/>
    <w:rsid w:val="00C4510A"/>
    <w:rsid w:val="00C4626F"/>
    <w:rsid w:val="00C47F2E"/>
    <w:rsid w:val="00C5087B"/>
    <w:rsid w:val="00C515C6"/>
    <w:rsid w:val="00C52BA6"/>
    <w:rsid w:val="00C57A1A"/>
    <w:rsid w:val="00C57C23"/>
    <w:rsid w:val="00C614CD"/>
    <w:rsid w:val="00C6258F"/>
    <w:rsid w:val="00C63DF6"/>
    <w:rsid w:val="00C63E58"/>
    <w:rsid w:val="00C6495E"/>
    <w:rsid w:val="00C66FDA"/>
    <w:rsid w:val="00C670EE"/>
    <w:rsid w:val="00C6723F"/>
    <w:rsid w:val="00C67E3B"/>
    <w:rsid w:val="00C759B4"/>
    <w:rsid w:val="00C800E3"/>
    <w:rsid w:val="00C82C64"/>
    <w:rsid w:val="00C872E4"/>
    <w:rsid w:val="00C877E2"/>
    <w:rsid w:val="00C90311"/>
    <w:rsid w:val="00C91C26"/>
    <w:rsid w:val="00C97004"/>
    <w:rsid w:val="00C97F4F"/>
    <w:rsid w:val="00CA6FB8"/>
    <w:rsid w:val="00CA73D5"/>
    <w:rsid w:val="00CB235F"/>
    <w:rsid w:val="00CB283D"/>
    <w:rsid w:val="00CB6751"/>
    <w:rsid w:val="00CC14B5"/>
    <w:rsid w:val="00CC1C87"/>
    <w:rsid w:val="00CC299F"/>
    <w:rsid w:val="00CC3000"/>
    <w:rsid w:val="00CC4859"/>
    <w:rsid w:val="00CC4A3D"/>
    <w:rsid w:val="00CC5CF8"/>
    <w:rsid w:val="00CC7A35"/>
    <w:rsid w:val="00CD00E2"/>
    <w:rsid w:val="00CD072A"/>
    <w:rsid w:val="00CD1410"/>
    <w:rsid w:val="00CD7F73"/>
    <w:rsid w:val="00CE187B"/>
    <w:rsid w:val="00CE23E4"/>
    <w:rsid w:val="00CE26C5"/>
    <w:rsid w:val="00CE36AF"/>
    <w:rsid w:val="00CE54DD"/>
    <w:rsid w:val="00CF069C"/>
    <w:rsid w:val="00CF0DA5"/>
    <w:rsid w:val="00CF5954"/>
    <w:rsid w:val="00CF5D31"/>
    <w:rsid w:val="00CF5F3B"/>
    <w:rsid w:val="00CF791A"/>
    <w:rsid w:val="00D00D7D"/>
    <w:rsid w:val="00D046BA"/>
    <w:rsid w:val="00D06A86"/>
    <w:rsid w:val="00D111AD"/>
    <w:rsid w:val="00D139C8"/>
    <w:rsid w:val="00D17F81"/>
    <w:rsid w:val="00D21905"/>
    <w:rsid w:val="00D2758C"/>
    <w:rsid w:val="00D275CA"/>
    <w:rsid w:val="00D2789B"/>
    <w:rsid w:val="00D336C0"/>
    <w:rsid w:val="00D345AB"/>
    <w:rsid w:val="00D41566"/>
    <w:rsid w:val="00D458EC"/>
    <w:rsid w:val="00D45F59"/>
    <w:rsid w:val="00D4666A"/>
    <w:rsid w:val="00D501B0"/>
    <w:rsid w:val="00D52582"/>
    <w:rsid w:val="00D55665"/>
    <w:rsid w:val="00D56A0E"/>
    <w:rsid w:val="00D57AD3"/>
    <w:rsid w:val="00D62210"/>
    <w:rsid w:val="00D635FE"/>
    <w:rsid w:val="00D65AE2"/>
    <w:rsid w:val="00D66FD9"/>
    <w:rsid w:val="00D67BB9"/>
    <w:rsid w:val="00D712BE"/>
    <w:rsid w:val="00D71E67"/>
    <w:rsid w:val="00D71FCA"/>
    <w:rsid w:val="00D729DE"/>
    <w:rsid w:val="00D75B6A"/>
    <w:rsid w:val="00D84BDA"/>
    <w:rsid w:val="00D863EC"/>
    <w:rsid w:val="00D876A8"/>
    <w:rsid w:val="00D87D9D"/>
    <w:rsid w:val="00D87EA1"/>
    <w:rsid w:val="00D87F26"/>
    <w:rsid w:val="00D910D6"/>
    <w:rsid w:val="00D929E4"/>
    <w:rsid w:val="00D93063"/>
    <w:rsid w:val="00D933B0"/>
    <w:rsid w:val="00D96643"/>
    <w:rsid w:val="00D9751B"/>
    <w:rsid w:val="00D977E8"/>
    <w:rsid w:val="00D97B16"/>
    <w:rsid w:val="00D97C18"/>
    <w:rsid w:val="00DA3937"/>
    <w:rsid w:val="00DA5FB1"/>
    <w:rsid w:val="00DB1C89"/>
    <w:rsid w:val="00DB2912"/>
    <w:rsid w:val="00DB3763"/>
    <w:rsid w:val="00DB4029"/>
    <w:rsid w:val="00DB5F4D"/>
    <w:rsid w:val="00DB6DA5"/>
    <w:rsid w:val="00DB7831"/>
    <w:rsid w:val="00DC076B"/>
    <w:rsid w:val="00DC186F"/>
    <w:rsid w:val="00DC1D58"/>
    <w:rsid w:val="00DC252F"/>
    <w:rsid w:val="00DC5F08"/>
    <w:rsid w:val="00DC6050"/>
    <w:rsid w:val="00DC640A"/>
    <w:rsid w:val="00DC68A5"/>
    <w:rsid w:val="00DC7A52"/>
    <w:rsid w:val="00DD0ECF"/>
    <w:rsid w:val="00DD19EC"/>
    <w:rsid w:val="00DD1D05"/>
    <w:rsid w:val="00DD43EA"/>
    <w:rsid w:val="00DD4A8E"/>
    <w:rsid w:val="00DD7F2E"/>
    <w:rsid w:val="00DE0000"/>
    <w:rsid w:val="00DE6F44"/>
    <w:rsid w:val="00DF1B58"/>
    <w:rsid w:val="00E037D9"/>
    <w:rsid w:val="00E04927"/>
    <w:rsid w:val="00E069B8"/>
    <w:rsid w:val="00E10CD8"/>
    <w:rsid w:val="00E11A48"/>
    <w:rsid w:val="00E130EB"/>
    <w:rsid w:val="00E13919"/>
    <w:rsid w:val="00E14881"/>
    <w:rsid w:val="00E162CD"/>
    <w:rsid w:val="00E17F9B"/>
    <w:rsid w:val="00E17FA5"/>
    <w:rsid w:val="00E26930"/>
    <w:rsid w:val="00E27257"/>
    <w:rsid w:val="00E27DCF"/>
    <w:rsid w:val="00E40A27"/>
    <w:rsid w:val="00E41298"/>
    <w:rsid w:val="00E449D0"/>
    <w:rsid w:val="00E4506A"/>
    <w:rsid w:val="00E45E08"/>
    <w:rsid w:val="00E47B43"/>
    <w:rsid w:val="00E51BDD"/>
    <w:rsid w:val="00E53F99"/>
    <w:rsid w:val="00E541F7"/>
    <w:rsid w:val="00E56510"/>
    <w:rsid w:val="00E57C1F"/>
    <w:rsid w:val="00E611F7"/>
    <w:rsid w:val="00E62CA7"/>
    <w:rsid w:val="00E62EA8"/>
    <w:rsid w:val="00E669F0"/>
    <w:rsid w:val="00E67A6E"/>
    <w:rsid w:val="00E71B43"/>
    <w:rsid w:val="00E72D2C"/>
    <w:rsid w:val="00E76480"/>
    <w:rsid w:val="00E81612"/>
    <w:rsid w:val="00E82E74"/>
    <w:rsid w:val="00E84905"/>
    <w:rsid w:val="00E87D18"/>
    <w:rsid w:val="00E87D62"/>
    <w:rsid w:val="00E87FFE"/>
    <w:rsid w:val="00E912AB"/>
    <w:rsid w:val="00E92194"/>
    <w:rsid w:val="00E957C3"/>
    <w:rsid w:val="00EA091C"/>
    <w:rsid w:val="00EA0AFF"/>
    <w:rsid w:val="00EA486E"/>
    <w:rsid w:val="00EA4FA3"/>
    <w:rsid w:val="00EB001B"/>
    <w:rsid w:val="00EB27CD"/>
    <w:rsid w:val="00EB3082"/>
    <w:rsid w:val="00EB4139"/>
    <w:rsid w:val="00EB52E5"/>
    <w:rsid w:val="00EB6C33"/>
    <w:rsid w:val="00EC021C"/>
    <w:rsid w:val="00EC06C5"/>
    <w:rsid w:val="00EC1822"/>
    <w:rsid w:val="00EC55C0"/>
    <w:rsid w:val="00ED44D4"/>
    <w:rsid w:val="00ED6019"/>
    <w:rsid w:val="00ED7679"/>
    <w:rsid w:val="00ED7830"/>
    <w:rsid w:val="00EE3909"/>
    <w:rsid w:val="00EF3C9B"/>
    <w:rsid w:val="00EF4205"/>
    <w:rsid w:val="00EF5939"/>
    <w:rsid w:val="00EF69C6"/>
    <w:rsid w:val="00EF78FF"/>
    <w:rsid w:val="00F01714"/>
    <w:rsid w:val="00F01FD5"/>
    <w:rsid w:val="00F0258F"/>
    <w:rsid w:val="00F02D06"/>
    <w:rsid w:val="00F056E5"/>
    <w:rsid w:val="00F06FDD"/>
    <w:rsid w:val="00F07E30"/>
    <w:rsid w:val="00F10819"/>
    <w:rsid w:val="00F13C6A"/>
    <w:rsid w:val="00F14355"/>
    <w:rsid w:val="00F150E5"/>
    <w:rsid w:val="00F1692F"/>
    <w:rsid w:val="00F16CBA"/>
    <w:rsid w:val="00F16F35"/>
    <w:rsid w:val="00F17559"/>
    <w:rsid w:val="00F2229D"/>
    <w:rsid w:val="00F25ABB"/>
    <w:rsid w:val="00F27963"/>
    <w:rsid w:val="00F30103"/>
    <w:rsid w:val="00F30446"/>
    <w:rsid w:val="00F34C43"/>
    <w:rsid w:val="00F410B1"/>
    <w:rsid w:val="00F4135D"/>
    <w:rsid w:val="00F41F1B"/>
    <w:rsid w:val="00F45545"/>
    <w:rsid w:val="00F46BD9"/>
    <w:rsid w:val="00F5214F"/>
    <w:rsid w:val="00F5478D"/>
    <w:rsid w:val="00F54F27"/>
    <w:rsid w:val="00F56668"/>
    <w:rsid w:val="00F60BE0"/>
    <w:rsid w:val="00F6280E"/>
    <w:rsid w:val="00F64E7C"/>
    <w:rsid w:val="00F67EB9"/>
    <w:rsid w:val="00F7050A"/>
    <w:rsid w:val="00F72134"/>
    <w:rsid w:val="00F732BD"/>
    <w:rsid w:val="00F753E7"/>
    <w:rsid w:val="00F75533"/>
    <w:rsid w:val="00F7611E"/>
    <w:rsid w:val="00F76B29"/>
    <w:rsid w:val="00F8036D"/>
    <w:rsid w:val="00F809DC"/>
    <w:rsid w:val="00F80DBA"/>
    <w:rsid w:val="00F80FE6"/>
    <w:rsid w:val="00F8494F"/>
    <w:rsid w:val="00F86EB0"/>
    <w:rsid w:val="00F90A4B"/>
    <w:rsid w:val="00F9228A"/>
    <w:rsid w:val="00FA30C7"/>
    <w:rsid w:val="00FA3601"/>
    <w:rsid w:val="00FA3667"/>
    <w:rsid w:val="00FA3811"/>
    <w:rsid w:val="00FA3B9F"/>
    <w:rsid w:val="00FA3F06"/>
    <w:rsid w:val="00FA4805"/>
    <w:rsid w:val="00FA4A26"/>
    <w:rsid w:val="00FA7084"/>
    <w:rsid w:val="00FA7BEF"/>
    <w:rsid w:val="00FB1929"/>
    <w:rsid w:val="00FB5FD9"/>
    <w:rsid w:val="00FB6C2E"/>
    <w:rsid w:val="00FC064E"/>
    <w:rsid w:val="00FD33AB"/>
    <w:rsid w:val="00FD4724"/>
    <w:rsid w:val="00FD4A68"/>
    <w:rsid w:val="00FD68ED"/>
    <w:rsid w:val="00FD79BE"/>
    <w:rsid w:val="00FE2824"/>
    <w:rsid w:val="00FE55BC"/>
    <w:rsid w:val="00FE661F"/>
    <w:rsid w:val="00FF0400"/>
    <w:rsid w:val="00FF210C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1709716"/>
  <w15:docId w15:val="{37E00075-6B8C-413A-B09C-0035453E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096A8D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096A8D"/>
    <w:pPr>
      <w:keepNext/>
      <w:keepLines/>
      <w:numPr>
        <w:numId w:val="6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096A8D"/>
    <w:pPr>
      <w:keepNext/>
      <w:numPr>
        <w:ilvl w:val="1"/>
        <w:numId w:val="6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a"/>
    <w:next w:val="BodyTextL25"/>
    <w:link w:val="30"/>
    <w:unhideWhenUsed/>
    <w:qFormat/>
    <w:rsid w:val="00096A8D"/>
    <w:pPr>
      <w:keepNext/>
      <w:numPr>
        <w:ilvl w:val="2"/>
        <w:numId w:val="6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CD00E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D00E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CD00E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CD00E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CD00E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CD00E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D00E2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D00E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CD00E2"/>
    <w:pPr>
      <w:spacing w:after="0" w:line="240" w:lineRule="auto"/>
    </w:pPr>
    <w:rPr>
      <w:i/>
      <w:color w:val="FF0000"/>
    </w:rPr>
  </w:style>
  <w:style w:type="paragraph" w:customStyle="1" w:styleId="PageHead">
    <w:name w:val="Page Head"/>
    <w:basedOn w:val="a"/>
    <w:qFormat/>
    <w:rsid w:val="00CD00E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styleId="a3">
    <w:name w:val="header"/>
    <w:basedOn w:val="a"/>
    <w:link w:val="a4"/>
    <w:unhideWhenUsed/>
    <w:rsid w:val="00CD00E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CD00E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CD00E2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CD00E2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CD00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CD00E2"/>
    <w:rPr>
      <w:rFonts w:ascii="Tahoma" w:hAnsi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CD00E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CD00E2"/>
  </w:style>
  <w:style w:type="table" w:styleId="a9">
    <w:name w:val="Table Grid"/>
    <w:basedOn w:val="a1"/>
    <w:uiPriority w:val="59"/>
    <w:rsid w:val="00CD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CD00E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CD00E2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CD00E2"/>
    <w:pPr>
      <w:numPr>
        <w:numId w:val="5"/>
      </w:numPr>
      <w:ind w:left="1080"/>
    </w:pPr>
  </w:style>
  <w:style w:type="paragraph" w:customStyle="1" w:styleId="InstNoteRed">
    <w:name w:val="Inst Note Red"/>
    <w:basedOn w:val="a"/>
    <w:qFormat/>
    <w:rsid w:val="00CD00E2"/>
    <w:pPr>
      <w:spacing w:line="240" w:lineRule="auto"/>
    </w:pPr>
    <w:rPr>
      <w:color w:val="EE0000"/>
      <w:sz w:val="20"/>
    </w:rPr>
  </w:style>
  <w:style w:type="paragraph" w:customStyle="1" w:styleId="SubStepAlpha">
    <w:name w:val="SubStep Alpha"/>
    <w:basedOn w:val="BodyTextL25"/>
    <w:qFormat/>
    <w:rsid w:val="00096A8D"/>
    <w:pPr>
      <w:numPr>
        <w:ilvl w:val="3"/>
        <w:numId w:val="6"/>
      </w:numPr>
    </w:pPr>
  </w:style>
  <w:style w:type="paragraph" w:customStyle="1" w:styleId="CMD">
    <w:name w:val="CMD"/>
    <w:basedOn w:val="BodyTextL25"/>
    <w:link w:val="CMDChar"/>
    <w:qFormat/>
    <w:rsid w:val="00CD00E2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link w:val="BodyTextL50Char"/>
    <w:qFormat/>
    <w:rsid w:val="00CD00E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CD00E2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CD00E2"/>
    <w:pPr>
      <w:spacing w:before="120" w:after="120"/>
      <w:ind w:left="720"/>
    </w:pPr>
  </w:style>
  <w:style w:type="paragraph" w:customStyle="1" w:styleId="DevConfigs">
    <w:name w:val="DevConfigs"/>
    <w:basedOn w:val="a"/>
    <w:link w:val="DevConfigsChar"/>
    <w:qFormat/>
    <w:rsid w:val="00CD00E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D00E2"/>
    <w:pPr>
      <w:spacing w:before="240" w:after="240"/>
      <w:jc w:val="center"/>
    </w:pPr>
  </w:style>
  <w:style w:type="paragraph" w:styleId="aa">
    <w:name w:val="Document Map"/>
    <w:basedOn w:val="a"/>
    <w:link w:val="ab"/>
    <w:uiPriority w:val="99"/>
    <w:semiHidden/>
    <w:unhideWhenUsed/>
    <w:rsid w:val="00CD00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CD00E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CD00E2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a0"/>
    <w:uiPriority w:val="1"/>
    <w:qFormat/>
    <w:rsid w:val="00CD00E2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096A8D"/>
    <w:pPr>
      <w:numPr>
        <w:ilvl w:val="4"/>
        <w:numId w:val="6"/>
      </w:numPr>
    </w:pPr>
  </w:style>
  <w:style w:type="table" w:customStyle="1" w:styleId="LightList-Accent11">
    <w:name w:val="Light List - Accent 11"/>
    <w:basedOn w:val="a1"/>
    <w:uiPriority w:val="61"/>
    <w:rsid w:val="00CD00E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CD00E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D00E2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a2"/>
    <w:uiPriority w:val="99"/>
    <w:rsid w:val="00CD00E2"/>
    <w:pPr>
      <w:numPr>
        <w:numId w:val="1"/>
      </w:numPr>
    </w:pPr>
  </w:style>
  <w:style w:type="paragraph" w:customStyle="1" w:styleId="CMDOutput">
    <w:name w:val="CMD Output"/>
    <w:basedOn w:val="BodyTextL25"/>
    <w:link w:val="CMDOutputChar"/>
    <w:qFormat/>
    <w:rsid w:val="00CD00E2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CD00E2"/>
    <w:rPr>
      <w:color w:val="EE0000"/>
    </w:rPr>
  </w:style>
  <w:style w:type="paragraph" w:customStyle="1" w:styleId="BodyTextL25Bold">
    <w:name w:val="Body Text L25 Bold"/>
    <w:basedOn w:val="BodyTextL25"/>
    <w:qFormat/>
    <w:rsid w:val="00CD00E2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D0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D00E2"/>
    <w:rPr>
      <w:rFonts w:ascii="Courier New" w:eastAsia="Times New Roman" w:hAnsi="Courier New"/>
    </w:rPr>
  </w:style>
  <w:style w:type="character" w:styleId="ac">
    <w:name w:val="annotation reference"/>
    <w:semiHidden/>
    <w:unhideWhenUsed/>
    <w:rsid w:val="00CD00E2"/>
    <w:rPr>
      <w:sz w:val="16"/>
      <w:szCs w:val="16"/>
    </w:rPr>
  </w:style>
  <w:style w:type="paragraph" w:styleId="ad">
    <w:name w:val="annotation subject"/>
    <w:basedOn w:val="ae"/>
    <w:next w:val="ae"/>
    <w:link w:val="af"/>
    <w:uiPriority w:val="99"/>
    <w:semiHidden/>
    <w:unhideWhenUsed/>
    <w:rsid w:val="00CD00E2"/>
    <w:rPr>
      <w:b/>
      <w:bCs/>
    </w:rPr>
  </w:style>
  <w:style w:type="character" w:customStyle="1" w:styleId="af">
    <w:name w:val="Тема примечания Знак"/>
    <w:link w:val="ad"/>
    <w:uiPriority w:val="99"/>
    <w:semiHidden/>
    <w:rsid w:val="00CD00E2"/>
    <w:rPr>
      <w:b/>
      <w:bCs/>
    </w:rPr>
  </w:style>
  <w:style w:type="paragraph" w:customStyle="1" w:styleId="ReflectionQ">
    <w:name w:val="Reflection Q"/>
    <w:basedOn w:val="BodyTextL25"/>
    <w:qFormat/>
    <w:rsid w:val="00CD00E2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a2"/>
    <w:uiPriority w:val="99"/>
    <w:rsid w:val="00CD00E2"/>
    <w:pPr>
      <w:numPr>
        <w:numId w:val="2"/>
      </w:numPr>
    </w:pPr>
  </w:style>
  <w:style w:type="character" w:customStyle="1" w:styleId="30">
    <w:name w:val="Заголовок 3 Знак"/>
    <w:link w:val="3"/>
    <w:rsid w:val="00CD00E2"/>
    <w:rPr>
      <w:rFonts w:eastAsia="Times New Roman"/>
      <w:b/>
      <w:bCs/>
      <w:sz w:val="22"/>
      <w:szCs w:val="26"/>
    </w:rPr>
  </w:style>
  <w:style w:type="character" w:customStyle="1" w:styleId="40">
    <w:name w:val="Заголовок 4 Знак"/>
    <w:basedOn w:val="a0"/>
    <w:link w:val="4"/>
    <w:rsid w:val="00CD00E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CD00E2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CD00E2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CD00E2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CD00E2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CD00E2"/>
    <w:rPr>
      <w:rFonts w:eastAsia="Times New Roman" w:cs="Arial"/>
      <w:sz w:val="22"/>
      <w:szCs w:val="22"/>
    </w:rPr>
  </w:style>
  <w:style w:type="paragraph" w:styleId="af0">
    <w:name w:val="endnote text"/>
    <w:basedOn w:val="a"/>
    <w:link w:val="af1"/>
    <w:semiHidden/>
    <w:rsid w:val="00CD00E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1">
    <w:name w:val="Текст концевой сноски Знак"/>
    <w:basedOn w:val="a0"/>
    <w:link w:val="af0"/>
    <w:semiHidden/>
    <w:rsid w:val="00CD00E2"/>
    <w:rPr>
      <w:rFonts w:eastAsia="Times New Roman"/>
    </w:rPr>
  </w:style>
  <w:style w:type="paragraph" w:styleId="af2">
    <w:name w:val="footnote text"/>
    <w:basedOn w:val="a"/>
    <w:link w:val="af3"/>
    <w:semiHidden/>
    <w:rsid w:val="00CD00E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сноски Знак"/>
    <w:basedOn w:val="a0"/>
    <w:link w:val="af2"/>
    <w:semiHidden/>
    <w:rsid w:val="00CD00E2"/>
    <w:rPr>
      <w:rFonts w:eastAsia="Times New Roman"/>
    </w:rPr>
  </w:style>
  <w:style w:type="paragraph" w:styleId="11">
    <w:name w:val="index 1"/>
    <w:basedOn w:val="a"/>
    <w:next w:val="a"/>
    <w:autoRedefine/>
    <w:semiHidden/>
    <w:rsid w:val="00CD00E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CD00E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CD00E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CD00E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CD00E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CD00E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CD00E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CD00E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CD00E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4">
    <w:name w:val="index heading"/>
    <w:basedOn w:val="a"/>
    <w:next w:val="11"/>
    <w:semiHidden/>
    <w:rsid w:val="00CD00E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5">
    <w:name w:val="macro"/>
    <w:link w:val="af6"/>
    <w:semiHidden/>
    <w:rsid w:val="00CD00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6">
    <w:name w:val="Текст макроса Знак"/>
    <w:basedOn w:val="a0"/>
    <w:link w:val="af5"/>
    <w:semiHidden/>
    <w:rsid w:val="00CD00E2"/>
    <w:rPr>
      <w:rFonts w:ascii="Courier New" w:eastAsia="Times New Roman" w:hAnsi="Courier New" w:cs="Courier New"/>
    </w:rPr>
  </w:style>
  <w:style w:type="paragraph" w:styleId="af7">
    <w:name w:val="table of authorities"/>
    <w:basedOn w:val="a"/>
    <w:next w:val="a"/>
    <w:semiHidden/>
    <w:rsid w:val="00CD00E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8">
    <w:name w:val="table of figures"/>
    <w:basedOn w:val="a"/>
    <w:next w:val="a"/>
    <w:semiHidden/>
    <w:rsid w:val="00CD00E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9">
    <w:name w:val="toa heading"/>
    <w:basedOn w:val="a"/>
    <w:next w:val="a"/>
    <w:semiHidden/>
    <w:rsid w:val="00CD00E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CD00E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CD00E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CD00E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CD00E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CD00E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CD00E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CD00E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CD00E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CD00E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fa">
    <w:name w:val="Body Text"/>
    <w:basedOn w:val="a"/>
    <w:link w:val="afb"/>
    <w:rsid w:val="00CD00E2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b">
    <w:name w:val="Основной текст Знак"/>
    <w:link w:val="afa"/>
    <w:rsid w:val="00CD00E2"/>
    <w:rPr>
      <w:rFonts w:eastAsia="Times New Roman"/>
      <w:szCs w:val="24"/>
    </w:rPr>
  </w:style>
  <w:style w:type="paragraph" w:styleId="afc">
    <w:name w:val="Revision"/>
    <w:hidden/>
    <w:uiPriority w:val="99"/>
    <w:semiHidden/>
    <w:rsid w:val="00C33C6A"/>
    <w:rPr>
      <w:sz w:val="22"/>
      <w:szCs w:val="22"/>
    </w:rPr>
  </w:style>
  <w:style w:type="character" w:styleId="afd">
    <w:name w:val="Hyperlink"/>
    <w:basedOn w:val="a0"/>
    <w:rsid w:val="001820A3"/>
    <w:rPr>
      <w:color w:val="0000FF" w:themeColor="hyperlink"/>
      <w:u w:val="single"/>
    </w:rPr>
  </w:style>
  <w:style w:type="character" w:styleId="afe">
    <w:name w:val="FollowedHyperlink"/>
    <w:basedOn w:val="a0"/>
    <w:semiHidden/>
    <w:unhideWhenUsed/>
    <w:rsid w:val="003D1685"/>
    <w:rPr>
      <w:color w:val="800080" w:themeColor="followedHyperlink"/>
      <w:u w:val="single"/>
    </w:rPr>
  </w:style>
  <w:style w:type="paragraph" w:styleId="aff">
    <w:name w:val="Normal (Web)"/>
    <w:basedOn w:val="a"/>
    <w:uiPriority w:val="99"/>
    <w:semiHidden/>
    <w:unhideWhenUsed/>
    <w:rsid w:val="001D61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e">
    <w:name w:val="annotation text"/>
    <w:basedOn w:val="a"/>
    <w:link w:val="aff0"/>
    <w:semiHidden/>
    <w:unhideWhenUsed/>
    <w:rsid w:val="00CD00E2"/>
    <w:rPr>
      <w:sz w:val="20"/>
      <w:szCs w:val="20"/>
    </w:rPr>
  </w:style>
  <w:style w:type="character" w:customStyle="1" w:styleId="aff0">
    <w:name w:val="Текст примечания Знак"/>
    <w:basedOn w:val="a0"/>
    <w:link w:val="ae"/>
    <w:semiHidden/>
    <w:rsid w:val="00CD00E2"/>
  </w:style>
  <w:style w:type="paragraph" w:customStyle="1" w:styleId="AnswerLineL25">
    <w:name w:val="Answer Line L25"/>
    <w:basedOn w:val="BodyTextL25"/>
    <w:next w:val="BodyTextL25"/>
    <w:qFormat/>
    <w:rsid w:val="00CD00E2"/>
    <w:rPr>
      <w:b/>
      <w:i/>
      <w:color w:val="FFFFFF" w:themeColor="background1"/>
    </w:rPr>
  </w:style>
  <w:style w:type="paragraph" w:customStyle="1" w:styleId="AnswerLineL50">
    <w:name w:val="Answer Line L50"/>
    <w:basedOn w:val="AnswerLineL25"/>
    <w:next w:val="BodyTextL50"/>
    <w:qFormat/>
    <w:rsid w:val="00CD00E2"/>
    <w:pPr>
      <w:ind w:left="720"/>
    </w:pPr>
  </w:style>
  <w:style w:type="paragraph" w:customStyle="1" w:styleId="ConfigWindow">
    <w:name w:val="Config Window"/>
    <w:basedOn w:val="afa"/>
    <w:next w:val="BodyTextL25"/>
    <w:qFormat/>
    <w:rsid w:val="006A28D1"/>
    <w:pPr>
      <w:spacing w:before="0" w:after="0"/>
    </w:pPr>
    <w:rPr>
      <w:i/>
      <w:color w:val="FFFFFF" w:themeColor="background1"/>
      <w:sz w:val="6"/>
    </w:rPr>
  </w:style>
  <w:style w:type="character" w:customStyle="1" w:styleId="Heading1Gray">
    <w:name w:val="Heading 1 Gray"/>
    <w:basedOn w:val="10"/>
    <w:uiPriority w:val="1"/>
    <w:qFormat/>
    <w:rsid w:val="00CD00E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numbering" w:customStyle="1" w:styleId="LabList">
    <w:name w:val="Lab List"/>
    <w:basedOn w:val="a2"/>
    <w:uiPriority w:val="99"/>
    <w:rsid w:val="00096A8D"/>
    <w:pPr>
      <w:numPr>
        <w:numId w:val="6"/>
      </w:numPr>
    </w:pPr>
  </w:style>
  <w:style w:type="paragraph" w:customStyle="1" w:styleId="ColorfulShading-Accent11">
    <w:name w:val="Colorful Shading - Accent 11"/>
    <w:hidden/>
    <w:semiHidden/>
    <w:rsid w:val="00CD00E2"/>
    <w:rPr>
      <w:rFonts w:eastAsia="Times New Roman" w:cs="Arial"/>
    </w:rPr>
  </w:style>
  <w:style w:type="paragraph" w:customStyle="1" w:styleId="BodyTextBold">
    <w:name w:val="Body Text Bold"/>
    <w:basedOn w:val="afa"/>
    <w:next w:val="BodyTextL25"/>
    <w:link w:val="BodyTextBoldChar"/>
    <w:qFormat/>
    <w:rsid w:val="00CD00E2"/>
    <w:rPr>
      <w:b/>
    </w:rPr>
  </w:style>
  <w:style w:type="character" w:customStyle="1" w:styleId="CMDChar">
    <w:name w:val="CMD Char"/>
    <w:basedOn w:val="a0"/>
    <w:link w:val="CMD"/>
    <w:rsid w:val="00CD00E2"/>
    <w:rPr>
      <w:rFonts w:ascii="Courier New" w:hAnsi="Courier New"/>
      <w:szCs w:val="22"/>
    </w:rPr>
  </w:style>
  <w:style w:type="character" w:customStyle="1" w:styleId="BodyTextBoldChar">
    <w:name w:val="Body Text Bold Char"/>
    <w:basedOn w:val="afb"/>
    <w:link w:val="BodyTextBold"/>
    <w:rsid w:val="00CD00E2"/>
    <w:rPr>
      <w:rFonts w:eastAsia="Times New Roman"/>
      <w:b/>
      <w:szCs w:val="24"/>
    </w:rPr>
  </w:style>
  <w:style w:type="paragraph" w:styleId="aff1">
    <w:name w:val="Title"/>
    <w:basedOn w:val="a"/>
    <w:next w:val="BodyTextL25"/>
    <w:link w:val="aff2"/>
    <w:qFormat/>
    <w:rsid w:val="00CD00E2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f2">
    <w:name w:val="Заголовок Знак"/>
    <w:basedOn w:val="a0"/>
    <w:link w:val="aff1"/>
    <w:rsid w:val="00CD00E2"/>
    <w:rPr>
      <w:rFonts w:eastAsiaTheme="majorEastAsia" w:cstheme="majorBidi"/>
      <w:b/>
      <w:kern w:val="28"/>
      <w:sz w:val="32"/>
      <w:szCs w:val="56"/>
    </w:rPr>
  </w:style>
  <w:style w:type="character" w:styleId="aff3">
    <w:name w:val="Placeholder Text"/>
    <w:basedOn w:val="a0"/>
    <w:uiPriority w:val="99"/>
    <w:semiHidden/>
    <w:rsid w:val="00CD00E2"/>
    <w:rPr>
      <w:color w:val="808080"/>
    </w:rPr>
  </w:style>
  <w:style w:type="paragraph" w:customStyle="1" w:styleId="CMDRed">
    <w:name w:val="CMD Red"/>
    <w:basedOn w:val="CMD"/>
    <w:link w:val="CMDRedChar"/>
    <w:qFormat/>
    <w:rsid w:val="00CD00E2"/>
    <w:rPr>
      <w:color w:val="EE0000"/>
    </w:rPr>
  </w:style>
  <w:style w:type="character" w:customStyle="1" w:styleId="CMDRedChar">
    <w:name w:val="CMD Red Char"/>
    <w:basedOn w:val="CMDChar"/>
    <w:link w:val="CMDRed"/>
    <w:rsid w:val="00CD00E2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CD00E2"/>
    <w:rPr>
      <w:color w:val="EE0000"/>
    </w:rPr>
  </w:style>
  <w:style w:type="character" w:customStyle="1" w:styleId="BodyTextL25Char">
    <w:name w:val="Body Text L25 Char"/>
    <w:basedOn w:val="a0"/>
    <w:link w:val="BodyTextL25"/>
    <w:rsid w:val="00CD00E2"/>
    <w:rPr>
      <w:szCs w:val="22"/>
    </w:rPr>
  </w:style>
  <w:style w:type="character" w:customStyle="1" w:styleId="CMDOutputChar">
    <w:name w:val="CMD Output Char"/>
    <w:basedOn w:val="BodyTextL25Char"/>
    <w:link w:val="CMDOutput"/>
    <w:rsid w:val="00CD00E2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CD00E2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CD00E2"/>
  </w:style>
  <w:style w:type="paragraph" w:customStyle="1" w:styleId="TableAnswer">
    <w:name w:val="Table Answer"/>
    <w:basedOn w:val="TableText"/>
    <w:qFormat/>
    <w:rsid w:val="00CD00E2"/>
  </w:style>
  <w:style w:type="character" w:customStyle="1" w:styleId="Heading2Gray">
    <w:name w:val="Heading 2 Gray"/>
    <w:basedOn w:val="20"/>
    <w:uiPriority w:val="1"/>
    <w:qFormat/>
    <w:rsid w:val="00CD00E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CD00E2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CD00E2"/>
    <w:pPr>
      <w:ind w:left="720"/>
    </w:pPr>
  </w:style>
  <w:style w:type="character" w:customStyle="1" w:styleId="BodyTextL50Char">
    <w:name w:val="Body Text L50 Char"/>
    <w:basedOn w:val="a0"/>
    <w:link w:val="BodyTextL50"/>
    <w:rsid w:val="00CD00E2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CD00E2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CD00E2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CD00E2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a0"/>
    <w:link w:val="DevConfigs"/>
    <w:rsid w:val="00CD00E2"/>
    <w:rPr>
      <w:rFonts w:ascii="Courier New" w:hAnsi="Courier New"/>
      <w:szCs w:val="22"/>
    </w:rPr>
  </w:style>
  <w:style w:type="numbering" w:customStyle="1" w:styleId="PartStepSubStepList">
    <w:name w:val="Part_Step_SubStep_List"/>
    <w:basedOn w:val="a2"/>
    <w:uiPriority w:val="99"/>
    <w:rsid w:val="0090286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Security1.0\Activities\ILM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ACB833225F458BBDEC8CDF900AA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AD4B0-E678-4CCE-B71B-EAC253551BC6}"/>
      </w:docPartPr>
      <w:docPartBody>
        <w:p w:rsidR="00DA4AFA" w:rsidRDefault="00DA4AFA">
          <w:r w:rsidRPr="00AD0A04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FA"/>
    <w:rsid w:val="00034340"/>
    <w:rsid w:val="00056152"/>
    <w:rsid w:val="00136526"/>
    <w:rsid w:val="002B7542"/>
    <w:rsid w:val="003250D1"/>
    <w:rsid w:val="003E7727"/>
    <w:rsid w:val="00515407"/>
    <w:rsid w:val="006E17BE"/>
    <w:rsid w:val="00712E76"/>
    <w:rsid w:val="00847000"/>
    <w:rsid w:val="009266CA"/>
    <w:rsid w:val="009E5DF5"/>
    <w:rsid w:val="00B715C2"/>
    <w:rsid w:val="00DA4AFA"/>
    <w:rsid w:val="00DD2356"/>
    <w:rsid w:val="00E61488"/>
    <w:rsid w:val="00FB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5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CD74B-BD5A-4457-9AD7-01D9685F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</TotalTime>
  <Pages>10</Pages>
  <Words>2819</Words>
  <Characters>16072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Administrative Roles</vt:lpstr>
    </vt:vector>
  </TitlesOfParts>
  <Company>Microsoft</Company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Лаборатория — настройка административных ролей</dc:title>
  <dc:subject/>
  <dc:creator>spennock</dc:creator>
  <dc:description/>
  <cp:lastModifiedBy>Boris Buldakov</cp:lastModifiedBy>
  <cp:revision>1</cp:revision>
  <cp:lastPrinted>2021-03-11T17:16:00Z</cp:lastPrinted>
  <dcterms:created xsi:type="dcterms:W3CDTF">2021-03-11T17:24:00Z</dcterms:created>
  <dcterms:modified xsi:type="dcterms:W3CDTF">2022-05-31T08:06:00Z</dcterms:modified>
  <cp:category/>
</cp:coreProperties>
</file>